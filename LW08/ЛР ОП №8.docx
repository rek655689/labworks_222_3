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B76C6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МИНИСТЕРСТВО НАУКИ И ВЫСШЕГО ОБРАЗОВАНИЯ РОССИЙСКОЙ ФЕДЕРАЦИИ</w:t>
      </w:r>
    </w:p>
    <w:p w14:paraId="5D386F88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91B99EF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«Воронежский государственный технический университет»</w:t>
      </w:r>
    </w:p>
    <w:p w14:paraId="12ED4463" w14:textId="77777777" w:rsidR="00FE645F" w:rsidRPr="00FE645F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Факультет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    </w:t>
      </w:r>
      <w:r w:rsidR="00412430" w:rsidRPr="00412430">
        <w:rPr>
          <w:lang w:val="ru-RU"/>
        </w:rPr>
        <w:t>экономики, менеджмента и информационных технологий</w:t>
      </w:r>
    </w:p>
    <w:p w14:paraId="33654649" w14:textId="77777777" w:rsidR="00615E31" w:rsidRPr="003E68D9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Кафедра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 w:rsidRPr="003E68D9">
        <w:rPr>
          <w:lang w:val="ru-RU"/>
        </w:rPr>
        <w:t xml:space="preserve">информационных технологий </w:t>
      </w:r>
      <w:r w:rsidR="008A5984">
        <w:rPr>
          <w:lang w:val="ru-RU"/>
        </w:rPr>
        <w:t xml:space="preserve"> </w:t>
      </w:r>
      <w:r w:rsidRPr="003E68D9">
        <w:rPr>
          <w:lang w:val="ru-RU"/>
        </w:rPr>
        <w:t>в строительстве</w:t>
      </w:r>
    </w:p>
    <w:p w14:paraId="4F461A76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F7206B2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6477AEBB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5E77347E" w14:textId="77777777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b/>
          <w:lang w:val="ru-RU"/>
        </w:rPr>
        <w:t>Отчет по лабораторной работе</w:t>
      </w:r>
    </w:p>
    <w:p w14:paraId="1E25A995" w14:textId="526691FA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lang w:val="ru-RU"/>
        </w:rPr>
        <w:t>Тема:</w:t>
      </w:r>
      <w:r w:rsidRPr="003E68D9">
        <w:rPr>
          <w:b/>
          <w:lang w:val="ru-RU"/>
        </w:rPr>
        <w:t xml:space="preserve"> «</w:t>
      </w:r>
      <w:r w:rsidR="00A85B14">
        <w:rPr>
          <w:b/>
          <w:lang w:val="ru-RU"/>
        </w:rPr>
        <w:t>Цикл с параметрами</w:t>
      </w:r>
      <w:r w:rsidRPr="003E68D9">
        <w:rPr>
          <w:b/>
          <w:lang w:val="ru-RU"/>
        </w:rPr>
        <w:t>»</w:t>
      </w:r>
    </w:p>
    <w:p w14:paraId="25E76A82" w14:textId="77777777" w:rsidR="00615E31" w:rsidRPr="003E68D9" w:rsidRDefault="00615E31" w:rsidP="00615E31">
      <w:pPr>
        <w:spacing w:after="0"/>
        <w:ind w:firstLine="709"/>
        <w:jc w:val="both"/>
        <w:rPr>
          <w:lang w:val="ru-RU"/>
        </w:rPr>
      </w:pPr>
    </w:p>
    <w:p w14:paraId="39EDCB9A" w14:textId="77777777" w:rsidR="00615E31" w:rsidRPr="003E68D9" w:rsidRDefault="00615E31" w:rsidP="00FE645F">
      <w:pPr>
        <w:spacing w:after="0"/>
        <w:jc w:val="center"/>
        <w:rPr>
          <w:lang w:val="ru-RU"/>
        </w:rPr>
      </w:pPr>
      <w:r w:rsidRPr="003E68D9">
        <w:rPr>
          <w:lang w:val="ru-RU"/>
        </w:rPr>
        <w:t>По дис</w:t>
      </w:r>
      <w:r w:rsidR="00FE645F" w:rsidRPr="003E68D9">
        <w:rPr>
          <w:lang w:val="ru-RU"/>
        </w:rPr>
        <w:t>циплине: Основы программировани</w:t>
      </w:r>
      <w:r w:rsidR="00FE645F">
        <w:rPr>
          <w:lang w:val="ru-RU"/>
        </w:rPr>
        <w:t>я</w:t>
      </w:r>
      <w:r w:rsidRPr="003E68D9">
        <w:rPr>
          <w:lang w:val="ru-RU"/>
        </w:rPr>
        <w:t xml:space="preserve"> и алгоритмизации</w:t>
      </w:r>
    </w:p>
    <w:p w14:paraId="72A8ACA2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BF3ACF3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5E3EC7E8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2988031F" w14:textId="77777777" w:rsidR="00412430" w:rsidRPr="00FE645F" w:rsidRDefault="00412430" w:rsidP="00615E31">
      <w:pPr>
        <w:spacing w:after="0"/>
        <w:ind w:firstLine="709"/>
        <w:jc w:val="both"/>
        <w:rPr>
          <w:lang w:val="ru-RU"/>
        </w:rPr>
      </w:pPr>
    </w:p>
    <w:p w14:paraId="61EC8F0E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Выполнил студент: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>Гладнева Евгения Геннадьевна</w:t>
      </w:r>
    </w:p>
    <w:p w14:paraId="4B390146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Группа: </w:t>
      </w:r>
      <w:proofErr w:type="spellStart"/>
      <w:r w:rsidR="00FE645F">
        <w:rPr>
          <w:lang w:val="ru-RU"/>
        </w:rPr>
        <w:t>бИСТ</w:t>
      </w:r>
      <w:proofErr w:type="spellEnd"/>
      <w:r w:rsidR="00FE645F">
        <w:rPr>
          <w:lang w:val="ru-RU"/>
        </w:rPr>
        <w:t>-222</w:t>
      </w:r>
    </w:p>
    <w:p w14:paraId="64F2B790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Руководитель: доцент, к.т.н. </w:t>
      </w:r>
      <w:proofErr w:type="spellStart"/>
      <w:r w:rsidRPr="003E68D9">
        <w:rPr>
          <w:lang w:val="ru-RU"/>
        </w:rPr>
        <w:t>Курипта</w:t>
      </w:r>
      <w:proofErr w:type="spellEnd"/>
      <w:r w:rsidRPr="003E68D9">
        <w:rPr>
          <w:lang w:val="ru-RU"/>
        </w:rPr>
        <w:t xml:space="preserve"> О. В.</w:t>
      </w:r>
    </w:p>
    <w:p w14:paraId="4E79070C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Работа защищена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«</w:t>
      </w:r>
      <w:r w:rsidR="00FE645F">
        <w:rPr>
          <w:lang w:val="ru-RU"/>
        </w:rPr>
        <w:t xml:space="preserve">    </w:t>
      </w:r>
      <w:r w:rsidRPr="003E68D9">
        <w:rPr>
          <w:lang w:val="ru-RU"/>
        </w:rPr>
        <w:t xml:space="preserve">» _________ </w:t>
      </w:r>
      <w:proofErr w:type="spellStart"/>
      <w:r w:rsidRPr="003E68D9">
        <w:rPr>
          <w:lang w:val="ru-RU"/>
        </w:rPr>
        <w:t>20</w:t>
      </w:r>
      <w:r w:rsidR="00FE645F">
        <w:rPr>
          <w:lang w:val="ru-RU"/>
        </w:rPr>
        <w:t>22</w:t>
      </w:r>
      <w:r w:rsidRPr="003E68D9">
        <w:rPr>
          <w:lang w:val="ru-RU"/>
        </w:rPr>
        <w:t>г</w:t>
      </w:r>
      <w:proofErr w:type="spellEnd"/>
      <w:r w:rsidRPr="003E68D9">
        <w:rPr>
          <w:lang w:val="ru-RU"/>
        </w:rPr>
        <w:t>.</w:t>
      </w:r>
    </w:p>
    <w:p w14:paraId="14103B3E" w14:textId="77777777"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 w:rsidRPr="003E68D9">
        <w:rPr>
          <w:lang w:val="ru-RU"/>
        </w:rPr>
        <w:t>С оценкой</w:t>
      </w:r>
      <w:r w:rsidR="00FE645F">
        <w:rPr>
          <w:lang w:val="ru-RU"/>
        </w:rPr>
        <w:t xml:space="preserve">        ________       _____________</w:t>
      </w:r>
    </w:p>
    <w:p w14:paraId="4DBD71DE" w14:textId="77777777"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14:paraId="77C64243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0BE904C5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0568B9EF" w14:textId="77777777" w:rsidR="007231F2" w:rsidRPr="003E68D9" w:rsidRDefault="008A5984" w:rsidP="00FE645F">
      <w:pPr>
        <w:spacing w:after="0"/>
        <w:ind w:firstLine="709"/>
        <w:jc w:val="center"/>
        <w:rPr>
          <w:lang w:val="ru-RU"/>
        </w:rPr>
      </w:pPr>
      <w:r w:rsidRPr="003E68D9">
        <w:rPr>
          <w:lang w:val="ru-RU"/>
        </w:rPr>
        <w:t>Воронеж 20</w:t>
      </w:r>
      <w:r>
        <w:rPr>
          <w:lang w:val="ru-RU"/>
        </w:rPr>
        <w:t>22</w:t>
      </w:r>
    </w:p>
    <w:p w14:paraId="1DB1BA6D" w14:textId="0297A000"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14:paraId="4649AEB4" w14:textId="77777777" w:rsidR="008A5984" w:rsidRDefault="008A5984" w:rsidP="00615E31">
      <w:pPr>
        <w:spacing w:after="0"/>
        <w:ind w:firstLine="709"/>
        <w:jc w:val="both"/>
        <w:rPr>
          <w:b/>
          <w:lang w:val="ru-RU"/>
        </w:rPr>
      </w:pPr>
    </w:p>
    <w:p w14:paraId="4ECC9168" w14:textId="4100A9DB" w:rsidR="0064510B" w:rsidRDefault="008A5984" w:rsidP="00A85B14">
      <w:pPr>
        <w:spacing w:after="0"/>
        <w:ind w:firstLine="709"/>
        <w:jc w:val="both"/>
        <w:rPr>
          <w:lang w:val="ru-RU"/>
        </w:rPr>
      </w:pPr>
      <w:r>
        <w:rPr>
          <w:b/>
          <w:lang w:val="ru-RU"/>
        </w:rPr>
        <w:t>Условие задачи:</w:t>
      </w:r>
      <w:r w:rsidR="00994B08">
        <w:rPr>
          <w:b/>
          <w:lang w:val="ru-RU"/>
        </w:rPr>
        <w:t xml:space="preserve"> </w:t>
      </w:r>
      <w:r w:rsidR="00A85B14" w:rsidRPr="00A85B14">
        <w:rPr>
          <w:lang w:val="ru-RU"/>
        </w:rPr>
        <w:t>Вычислит</w:t>
      </w:r>
      <w:r w:rsidR="00A85B14">
        <w:rPr>
          <w:lang w:val="ru-RU"/>
        </w:rPr>
        <w:t>ь</w:t>
      </w:r>
      <w:r w:rsidR="00A85B14" w:rsidRPr="00A85B14">
        <w:rPr>
          <w:lang w:val="ru-RU"/>
        </w:rPr>
        <w:t xml:space="preserve"> с использованием цикла </w:t>
      </w:r>
      <w:proofErr w:type="spellStart"/>
      <w:r w:rsidR="00A85B14" w:rsidRPr="00A85B14">
        <w:rPr>
          <w:lang w:val="ru-RU"/>
        </w:rPr>
        <w:t>for</w:t>
      </w:r>
      <w:proofErr w:type="spellEnd"/>
      <w:r w:rsidR="00A85B14" w:rsidRPr="00A85B14">
        <w:rPr>
          <w:lang w:val="ru-RU"/>
        </w:rPr>
        <w:t xml:space="preserve"> значение ряда, для заданных</w:t>
      </w:r>
      <w:r w:rsidR="00A85B14">
        <w:rPr>
          <w:lang w:val="ru-RU"/>
        </w:rPr>
        <w:t xml:space="preserve"> </w:t>
      </w:r>
      <w:r w:rsidR="00A85B14" w:rsidRPr="00A85B14">
        <w:rPr>
          <w:lang w:val="ru-RU"/>
        </w:rPr>
        <w:t>пользователем значений a и n</w:t>
      </w:r>
      <w:r w:rsidR="00A85B14" w:rsidRPr="00A85B14">
        <w:rPr>
          <w:lang w:val="ru-RU"/>
        </w:rPr>
        <w:t>:</w:t>
      </w:r>
    </w:p>
    <w:p w14:paraId="03100CFF" w14:textId="2413A6DE" w:rsidR="00A85B14" w:rsidRPr="00A85B14" w:rsidRDefault="00A85B14" w:rsidP="00A85B14">
      <w:pPr>
        <w:spacing w:after="0"/>
        <w:ind w:firstLine="709"/>
        <w:jc w:val="both"/>
        <w:rPr>
          <w:bCs/>
          <w:i/>
          <w:iCs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Cs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a(a+1)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a+1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…(a+n)</m:t>
              </m:r>
            </m:den>
          </m:f>
        </m:oMath>
      </m:oMathPara>
    </w:p>
    <w:p w14:paraId="4B873018" w14:textId="2FD9BA4B" w:rsidR="008A5984" w:rsidRPr="003E68D9" w:rsidRDefault="008A5984" w:rsidP="00165846">
      <w:pPr>
        <w:spacing w:after="0"/>
        <w:ind w:firstLine="709"/>
        <w:jc w:val="both"/>
        <w:rPr>
          <w:lang w:val="ru-RU"/>
        </w:rPr>
      </w:pPr>
      <w:r w:rsidRPr="008A5984">
        <w:rPr>
          <w:b/>
          <w:lang w:val="ru-RU"/>
        </w:rPr>
        <w:t xml:space="preserve">Исходные данные: </w:t>
      </w:r>
    </w:p>
    <w:p w14:paraId="1C4CF8E4" w14:textId="4BB7DE03" w:rsidR="00AC0A6E" w:rsidRPr="00A85B14" w:rsidRDefault="00A85B14" w:rsidP="00165846">
      <w:pPr>
        <w:spacing w:after="0"/>
        <w:ind w:firstLine="709"/>
        <w:jc w:val="both"/>
      </w:pPr>
      <w:r>
        <w:t>a, n;</w:t>
      </w:r>
    </w:p>
    <w:p w14:paraId="4FF4F315" w14:textId="77777777" w:rsidR="008A5984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>Алгоритм решения:</w:t>
      </w:r>
    </w:p>
    <w:p w14:paraId="2D95F6CC" w14:textId="0C52E13D" w:rsidR="00A85B14" w:rsidRDefault="00A85B14" w:rsidP="00A85B14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 xml:space="preserve">Запросить у пользователя значения </w:t>
      </w:r>
      <w:r>
        <w:t>a</w:t>
      </w:r>
      <w:r w:rsidRPr="00A85B14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n</w:t>
      </w:r>
      <w:r>
        <w:rPr>
          <w:lang w:val="ru-RU"/>
        </w:rPr>
        <w:t>.</w:t>
      </w:r>
    </w:p>
    <w:p w14:paraId="346F9024" w14:textId="6E1EBD51" w:rsidR="00B45EDE" w:rsidRPr="00B45EDE" w:rsidRDefault="00A85B14" w:rsidP="00B45EDE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 xml:space="preserve">Вычислить значение ряда в отдельной функции </w:t>
      </w:r>
      <w:r w:rsidR="00B45EDE">
        <w:rPr>
          <w:lang w:val="ru-RU"/>
        </w:rPr>
        <w:t xml:space="preserve">с помощью цикла </w:t>
      </w:r>
      <w:r w:rsidR="00B45EDE">
        <w:t>for</w:t>
      </w:r>
    </w:p>
    <w:p w14:paraId="320DCA69" w14:textId="27F2C584" w:rsidR="00B45EDE" w:rsidRPr="00B45EDE" w:rsidRDefault="00B45EDE" w:rsidP="00B45EDE">
      <w:pPr>
        <w:pStyle w:val="a7"/>
        <w:numPr>
          <w:ilvl w:val="0"/>
          <w:numId w:val="1"/>
        </w:numPr>
        <w:spacing w:after="0"/>
        <w:jc w:val="both"/>
      </w:pPr>
      <w:r>
        <w:rPr>
          <w:lang w:val="ru-RU"/>
        </w:rPr>
        <w:t>Вывести результат</w:t>
      </w:r>
    </w:p>
    <w:p w14:paraId="594E7E89" w14:textId="74216998" w:rsidR="00AC0A6E" w:rsidRPr="005D3621" w:rsidRDefault="00AC0A6E" w:rsidP="005D3621">
      <w:pPr>
        <w:spacing w:after="0"/>
        <w:ind w:left="709"/>
        <w:jc w:val="both"/>
        <w:rPr>
          <w:lang w:val="ru-RU"/>
        </w:rPr>
      </w:pPr>
      <w:r w:rsidRPr="005D3621">
        <w:rPr>
          <w:b/>
          <w:lang w:val="ru-RU"/>
        </w:rPr>
        <w:t>Контрольный приме</w:t>
      </w:r>
      <w:r w:rsidR="0064510B" w:rsidRPr="005D3621">
        <w:rPr>
          <w:b/>
          <w:lang w:val="ru-RU"/>
        </w:rPr>
        <w:t>р</w:t>
      </w:r>
      <w:r w:rsidRPr="005D3621">
        <w:rPr>
          <w:lang w:val="ru-RU"/>
        </w:rPr>
        <w:t>:</w:t>
      </w:r>
    </w:p>
    <w:p w14:paraId="33592BA8" w14:textId="2752EE91" w:rsidR="00AC0A6E" w:rsidRPr="00B45EDE" w:rsidRDefault="00165846" w:rsidP="00AC0A6E">
      <w:pPr>
        <w:spacing w:after="0"/>
        <w:ind w:left="708"/>
        <w:jc w:val="both"/>
      </w:pPr>
      <w:r>
        <w:rPr>
          <w:lang w:val="ru-RU"/>
        </w:rPr>
        <w:t xml:space="preserve">Входные данные: </w:t>
      </w:r>
      <w:r w:rsidR="00B45EDE">
        <w:t>5, 3</w:t>
      </w:r>
    </w:p>
    <w:p w14:paraId="4F7167AC" w14:textId="396E748B" w:rsidR="005D3621" w:rsidRPr="00B45EDE" w:rsidRDefault="00165846" w:rsidP="005D3621">
      <w:pPr>
        <w:spacing w:after="0"/>
        <w:ind w:left="708"/>
        <w:jc w:val="both"/>
      </w:pPr>
      <w:r>
        <w:rPr>
          <w:lang w:val="ru-RU"/>
        </w:rPr>
        <w:t>Результат:</w:t>
      </w:r>
      <w:r w:rsidR="003E68D9">
        <w:rPr>
          <w:lang w:val="ru-RU"/>
        </w:rPr>
        <w:t xml:space="preserve"> </w:t>
      </w:r>
      <w:r w:rsidR="00B45EDE">
        <w:t>0,238690</w:t>
      </w:r>
    </w:p>
    <w:p w14:paraId="2F96BBDB" w14:textId="77777777"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14:paraId="1895A81D" w14:textId="247B7726" w:rsidR="00AC0A6E" w:rsidRPr="003E68D9" w:rsidRDefault="00AC0A6E" w:rsidP="00AC0A6E">
      <w:pPr>
        <w:spacing w:after="0"/>
        <w:ind w:left="708"/>
        <w:jc w:val="both"/>
        <w:rPr>
          <w:b/>
          <w:lang w:val="ru-RU"/>
        </w:rPr>
      </w:pPr>
      <w:r w:rsidRPr="00DA703F">
        <w:rPr>
          <w:b/>
          <w:lang w:val="ru-RU"/>
        </w:rPr>
        <w:lastRenderedPageBreak/>
        <w:t>Словесный алгоритм</w:t>
      </w:r>
    </w:p>
    <w:p w14:paraId="405F2B50" w14:textId="77777777" w:rsidR="00DA703F" w:rsidRPr="003E68D9" w:rsidRDefault="00DA703F" w:rsidP="00AC0A6E">
      <w:pPr>
        <w:spacing w:after="0"/>
        <w:ind w:left="708"/>
        <w:jc w:val="both"/>
        <w:rPr>
          <w:b/>
          <w:lang w:val="ru-RU"/>
        </w:rPr>
      </w:pPr>
    </w:p>
    <w:p w14:paraId="1E0D808B" w14:textId="77777777"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14:paraId="07091E3B" w14:textId="1F418B89" w:rsidR="00DA703F" w:rsidRPr="008E5EEA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Шаг</w:t>
      </w:r>
      <w:r w:rsidRPr="003E68D9">
        <w:rPr>
          <w:b/>
          <w:lang w:val="ru-RU"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proofErr w:type="spellStart"/>
      <w:r>
        <w:t>scanf</w:t>
      </w:r>
      <w:proofErr w:type="spellEnd"/>
      <w:r w:rsidR="006A7BA2" w:rsidRPr="006A7BA2">
        <w:rPr>
          <w:lang w:val="ru-RU"/>
        </w:rPr>
        <w:t xml:space="preserve">, </w:t>
      </w:r>
      <w:r w:rsidR="008E5EEA">
        <w:rPr>
          <w:lang w:val="ru-RU"/>
        </w:rPr>
        <w:t>подключение необходимых заголовочных файлов</w:t>
      </w:r>
    </w:p>
    <w:p w14:paraId="03D966B9" w14:textId="77777777" w:rsidR="00DA703F" w:rsidRPr="003E68D9" w:rsidRDefault="00DA703F" w:rsidP="00AC0A6E">
      <w:pPr>
        <w:spacing w:after="0"/>
        <w:ind w:left="708"/>
        <w:jc w:val="both"/>
      </w:pPr>
      <w:r w:rsidRPr="003E68D9">
        <w:rPr>
          <w:b/>
          <w:lang w:val="ru-RU"/>
        </w:rPr>
        <w:tab/>
      </w:r>
      <w:r w:rsidRPr="003E68D9">
        <w:t>#define _CRT_SECURE_NO_WARNINGS</w:t>
      </w:r>
    </w:p>
    <w:p w14:paraId="46467DE8" w14:textId="77777777" w:rsidR="008E5EEA" w:rsidRPr="003E68D9" w:rsidRDefault="008E5EEA" w:rsidP="008E5EEA">
      <w:pPr>
        <w:spacing w:after="0"/>
        <w:ind w:left="708" w:firstLine="708"/>
        <w:jc w:val="both"/>
      </w:pPr>
      <w:r w:rsidRPr="003E68D9">
        <w:t>#include &lt;</w:t>
      </w:r>
      <w:proofErr w:type="spellStart"/>
      <w:r w:rsidRPr="003E68D9">
        <w:t>stdio.h</w:t>
      </w:r>
      <w:proofErr w:type="spellEnd"/>
      <w:r w:rsidRPr="003E68D9">
        <w:t>&gt;</w:t>
      </w:r>
    </w:p>
    <w:p w14:paraId="754641E7" w14:textId="77777777" w:rsidR="00B45EDE" w:rsidRPr="003E68D9" w:rsidRDefault="008E5EEA" w:rsidP="00B45EDE">
      <w:pPr>
        <w:spacing w:after="0"/>
        <w:ind w:left="708" w:firstLine="708"/>
        <w:jc w:val="both"/>
      </w:pPr>
      <w:r w:rsidRPr="0064510B">
        <w:rPr>
          <w:lang w:val="ru-RU"/>
        </w:rPr>
        <w:t>#</w:t>
      </w:r>
      <w:r w:rsidRPr="008214B9">
        <w:t>include</w:t>
      </w:r>
      <w:r w:rsidRPr="0064510B">
        <w:rPr>
          <w:lang w:val="ru-RU"/>
        </w:rPr>
        <w:t xml:space="preserve"> &lt;</w:t>
      </w:r>
      <w:r w:rsidRPr="008214B9">
        <w:t>locale</w:t>
      </w:r>
      <w:r w:rsidRPr="0064510B">
        <w:rPr>
          <w:lang w:val="ru-RU"/>
        </w:rPr>
        <w:t>.</w:t>
      </w:r>
      <w:r w:rsidRPr="008214B9">
        <w:t>h</w:t>
      </w:r>
      <w:r w:rsidRPr="0064510B">
        <w:rPr>
          <w:lang w:val="ru-RU"/>
        </w:rPr>
        <w:t>&gt;</w:t>
      </w:r>
    </w:p>
    <w:p w14:paraId="6A5DC52B" w14:textId="4B699EF3" w:rsidR="005D3621" w:rsidRPr="005D3621" w:rsidRDefault="00B45EDE" w:rsidP="00B45EDE">
      <w:pPr>
        <w:spacing w:after="0"/>
        <w:ind w:left="708" w:firstLine="708"/>
        <w:jc w:val="both"/>
        <w:rPr>
          <w:b/>
          <w:bCs/>
          <w:lang w:val="ru-RU"/>
        </w:rPr>
      </w:pPr>
      <w:r w:rsidRPr="0064510B">
        <w:rPr>
          <w:lang w:val="ru-RU"/>
        </w:rPr>
        <w:t>#</w:t>
      </w:r>
      <w:r w:rsidRPr="008214B9">
        <w:t>include</w:t>
      </w:r>
      <w:r w:rsidRPr="0064510B">
        <w:rPr>
          <w:lang w:val="ru-RU"/>
        </w:rPr>
        <w:t xml:space="preserve"> &lt;</w:t>
      </w:r>
      <w:r>
        <w:t>math</w:t>
      </w:r>
      <w:r w:rsidRPr="0064510B">
        <w:rPr>
          <w:lang w:val="ru-RU"/>
        </w:rPr>
        <w:t>.</w:t>
      </w:r>
      <w:r w:rsidRPr="008214B9">
        <w:t>h</w:t>
      </w:r>
      <w:r w:rsidRPr="0064510B">
        <w:rPr>
          <w:lang w:val="ru-RU"/>
        </w:rPr>
        <w:t>&gt;</w:t>
      </w:r>
    </w:p>
    <w:p w14:paraId="2574D1BD" w14:textId="77777777" w:rsidR="00DA703F" w:rsidRPr="006A7BA2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>Шаг</w:t>
      </w:r>
      <w:r w:rsidRPr="006A7BA2">
        <w:rPr>
          <w:b/>
          <w:lang w:val="ru-RU"/>
        </w:rPr>
        <w:t xml:space="preserve"> </w:t>
      </w:r>
      <w:r w:rsidR="003E68D9" w:rsidRPr="006A7BA2">
        <w:rPr>
          <w:b/>
          <w:lang w:val="ru-RU"/>
        </w:rPr>
        <w:t>2</w:t>
      </w:r>
      <w:r w:rsidRPr="006A7BA2">
        <w:rPr>
          <w:b/>
          <w:lang w:val="ru-RU"/>
        </w:rPr>
        <w:t>:</w:t>
      </w:r>
      <w:r w:rsidRPr="006A7BA2">
        <w:rPr>
          <w:lang w:val="ru-RU"/>
        </w:rPr>
        <w:t xml:space="preserve"> </w:t>
      </w:r>
      <w:r>
        <w:rPr>
          <w:lang w:val="ru-RU"/>
        </w:rPr>
        <w:t>объявление</w:t>
      </w:r>
      <w:r w:rsidRPr="006A7BA2">
        <w:rPr>
          <w:lang w:val="ru-RU"/>
        </w:rPr>
        <w:t xml:space="preserve"> </w:t>
      </w:r>
      <w:r>
        <w:rPr>
          <w:lang w:val="ru-RU"/>
        </w:rPr>
        <w:t>функции</w:t>
      </w:r>
      <w:r w:rsidRPr="006A7BA2">
        <w:rPr>
          <w:lang w:val="ru-RU"/>
        </w:rPr>
        <w:t xml:space="preserve"> </w:t>
      </w:r>
      <w:r>
        <w:t>main</w:t>
      </w:r>
    </w:p>
    <w:p w14:paraId="0D9F0D70" w14:textId="77777777" w:rsidR="00DA703F" w:rsidRPr="0064510B" w:rsidRDefault="00DA703F" w:rsidP="0012416A">
      <w:pPr>
        <w:spacing w:after="0"/>
        <w:ind w:left="1416"/>
        <w:jc w:val="both"/>
        <w:rPr>
          <w:lang w:val="ru-RU"/>
        </w:rPr>
      </w:pPr>
      <w:r w:rsidRPr="008214B9">
        <w:t>void</w:t>
      </w:r>
      <w:r w:rsidRPr="0064510B">
        <w:rPr>
          <w:lang w:val="ru-RU"/>
        </w:rPr>
        <w:t xml:space="preserve"> </w:t>
      </w:r>
      <w:r w:rsidRPr="008214B9">
        <w:t>main</w:t>
      </w:r>
      <w:r w:rsidRPr="0064510B">
        <w:rPr>
          <w:lang w:val="ru-RU"/>
        </w:rPr>
        <w:t>(</w:t>
      </w:r>
      <w:r w:rsidRPr="008214B9">
        <w:t>void</w:t>
      </w:r>
      <w:r w:rsidRPr="0064510B">
        <w:rPr>
          <w:lang w:val="ru-RU"/>
        </w:rPr>
        <w:t>)</w:t>
      </w:r>
      <w:r w:rsidR="0012416A" w:rsidRPr="0064510B">
        <w:rPr>
          <w:lang w:val="ru-RU"/>
        </w:rPr>
        <w:t xml:space="preserve"> </w:t>
      </w:r>
      <w:r w:rsidRPr="0064510B">
        <w:rPr>
          <w:lang w:val="ru-RU"/>
        </w:rPr>
        <w:t>{};</w:t>
      </w:r>
    </w:p>
    <w:p w14:paraId="29D349FF" w14:textId="77777777" w:rsidR="00DA703F" w:rsidRDefault="00DA703F" w:rsidP="00DA703F">
      <w:pPr>
        <w:spacing w:after="0"/>
        <w:ind w:left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3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установка локализации</w:t>
      </w:r>
    </w:p>
    <w:p w14:paraId="29CA79FB" w14:textId="77777777" w:rsidR="00DA703F" w:rsidRDefault="00DA703F" w:rsidP="00DA703F">
      <w:pPr>
        <w:spacing w:after="0"/>
        <w:ind w:left="708" w:firstLine="708"/>
        <w:jc w:val="both"/>
        <w:rPr>
          <w:lang w:val="ru-RU"/>
        </w:rPr>
      </w:pPr>
      <w:proofErr w:type="spellStart"/>
      <w:r w:rsidRPr="00DA703F">
        <w:rPr>
          <w:lang w:val="ru-RU"/>
        </w:rPr>
        <w:t>setlocale</w:t>
      </w:r>
      <w:proofErr w:type="spellEnd"/>
      <w:r w:rsidRPr="00DA703F">
        <w:rPr>
          <w:lang w:val="ru-RU"/>
        </w:rPr>
        <w:t>(LC_ALL, "RUS");</w:t>
      </w:r>
    </w:p>
    <w:p w14:paraId="3975F422" w14:textId="77777777" w:rsidR="00B45EDE" w:rsidRDefault="00DA703F" w:rsidP="00B45EDE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4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объявление переменных</w:t>
      </w:r>
    </w:p>
    <w:p w14:paraId="3BEEEB0C" w14:textId="6EEE3ED7" w:rsidR="00B45EDE" w:rsidRPr="00B45EDE" w:rsidRDefault="00B45EDE" w:rsidP="00B45EDE">
      <w:pPr>
        <w:spacing w:after="0"/>
        <w:ind w:firstLine="708"/>
        <w:jc w:val="both"/>
        <w:rPr>
          <w:lang w:val="ru-RU"/>
        </w:rPr>
      </w:pPr>
      <w:r>
        <w:tab/>
        <w:t>float a, n;</w:t>
      </w:r>
    </w:p>
    <w:p w14:paraId="36631D53" w14:textId="2715BA3F" w:rsidR="005D3621" w:rsidRDefault="00DA703F" w:rsidP="00B45EDE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5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ввод значений пользователем</w:t>
      </w:r>
    </w:p>
    <w:p w14:paraId="42BD4FEE" w14:textId="77777777" w:rsidR="00B45EDE" w:rsidRPr="00B45EDE" w:rsidRDefault="00B45EDE" w:rsidP="00B45EDE">
      <w:pPr>
        <w:spacing w:after="0"/>
        <w:ind w:firstLine="708"/>
        <w:jc w:val="both"/>
        <w:rPr>
          <w:lang w:val="ru-RU"/>
        </w:rPr>
      </w:pPr>
      <w:proofErr w:type="spellStart"/>
      <w:r w:rsidRPr="00B45EDE">
        <w:rPr>
          <w:lang w:val="ru-RU"/>
        </w:rPr>
        <w:t>puts</w:t>
      </w:r>
      <w:proofErr w:type="spellEnd"/>
      <w:r w:rsidRPr="00B45EDE">
        <w:rPr>
          <w:lang w:val="ru-RU"/>
        </w:rPr>
        <w:t>("Введите значения a и n");</w:t>
      </w:r>
    </w:p>
    <w:p w14:paraId="0796BC83" w14:textId="24AFD3DE" w:rsidR="00B45EDE" w:rsidRPr="00B45EDE" w:rsidRDefault="00B45EDE" w:rsidP="00B45EDE">
      <w:pPr>
        <w:spacing w:after="0"/>
        <w:ind w:firstLine="708"/>
        <w:jc w:val="both"/>
        <w:rPr>
          <w:lang w:val="ru-RU"/>
        </w:rPr>
      </w:pPr>
      <w:r w:rsidRPr="00B45EDE">
        <w:rPr>
          <w:lang w:val="ru-RU"/>
        </w:rPr>
        <w:tab/>
      </w:r>
      <w:proofErr w:type="spellStart"/>
      <w:r w:rsidRPr="00B45EDE">
        <w:rPr>
          <w:lang w:val="ru-RU"/>
        </w:rPr>
        <w:t>scanf</w:t>
      </w:r>
      <w:proofErr w:type="spellEnd"/>
      <w:r w:rsidRPr="00B45EDE">
        <w:rPr>
          <w:lang w:val="ru-RU"/>
        </w:rPr>
        <w:t>("%</w:t>
      </w:r>
      <w:proofErr w:type="spellStart"/>
      <w:r w:rsidRPr="00B45EDE">
        <w:rPr>
          <w:lang w:val="ru-RU"/>
        </w:rPr>
        <w:t>f%f</w:t>
      </w:r>
      <w:proofErr w:type="spellEnd"/>
      <w:r w:rsidRPr="00B45EDE">
        <w:rPr>
          <w:lang w:val="ru-RU"/>
        </w:rPr>
        <w:t>", &amp;a, &amp;n);</w:t>
      </w:r>
    </w:p>
    <w:p w14:paraId="427E65F8" w14:textId="003E9C6D" w:rsidR="00B45EDE" w:rsidRPr="00B45EDE" w:rsidRDefault="00B45EDE" w:rsidP="00B45EDE">
      <w:pPr>
        <w:spacing w:after="0"/>
        <w:ind w:firstLine="708"/>
        <w:jc w:val="both"/>
        <w:rPr>
          <w:lang w:val="ru-RU"/>
        </w:rPr>
      </w:pPr>
      <w:r w:rsidRPr="00B45EDE">
        <w:rPr>
          <w:b/>
          <w:bCs/>
          <w:lang w:val="ru-RU"/>
        </w:rPr>
        <w:t>Шаг 6:</w:t>
      </w:r>
      <w:r w:rsidRPr="00B45EDE">
        <w:rPr>
          <w:lang w:val="ru-RU"/>
        </w:rPr>
        <w:t xml:space="preserve"> вычисление значения ряда в отдельной функции</w:t>
      </w:r>
    </w:p>
    <w:p w14:paraId="03EE1995" w14:textId="77777777" w:rsidR="00B45EDE" w:rsidRPr="00B45EDE" w:rsidRDefault="00B45EDE" w:rsidP="00B45EDE">
      <w:pPr>
        <w:spacing w:after="0"/>
        <w:ind w:left="708" w:firstLine="708"/>
        <w:jc w:val="both"/>
        <w:rPr>
          <w:lang w:val="ru-RU"/>
        </w:rPr>
      </w:pPr>
      <w:r w:rsidRPr="00B45EDE">
        <w:rPr>
          <w:lang w:val="ru-RU"/>
        </w:rPr>
        <w:t>float calculate(float a, float n) {</w:t>
      </w:r>
    </w:p>
    <w:p w14:paraId="60582E96" w14:textId="326EB938" w:rsidR="00B45EDE" w:rsidRPr="00B45EDE" w:rsidRDefault="00B45EDE" w:rsidP="00B45EDE">
      <w:pPr>
        <w:spacing w:after="0"/>
        <w:ind w:firstLine="708"/>
        <w:jc w:val="both"/>
        <w:rPr>
          <w:lang w:val="ru-RU"/>
        </w:rPr>
      </w:pPr>
      <w:r w:rsidRPr="00B45EDE">
        <w:rPr>
          <w:lang w:val="ru-RU"/>
        </w:rPr>
        <w:tab/>
      </w:r>
      <w:r>
        <w:rPr>
          <w:lang w:val="ru-RU"/>
        </w:rPr>
        <w:tab/>
      </w:r>
      <w:proofErr w:type="spellStart"/>
      <w:r w:rsidRPr="00B45EDE">
        <w:rPr>
          <w:lang w:val="ru-RU"/>
        </w:rPr>
        <w:t>float</w:t>
      </w:r>
      <w:proofErr w:type="spellEnd"/>
      <w:r w:rsidRPr="00B45EDE">
        <w:rPr>
          <w:lang w:val="ru-RU"/>
        </w:rPr>
        <w:t xml:space="preserve"> </w:t>
      </w:r>
      <w:proofErr w:type="spellStart"/>
      <w:r w:rsidRPr="00B45EDE">
        <w:rPr>
          <w:lang w:val="ru-RU"/>
        </w:rPr>
        <w:t>result</w:t>
      </w:r>
      <w:proofErr w:type="spellEnd"/>
      <w:r w:rsidRPr="00B45EDE">
        <w:rPr>
          <w:lang w:val="ru-RU"/>
        </w:rPr>
        <w:t xml:space="preserve"> = 0, d = 1;</w:t>
      </w:r>
    </w:p>
    <w:p w14:paraId="320018F2" w14:textId="36A9FD7F" w:rsidR="00B45EDE" w:rsidRPr="00B45EDE" w:rsidRDefault="00B45EDE" w:rsidP="00B45EDE">
      <w:pPr>
        <w:spacing w:after="0"/>
        <w:ind w:firstLine="708"/>
        <w:jc w:val="both"/>
        <w:rPr>
          <w:lang w:val="ru-RU"/>
        </w:rPr>
      </w:pPr>
      <w:r w:rsidRPr="00B45EDE">
        <w:rPr>
          <w:lang w:val="ru-RU"/>
        </w:rPr>
        <w:tab/>
      </w:r>
      <w:r>
        <w:rPr>
          <w:lang w:val="ru-RU"/>
        </w:rPr>
        <w:tab/>
      </w:r>
      <w:proofErr w:type="spellStart"/>
      <w:r w:rsidRPr="00B45EDE">
        <w:rPr>
          <w:lang w:val="ru-RU"/>
        </w:rPr>
        <w:t>for</w:t>
      </w:r>
      <w:proofErr w:type="spellEnd"/>
      <w:r w:rsidRPr="00B45EDE">
        <w:rPr>
          <w:lang w:val="ru-RU"/>
        </w:rPr>
        <w:t xml:space="preserve"> (</w:t>
      </w:r>
      <w:proofErr w:type="spellStart"/>
      <w:r w:rsidRPr="00B45EDE">
        <w:rPr>
          <w:lang w:val="ru-RU"/>
        </w:rPr>
        <w:t>int</w:t>
      </w:r>
      <w:proofErr w:type="spellEnd"/>
      <w:r w:rsidRPr="00B45EDE">
        <w:rPr>
          <w:lang w:val="ru-RU"/>
        </w:rPr>
        <w:t xml:space="preserve"> i = 0; </w:t>
      </w:r>
      <w:proofErr w:type="spellStart"/>
      <w:r w:rsidRPr="00B45EDE">
        <w:rPr>
          <w:lang w:val="ru-RU"/>
        </w:rPr>
        <w:t>i</w:t>
      </w:r>
      <w:proofErr w:type="spellEnd"/>
      <w:r w:rsidRPr="00B45EDE">
        <w:rPr>
          <w:lang w:val="ru-RU"/>
        </w:rPr>
        <w:t xml:space="preserve"> &lt;= n; </w:t>
      </w:r>
      <w:proofErr w:type="spellStart"/>
      <w:r w:rsidRPr="00B45EDE">
        <w:rPr>
          <w:lang w:val="ru-RU"/>
        </w:rPr>
        <w:t>i</w:t>
      </w:r>
      <w:proofErr w:type="spellEnd"/>
      <w:r w:rsidRPr="00B45EDE">
        <w:rPr>
          <w:lang w:val="ru-RU"/>
        </w:rPr>
        <w:t>++)</w:t>
      </w:r>
    </w:p>
    <w:p w14:paraId="48C9B755" w14:textId="4EDAB04B" w:rsidR="00B45EDE" w:rsidRPr="00B45EDE" w:rsidRDefault="00B45EDE" w:rsidP="00B45EDE">
      <w:pPr>
        <w:spacing w:after="0"/>
        <w:ind w:firstLine="708"/>
        <w:jc w:val="both"/>
        <w:rPr>
          <w:lang w:val="ru-RU"/>
        </w:rPr>
      </w:pPr>
      <w:r w:rsidRPr="00B45EDE">
        <w:rPr>
          <w:lang w:val="ru-RU"/>
        </w:rPr>
        <w:tab/>
      </w:r>
      <w:r>
        <w:rPr>
          <w:lang w:val="ru-RU"/>
        </w:rPr>
        <w:tab/>
      </w:r>
      <w:r w:rsidRPr="00B45EDE">
        <w:rPr>
          <w:lang w:val="ru-RU"/>
        </w:rPr>
        <w:t>{</w:t>
      </w:r>
    </w:p>
    <w:p w14:paraId="7D8B134A" w14:textId="77777777" w:rsidR="00B45EDE" w:rsidRPr="00B45EDE" w:rsidRDefault="00B45EDE" w:rsidP="00B45EDE">
      <w:pPr>
        <w:spacing w:after="0"/>
        <w:ind w:firstLine="708"/>
        <w:jc w:val="both"/>
        <w:rPr>
          <w:lang w:val="ru-RU"/>
        </w:rPr>
      </w:pPr>
      <w:r w:rsidRPr="00B45EDE">
        <w:rPr>
          <w:lang w:val="ru-RU"/>
        </w:rPr>
        <w:tab/>
      </w:r>
      <w:r w:rsidRPr="00B45EDE">
        <w:rPr>
          <w:lang w:val="ru-RU"/>
        </w:rPr>
        <w:tab/>
        <w:t xml:space="preserve">d *= (a + </w:t>
      </w:r>
      <w:proofErr w:type="spellStart"/>
      <w:r w:rsidRPr="00B45EDE">
        <w:rPr>
          <w:lang w:val="ru-RU"/>
        </w:rPr>
        <w:t>i</w:t>
      </w:r>
      <w:proofErr w:type="spellEnd"/>
      <w:r w:rsidRPr="00B45EDE">
        <w:rPr>
          <w:lang w:val="ru-RU"/>
        </w:rPr>
        <w:t>);</w:t>
      </w:r>
    </w:p>
    <w:p w14:paraId="5B6FEECC" w14:textId="77777777" w:rsidR="00B45EDE" w:rsidRPr="00B45EDE" w:rsidRDefault="00B45EDE" w:rsidP="00B45EDE">
      <w:pPr>
        <w:spacing w:after="0"/>
        <w:ind w:firstLine="708"/>
        <w:jc w:val="both"/>
        <w:rPr>
          <w:lang w:val="ru-RU"/>
        </w:rPr>
      </w:pPr>
      <w:r w:rsidRPr="00B45EDE">
        <w:rPr>
          <w:lang w:val="ru-RU"/>
        </w:rPr>
        <w:tab/>
      </w:r>
      <w:r w:rsidRPr="00B45EDE">
        <w:rPr>
          <w:lang w:val="ru-RU"/>
        </w:rPr>
        <w:tab/>
        <w:t>result += 1 / d;</w:t>
      </w:r>
    </w:p>
    <w:p w14:paraId="7028FE1E" w14:textId="41F77F47" w:rsidR="00B45EDE" w:rsidRPr="00B45EDE" w:rsidRDefault="00B45EDE" w:rsidP="00B45EDE">
      <w:pPr>
        <w:spacing w:after="0"/>
        <w:ind w:firstLine="708"/>
        <w:jc w:val="both"/>
        <w:rPr>
          <w:lang w:val="ru-RU"/>
        </w:rPr>
      </w:pPr>
      <w:r w:rsidRPr="00B45EDE">
        <w:rPr>
          <w:lang w:val="ru-RU"/>
        </w:rPr>
        <w:tab/>
      </w:r>
      <w:r>
        <w:rPr>
          <w:lang w:val="ru-RU"/>
        </w:rPr>
        <w:tab/>
      </w:r>
      <w:r w:rsidRPr="00B45EDE">
        <w:rPr>
          <w:lang w:val="ru-RU"/>
        </w:rPr>
        <w:t>}</w:t>
      </w:r>
    </w:p>
    <w:p w14:paraId="6FA9C852" w14:textId="34EB4D0B" w:rsidR="00B45EDE" w:rsidRPr="00B45EDE" w:rsidRDefault="00B45EDE" w:rsidP="00B45EDE">
      <w:pPr>
        <w:spacing w:after="0"/>
        <w:ind w:firstLine="708"/>
        <w:jc w:val="both"/>
        <w:rPr>
          <w:lang w:val="ru-RU"/>
        </w:rPr>
      </w:pPr>
      <w:r w:rsidRPr="00B45EDE">
        <w:rPr>
          <w:lang w:val="ru-RU"/>
        </w:rPr>
        <w:tab/>
      </w:r>
      <w:r>
        <w:rPr>
          <w:lang w:val="ru-RU"/>
        </w:rPr>
        <w:tab/>
      </w:r>
      <w:proofErr w:type="spellStart"/>
      <w:r w:rsidRPr="00B45EDE">
        <w:rPr>
          <w:lang w:val="ru-RU"/>
        </w:rPr>
        <w:t>return</w:t>
      </w:r>
      <w:proofErr w:type="spellEnd"/>
      <w:r w:rsidRPr="00B45EDE">
        <w:rPr>
          <w:lang w:val="ru-RU"/>
        </w:rPr>
        <w:t xml:space="preserve"> </w:t>
      </w:r>
      <w:proofErr w:type="spellStart"/>
      <w:r w:rsidRPr="00B45EDE">
        <w:rPr>
          <w:lang w:val="ru-RU"/>
        </w:rPr>
        <w:t>result</w:t>
      </w:r>
      <w:proofErr w:type="spellEnd"/>
      <w:r w:rsidRPr="00B45EDE">
        <w:rPr>
          <w:lang w:val="ru-RU"/>
        </w:rPr>
        <w:t>;</w:t>
      </w:r>
    </w:p>
    <w:p w14:paraId="7D03A51C" w14:textId="6671C851" w:rsidR="00B45EDE" w:rsidRDefault="00B45EDE" w:rsidP="00B45EDE">
      <w:pPr>
        <w:spacing w:after="0"/>
        <w:ind w:left="708" w:firstLine="708"/>
        <w:jc w:val="both"/>
        <w:rPr>
          <w:lang w:val="ru-RU"/>
        </w:rPr>
      </w:pPr>
      <w:r w:rsidRPr="00B45EDE">
        <w:rPr>
          <w:lang w:val="ru-RU"/>
        </w:rPr>
        <w:t>}</w:t>
      </w:r>
    </w:p>
    <w:p w14:paraId="361EADCF" w14:textId="51FEA4A2" w:rsidR="00B45EDE" w:rsidRDefault="00B45EDE" w:rsidP="00B45EDE">
      <w:pPr>
        <w:spacing w:after="0"/>
        <w:ind w:firstLine="708"/>
        <w:jc w:val="both"/>
        <w:rPr>
          <w:lang w:val="ru-RU"/>
        </w:rPr>
      </w:pPr>
    </w:p>
    <w:p w14:paraId="30FEAACD" w14:textId="77777777" w:rsidR="00B45EDE" w:rsidRPr="00B45EDE" w:rsidRDefault="00B45EDE" w:rsidP="00B45EDE">
      <w:pPr>
        <w:spacing w:after="0"/>
        <w:ind w:firstLine="708"/>
        <w:jc w:val="both"/>
        <w:rPr>
          <w:lang w:val="ru-RU"/>
        </w:rPr>
      </w:pPr>
    </w:p>
    <w:p w14:paraId="35B381BC" w14:textId="35EBD5FC" w:rsidR="00B45EDE" w:rsidRPr="00B45EDE" w:rsidRDefault="00B45EDE" w:rsidP="00B45EDE">
      <w:pPr>
        <w:spacing w:after="0"/>
        <w:ind w:firstLine="708"/>
        <w:jc w:val="both"/>
      </w:pPr>
      <w:r w:rsidRPr="00B45EDE">
        <w:rPr>
          <w:b/>
          <w:bCs/>
          <w:lang w:val="ru-RU"/>
        </w:rPr>
        <w:lastRenderedPageBreak/>
        <w:t>Шаг</w:t>
      </w:r>
      <w:r w:rsidRPr="00B45EDE">
        <w:rPr>
          <w:b/>
          <w:bCs/>
        </w:rPr>
        <w:t xml:space="preserve"> 7</w:t>
      </w:r>
      <w:r w:rsidRPr="00B45EDE">
        <w:t xml:space="preserve">: </w:t>
      </w:r>
      <w:r w:rsidRPr="00B45EDE">
        <w:rPr>
          <w:lang w:val="ru-RU"/>
        </w:rPr>
        <w:t>вывод</w:t>
      </w:r>
      <w:r w:rsidRPr="00B45EDE">
        <w:t xml:space="preserve"> </w:t>
      </w:r>
      <w:r w:rsidRPr="00B45EDE">
        <w:rPr>
          <w:lang w:val="ru-RU"/>
        </w:rPr>
        <w:t>результата</w:t>
      </w:r>
    </w:p>
    <w:p w14:paraId="68F74510" w14:textId="77777777" w:rsidR="00B45EDE" w:rsidRPr="00B45EDE" w:rsidRDefault="00B45EDE" w:rsidP="00B45EDE">
      <w:pPr>
        <w:spacing w:after="0"/>
        <w:ind w:left="708" w:firstLine="708"/>
        <w:jc w:val="both"/>
      </w:pPr>
      <w:r w:rsidRPr="00B45EDE">
        <w:t>float result = calculate(a, n);</w:t>
      </w:r>
    </w:p>
    <w:p w14:paraId="337D01E9" w14:textId="71215CDD" w:rsidR="00B45EDE" w:rsidRPr="00B45EDE" w:rsidRDefault="00B45EDE" w:rsidP="00B45EDE">
      <w:pPr>
        <w:spacing w:after="0"/>
        <w:ind w:firstLine="708"/>
        <w:jc w:val="both"/>
        <w:rPr>
          <w:lang w:val="ru-RU"/>
        </w:rPr>
      </w:pPr>
      <w:r w:rsidRPr="00B45EDE">
        <w:tab/>
      </w:r>
      <w:proofErr w:type="spellStart"/>
      <w:r w:rsidRPr="00B45EDE">
        <w:rPr>
          <w:lang w:val="ru-RU"/>
        </w:rPr>
        <w:t>printf</w:t>
      </w:r>
      <w:proofErr w:type="spellEnd"/>
      <w:r w:rsidRPr="00B45EDE">
        <w:rPr>
          <w:lang w:val="ru-RU"/>
        </w:rPr>
        <w:t xml:space="preserve">("%f", </w:t>
      </w:r>
      <w:proofErr w:type="spellStart"/>
      <w:r w:rsidRPr="00B45EDE">
        <w:rPr>
          <w:lang w:val="ru-RU"/>
        </w:rPr>
        <w:t>result</w:t>
      </w:r>
      <w:proofErr w:type="spellEnd"/>
      <w:r w:rsidRPr="00B45EDE">
        <w:rPr>
          <w:lang w:val="ru-RU"/>
        </w:rPr>
        <w:t>);</w:t>
      </w:r>
    </w:p>
    <w:p w14:paraId="350927C0" w14:textId="77777777"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14:paraId="25F9A34B" w14:textId="1368C2E3" w:rsidR="00CA66DD" w:rsidRPr="005D3621" w:rsidRDefault="00CA66DD" w:rsidP="005D3621">
      <w:pPr>
        <w:spacing w:after="0"/>
        <w:ind w:firstLine="708"/>
        <w:jc w:val="both"/>
        <w:rPr>
          <w:lang w:val="ru-RU"/>
        </w:rPr>
      </w:pPr>
      <w:r w:rsidRPr="00CA66DD">
        <w:rPr>
          <w:b/>
          <w:lang w:val="ru-RU"/>
        </w:rPr>
        <w:lastRenderedPageBreak/>
        <w:t>Блок – схема программы</w:t>
      </w:r>
    </w:p>
    <w:p w14:paraId="74FA4A09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0F73AA6" w14:textId="31B758E5" w:rsidR="00CA66DD" w:rsidRDefault="00CA66DD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Блок – схема программы, которая</w:t>
      </w:r>
      <w:r w:rsidR="005D3621" w:rsidRPr="005D3621">
        <w:rPr>
          <w:lang w:val="ru-RU"/>
        </w:rPr>
        <w:t xml:space="preserve"> </w:t>
      </w:r>
      <w:r w:rsidR="00B45EDE">
        <w:rPr>
          <w:lang w:val="ru-RU"/>
        </w:rPr>
        <w:t xml:space="preserve">вычисляет значение ряда с помощью цикла </w:t>
      </w:r>
      <w:r w:rsidR="00B45EDE">
        <w:t>for</w:t>
      </w:r>
      <w:r w:rsidR="00B45EDE" w:rsidRPr="00B45EDE">
        <w:rPr>
          <w:lang w:val="ru-RU"/>
        </w:rPr>
        <w:t>,</w:t>
      </w:r>
      <w:r w:rsidR="00380134">
        <w:rPr>
          <w:lang w:val="ru-RU"/>
        </w:rPr>
        <w:t xml:space="preserve"> </w:t>
      </w:r>
      <w:r>
        <w:rPr>
          <w:lang w:val="ru-RU"/>
        </w:rPr>
        <w:t>представлена на рисунке 1.</w:t>
      </w:r>
    </w:p>
    <w:p w14:paraId="6791C40D" w14:textId="7D8D5C5E" w:rsidR="00CA66DD" w:rsidRDefault="00B55C44" w:rsidP="00F752BC">
      <w:pPr>
        <w:spacing w:after="0"/>
        <w:ind w:firstLine="709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567451F" wp14:editId="45D1B937">
            <wp:extent cx="1233805" cy="3161378"/>
            <wp:effectExtent l="0" t="0" r="0" b="0"/>
            <wp:docPr id="6" name="Рисунок 6" descr="Изображение выглядит как текст, датчик,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3" t="4795" r="10198" b="4706"/>
                    <a:stretch/>
                  </pic:blipFill>
                  <pic:spPr bwMode="auto">
                    <a:xfrm>
                      <a:off x="0" y="0"/>
                      <a:ext cx="1233805" cy="316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4FE3" w:rsidRPr="00214FE3">
        <w:rPr>
          <w:lang w:val="ru-RU"/>
        </w:rPr>
        <w:t xml:space="preserve">                                 </w:t>
      </w:r>
      <w:r>
        <w:rPr>
          <w:noProof/>
          <w:lang w:val="ru-RU"/>
        </w:rPr>
        <w:drawing>
          <wp:inline distT="0" distB="0" distL="0" distR="0" wp14:anchorId="11F65749" wp14:editId="20381E01">
            <wp:extent cx="2537460" cy="49741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0" t="3449" r="5750" b="2904"/>
                    <a:stretch/>
                  </pic:blipFill>
                  <pic:spPr bwMode="auto">
                    <a:xfrm>
                      <a:off x="0" y="0"/>
                      <a:ext cx="2546318" cy="499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F7E41" w14:textId="038003BF" w:rsidR="00214FE3" w:rsidRDefault="00214FE3" w:rsidP="00214FE3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            а)                                                                 б)</w:t>
      </w:r>
    </w:p>
    <w:p w14:paraId="7404041C" w14:textId="4D5905C7" w:rsidR="00214FE3" w:rsidRDefault="00214FE3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>а) — блок-схема головного алгоритма</w:t>
      </w:r>
    </w:p>
    <w:p w14:paraId="0E060EF9" w14:textId="5B14F071" w:rsidR="00214FE3" w:rsidRPr="00214FE3" w:rsidRDefault="00214FE3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б) — блок-схема функции </w:t>
      </w:r>
      <w:r>
        <w:t>calculate</w:t>
      </w:r>
    </w:p>
    <w:p w14:paraId="119D9A7F" w14:textId="23E3C4DC" w:rsidR="005D3621" w:rsidRDefault="00F67A0B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 </w:t>
      </w:r>
      <w:r w:rsidR="00380134">
        <w:rPr>
          <w:lang w:val="ru-RU"/>
        </w:rPr>
        <w:t>— Б</w:t>
      </w:r>
      <w:r>
        <w:rPr>
          <w:lang w:val="ru-RU"/>
        </w:rPr>
        <w:t>лок-схема программы</w:t>
      </w:r>
    </w:p>
    <w:p w14:paraId="423EC1CD" w14:textId="77777777"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14:paraId="58D327D0" w14:textId="663CB6D4" w:rsidR="00F67A0B" w:rsidRPr="005D3621" w:rsidRDefault="00F67A0B" w:rsidP="005D3621">
      <w:pPr>
        <w:spacing w:after="0"/>
        <w:ind w:firstLine="709"/>
        <w:rPr>
          <w:lang w:val="ru-RU"/>
        </w:rPr>
      </w:pPr>
      <w:r w:rsidRPr="00F67A0B">
        <w:rPr>
          <w:b/>
          <w:lang w:val="ru-RU"/>
        </w:rPr>
        <w:lastRenderedPageBreak/>
        <w:t>Результат работы программы</w:t>
      </w:r>
    </w:p>
    <w:p w14:paraId="37AB3858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3E9D6362" w14:textId="77777777" w:rsidR="00F67A0B" w:rsidRPr="00F67A0B" w:rsidRDefault="00F67A0B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На рисунке 2 представлено окно ввода данных</w:t>
      </w:r>
    </w:p>
    <w:p w14:paraId="36FA7128" w14:textId="2BB632DB" w:rsidR="00615E31" w:rsidRDefault="00214FE3" w:rsidP="009E0CA9">
      <w:pPr>
        <w:spacing w:after="0"/>
        <w:ind w:firstLine="709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7C9C9CA" wp14:editId="634EEFC5">
            <wp:extent cx="4667250" cy="11811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DB1B" w14:textId="26568F07" w:rsidR="009E0CA9" w:rsidRDefault="009E0CA9" w:rsidP="009E0CA9">
      <w:pPr>
        <w:spacing w:after="0"/>
        <w:ind w:left="707" w:firstLine="709"/>
        <w:jc w:val="center"/>
        <w:rPr>
          <w:lang w:val="ru-RU"/>
        </w:rPr>
      </w:pPr>
      <w:r>
        <w:rPr>
          <w:lang w:val="ru-RU"/>
        </w:rPr>
        <w:t xml:space="preserve">Рисунок 2 </w:t>
      </w:r>
      <w:r w:rsidR="00380134">
        <w:rPr>
          <w:lang w:val="ru-RU"/>
        </w:rPr>
        <w:t>—</w:t>
      </w:r>
      <w:r>
        <w:rPr>
          <w:lang w:val="ru-RU"/>
        </w:rPr>
        <w:t xml:space="preserve"> Окно ввода данных</w:t>
      </w:r>
    </w:p>
    <w:p w14:paraId="1A8970E7" w14:textId="77777777" w:rsidR="007D68F4" w:rsidRPr="003E68D9" w:rsidRDefault="007D68F4" w:rsidP="009E0CA9">
      <w:pPr>
        <w:spacing w:after="0"/>
        <w:ind w:left="707" w:firstLine="709"/>
        <w:rPr>
          <w:lang w:val="ru-RU"/>
        </w:rPr>
      </w:pPr>
    </w:p>
    <w:p w14:paraId="637952DB" w14:textId="788DC4E3" w:rsidR="00380134" w:rsidRDefault="00380134" w:rsidP="00380134">
      <w:pPr>
        <w:spacing w:after="0"/>
        <w:ind w:left="707"/>
        <w:rPr>
          <w:lang w:val="ru-RU"/>
        </w:rPr>
      </w:pPr>
      <w:r>
        <w:rPr>
          <w:lang w:val="ru-RU"/>
        </w:rPr>
        <w:t xml:space="preserve">На рисунке </w:t>
      </w:r>
      <w:r w:rsidR="00426D47">
        <w:rPr>
          <w:lang w:val="ru-RU"/>
        </w:rPr>
        <w:t>3</w:t>
      </w:r>
      <w:r>
        <w:rPr>
          <w:lang w:val="ru-RU"/>
        </w:rPr>
        <w:t xml:space="preserve"> представлена работа программы с данными из контрольного примера.</w:t>
      </w:r>
    </w:p>
    <w:p w14:paraId="406C7F4A" w14:textId="3F206080" w:rsidR="00380134" w:rsidRDefault="00214FE3" w:rsidP="00380134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822F321" wp14:editId="461339EE">
            <wp:extent cx="6123305" cy="1135642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9189" cy="113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03C4" w14:textId="77777777" w:rsidR="005D3621" w:rsidRDefault="00380134" w:rsidP="005D3621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426D47">
        <w:rPr>
          <w:lang w:val="ru-RU"/>
        </w:rPr>
        <w:t>3</w:t>
      </w:r>
      <w:r>
        <w:rPr>
          <w:lang w:val="ru-RU"/>
        </w:rPr>
        <w:t xml:space="preserve"> — Окно с выполненной программой</w:t>
      </w:r>
    </w:p>
    <w:p w14:paraId="4AED7433" w14:textId="77777777"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14:paraId="108F23B6" w14:textId="63158072" w:rsidR="00417782" w:rsidRPr="005D3621" w:rsidRDefault="00417782" w:rsidP="005D3621">
      <w:pPr>
        <w:spacing w:after="0"/>
        <w:rPr>
          <w:lang w:val="ru-RU"/>
        </w:rPr>
      </w:pPr>
      <w:r w:rsidRPr="00F67A0B">
        <w:rPr>
          <w:b/>
          <w:lang w:val="ru-RU"/>
        </w:rPr>
        <w:lastRenderedPageBreak/>
        <w:t>Код</w:t>
      </w:r>
      <w:r w:rsidRPr="005D3621">
        <w:rPr>
          <w:b/>
          <w:lang w:val="ru-RU"/>
        </w:rPr>
        <w:t xml:space="preserve"> </w:t>
      </w:r>
      <w:r w:rsidRPr="00F67A0B">
        <w:rPr>
          <w:b/>
          <w:lang w:val="ru-RU"/>
        </w:rPr>
        <w:t>программы</w:t>
      </w:r>
    </w:p>
    <w:p w14:paraId="782B10EE" w14:textId="77777777" w:rsidR="00214FE3" w:rsidRPr="00214FE3" w:rsidRDefault="00214FE3" w:rsidP="00214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4FE3">
        <w:rPr>
          <w:rFonts w:ascii="Cascadia Mono" w:hAnsi="Cascadia Mono" w:cs="Cascadia Mono"/>
          <w:color w:val="808080"/>
        </w:rPr>
        <w:t>#define</w:t>
      </w:r>
      <w:r w:rsidRPr="00214FE3">
        <w:rPr>
          <w:rFonts w:ascii="Cascadia Mono" w:hAnsi="Cascadia Mono" w:cs="Cascadia Mono"/>
          <w:color w:val="000000"/>
        </w:rPr>
        <w:t xml:space="preserve"> </w:t>
      </w:r>
      <w:r w:rsidRPr="00214FE3">
        <w:rPr>
          <w:rFonts w:ascii="Cascadia Mono" w:hAnsi="Cascadia Mono" w:cs="Cascadia Mono"/>
          <w:color w:val="6F008A"/>
        </w:rPr>
        <w:t>_CRT_SECURE_NO_WARNINGS</w:t>
      </w:r>
    </w:p>
    <w:p w14:paraId="27358561" w14:textId="77777777" w:rsidR="00214FE3" w:rsidRPr="00214FE3" w:rsidRDefault="00214FE3" w:rsidP="00214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4FE3">
        <w:rPr>
          <w:rFonts w:ascii="Cascadia Mono" w:hAnsi="Cascadia Mono" w:cs="Cascadia Mono"/>
          <w:color w:val="808080"/>
        </w:rPr>
        <w:t>#include</w:t>
      </w:r>
      <w:r w:rsidRPr="00214FE3">
        <w:rPr>
          <w:rFonts w:ascii="Cascadia Mono" w:hAnsi="Cascadia Mono" w:cs="Cascadia Mono"/>
          <w:color w:val="000000"/>
        </w:rPr>
        <w:t xml:space="preserve"> </w:t>
      </w:r>
      <w:r w:rsidRPr="00214FE3">
        <w:rPr>
          <w:rFonts w:ascii="Cascadia Mono" w:hAnsi="Cascadia Mono" w:cs="Cascadia Mono"/>
          <w:color w:val="A31515"/>
        </w:rPr>
        <w:t>&lt;</w:t>
      </w:r>
      <w:proofErr w:type="spellStart"/>
      <w:r w:rsidRPr="00214FE3">
        <w:rPr>
          <w:rFonts w:ascii="Cascadia Mono" w:hAnsi="Cascadia Mono" w:cs="Cascadia Mono"/>
          <w:color w:val="A31515"/>
        </w:rPr>
        <w:t>stdio.h</w:t>
      </w:r>
      <w:proofErr w:type="spellEnd"/>
      <w:r w:rsidRPr="00214FE3">
        <w:rPr>
          <w:rFonts w:ascii="Cascadia Mono" w:hAnsi="Cascadia Mono" w:cs="Cascadia Mono"/>
          <w:color w:val="A31515"/>
        </w:rPr>
        <w:t>&gt;</w:t>
      </w:r>
    </w:p>
    <w:p w14:paraId="4B4AAB16" w14:textId="77777777" w:rsidR="00214FE3" w:rsidRPr="00214FE3" w:rsidRDefault="00214FE3" w:rsidP="00214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4FE3">
        <w:rPr>
          <w:rFonts w:ascii="Cascadia Mono" w:hAnsi="Cascadia Mono" w:cs="Cascadia Mono"/>
          <w:color w:val="808080"/>
        </w:rPr>
        <w:t>#include</w:t>
      </w:r>
      <w:r w:rsidRPr="00214FE3">
        <w:rPr>
          <w:rFonts w:ascii="Cascadia Mono" w:hAnsi="Cascadia Mono" w:cs="Cascadia Mono"/>
          <w:color w:val="000000"/>
        </w:rPr>
        <w:t xml:space="preserve"> </w:t>
      </w:r>
      <w:r w:rsidRPr="00214FE3">
        <w:rPr>
          <w:rFonts w:ascii="Cascadia Mono" w:hAnsi="Cascadia Mono" w:cs="Cascadia Mono"/>
          <w:color w:val="A31515"/>
        </w:rPr>
        <w:t>&lt;</w:t>
      </w:r>
      <w:proofErr w:type="spellStart"/>
      <w:r w:rsidRPr="00214FE3">
        <w:rPr>
          <w:rFonts w:ascii="Cascadia Mono" w:hAnsi="Cascadia Mono" w:cs="Cascadia Mono"/>
          <w:color w:val="A31515"/>
        </w:rPr>
        <w:t>locale.h</w:t>
      </w:r>
      <w:proofErr w:type="spellEnd"/>
      <w:r w:rsidRPr="00214FE3">
        <w:rPr>
          <w:rFonts w:ascii="Cascadia Mono" w:hAnsi="Cascadia Mono" w:cs="Cascadia Mono"/>
          <w:color w:val="A31515"/>
        </w:rPr>
        <w:t>&gt;</w:t>
      </w:r>
    </w:p>
    <w:p w14:paraId="0A924476" w14:textId="77777777" w:rsidR="00214FE3" w:rsidRPr="00214FE3" w:rsidRDefault="00214FE3" w:rsidP="00214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4FE3">
        <w:rPr>
          <w:rFonts w:ascii="Cascadia Mono" w:hAnsi="Cascadia Mono" w:cs="Cascadia Mono"/>
          <w:color w:val="808080"/>
        </w:rPr>
        <w:t>#include</w:t>
      </w:r>
      <w:r w:rsidRPr="00214FE3">
        <w:rPr>
          <w:rFonts w:ascii="Cascadia Mono" w:hAnsi="Cascadia Mono" w:cs="Cascadia Mono"/>
          <w:color w:val="000000"/>
        </w:rPr>
        <w:t xml:space="preserve"> </w:t>
      </w:r>
      <w:r w:rsidRPr="00214FE3">
        <w:rPr>
          <w:rFonts w:ascii="Cascadia Mono" w:hAnsi="Cascadia Mono" w:cs="Cascadia Mono"/>
          <w:color w:val="A31515"/>
        </w:rPr>
        <w:t>&lt;</w:t>
      </w:r>
      <w:proofErr w:type="spellStart"/>
      <w:r w:rsidRPr="00214FE3">
        <w:rPr>
          <w:rFonts w:ascii="Cascadia Mono" w:hAnsi="Cascadia Mono" w:cs="Cascadia Mono"/>
          <w:color w:val="A31515"/>
        </w:rPr>
        <w:t>math.h</w:t>
      </w:r>
      <w:proofErr w:type="spellEnd"/>
      <w:r w:rsidRPr="00214FE3">
        <w:rPr>
          <w:rFonts w:ascii="Cascadia Mono" w:hAnsi="Cascadia Mono" w:cs="Cascadia Mono"/>
          <w:color w:val="A31515"/>
        </w:rPr>
        <w:t>&gt;</w:t>
      </w:r>
    </w:p>
    <w:p w14:paraId="285911B3" w14:textId="77777777" w:rsidR="00214FE3" w:rsidRPr="00214FE3" w:rsidRDefault="00214FE3" w:rsidP="00214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7C08C7A8" w14:textId="77777777" w:rsidR="00214FE3" w:rsidRPr="00214FE3" w:rsidRDefault="00214FE3" w:rsidP="00214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4FE3">
        <w:rPr>
          <w:rFonts w:ascii="Cascadia Mono" w:hAnsi="Cascadia Mono" w:cs="Cascadia Mono"/>
          <w:color w:val="0000FF"/>
        </w:rPr>
        <w:t>float</w:t>
      </w:r>
      <w:r w:rsidRPr="00214FE3">
        <w:rPr>
          <w:rFonts w:ascii="Cascadia Mono" w:hAnsi="Cascadia Mono" w:cs="Cascadia Mono"/>
          <w:color w:val="000000"/>
        </w:rPr>
        <w:t xml:space="preserve"> calculate(</w:t>
      </w:r>
      <w:r w:rsidRPr="00214FE3">
        <w:rPr>
          <w:rFonts w:ascii="Cascadia Mono" w:hAnsi="Cascadia Mono" w:cs="Cascadia Mono"/>
          <w:color w:val="0000FF"/>
        </w:rPr>
        <w:t>float</w:t>
      </w:r>
      <w:r w:rsidRPr="00214FE3">
        <w:rPr>
          <w:rFonts w:ascii="Cascadia Mono" w:hAnsi="Cascadia Mono" w:cs="Cascadia Mono"/>
          <w:color w:val="000000"/>
        </w:rPr>
        <w:t xml:space="preserve"> </w:t>
      </w:r>
      <w:r w:rsidRPr="00214FE3">
        <w:rPr>
          <w:rFonts w:ascii="Cascadia Mono" w:hAnsi="Cascadia Mono" w:cs="Cascadia Mono"/>
          <w:color w:val="808080"/>
        </w:rPr>
        <w:t>a</w:t>
      </w:r>
      <w:r w:rsidRPr="00214FE3">
        <w:rPr>
          <w:rFonts w:ascii="Cascadia Mono" w:hAnsi="Cascadia Mono" w:cs="Cascadia Mono"/>
          <w:color w:val="000000"/>
        </w:rPr>
        <w:t xml:space="preserve">, </w:t>
      </w:r>
      <w:r w:rsidRPr="00214FE3">
        <w:rPr>
          <w:rFonts w:ascii="Cascadia Mono" w:hAnsi="Cascadia Mono" w:cs="Cascadia Mono"/>
          <w:color w:val="0000FF"/>
        </w:rPr>
        <w:t>float</w:t>
      </w:r>
      <w:r w:rsidRPr="00214FE3">
        <w:rPr>
          <w:rFonts w:ascii="Cascadia Mono" w:hAnsi="Cascadia Mono" w:cs="Cascadia Mono"/>
          <w:color w:val="000000"/>
        </w:rPr>
        <w:t xml:space="preserve"> </w:t>
      </w:r>
      <w:r w:rsidRPr="00214FE3">
        <w:rPr>
          <w:rFonts w:ascii="Cascadia Mono" w:hAnsi="Cascadia Mono" w:cs="Cascadia Mono"/>
          <w:color w:val="808080"/>
        </w:rPr>
        <w:t>n</w:t>
      </w:r>
      <w:r w:rsidRPr="00214FE3">
        <w:rPr>
          <w:rFonts w:ascii="Cascadia Mono" w:hAnsi="Cascadia Mono" w:cs="Cascadia Mono"/>
          <w:color w:val="000000"/>
        </w:rPr>
        <w:t>) {</w:t>
      </w:r>
    </w:p>
    <w:p w14:paraId="77E06ABE" w14:textId="77777777" w:rsidR="00214FE3" w:rsidRPr="00214FE3" w:rsidRDefault="00214FE3" w:rsidP="00214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4FE3">
        <w:rPr>
          <w:rFonts w:ascii="Cascadia Mono" w:hAnsi="Cascadia Mono" w:cs="Cascadia Mono"/>
          <w:color w:val="000000"/>
        </w:rPr>
        <w:tab/>
      </w:r>
      <w:r w:rsidRPr="00214FE3">
        <w:rPr>
          <w:rFonts w:ascii="Cascadia Mono" w:hAnsi="Cascadia Mono" w:cs="Cascadia Mono"/>
          <w:color w:val="0000FF"/>
        </w:rPr>
        <w:t>float</w:t>
      </w:r>
      <w:r w:rsidRPr="00214FE3">
        <w:rPr>
          <w:rFonts w:ascii="Cascadia Mono" w:hAnsi="Cascadia Mono" w:cs="Cascadia Mono"/>
          <w:color w:val="000000"/>
        </w:rPr>
        <w:t xml:space="preserve"> result = 0, d = 1;</w:t>
      </w:r>
    </w:p>
    <w:p w14:paraId="776BFED2" w14:textId="77777777" w:rsidR="00214FE3" w:rsidRPr="00214FE3" w:rsidRDefault="00214FE3" w:rsidP="00214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4FE3">
        <w:rPr>
          <w:rFonts w:ascii="Cascadia Mono" w:hAnsi="Cascadia Mono" w:cs="Cascadia Mono"/>
          <w:color w:val="000000"/>
        </w:rPr>
        <w:tab/>
      </w:r>
      <w:r w:rsidRPr="00214FE3">
        <w:rPr>
          <w:rFonts w:ascii="Cascadia Mono" w:hAnsi="Cascadia Mono" w:cs="Cascadia Mono"/>
          <w:color w:val="0000FF"/>
        </w:rPr>
        <w:t>for</w:t>
      </w:r>
      <w:r w:rsidRPr="00214FE3">
        <w:rPr>
          <w:rFonts w:ascii="Cascadia Mono" w:hAnsi="Cascadia Mono" w:cs="Cascadia Mono"/>
          <w:color w:val="000000"/>
        </w:rPr>
        <w:t xml:space="preserve"> (</w:t>
      </w:r>
      <w:r w:rsidRPr="00214FE3">
        <w:rPr>
          <w:rFonts w:ascii="Cascadia Mono" w:hAnsi="Cascadia Mono" w:cs="Cascadia Mono"/>
          <w:color w:val="0000FF"/>
        </w:rPr>
        <w:t>int</w:t>
      </w:r>
      <w:r w:rsidRPr="00214FE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214FE3">
        <w:rPr>
          <w:rFonts w:ascii="Cascadia Mono" w:hAnsi="Cascadia Mono" w:cs="Cascadia Mono"/>
          <w:color w:val="000000"/>
        </w:rPr>
        <w:t>i</w:t>
      </w:r>
      <w:proofErr w:type="spellEnd"/>
      <w:r w:rsidRPr="00214FE3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214FE3">
        <w:rPr>
          <w:rFonts w:ascii="Cascadia Mono" w:hAnsi="Cascadia Mono" w:cs="Cascadia Mono"/>
          <w:color w:val="000000"/>
        </w:rPr>
        <w:t>i</w:t>
      </w:r>
      <w:proofErr w:type="spellEnd"/>
      <w:r w:rsidRPr="00214FE3">
        <w:rPr>
          <w:rFonts w:ascii="Cascadia Mono" w:hAnsi="Cascadia Mono" w:cs="Cascadia Mono"/>
          <w:color w:val="000000"/>
        </w:rPr>
        <w:t xml:space="preserve"> &lt;= </w:t>
      </w:r>
      <w:r w:rsidRPr="00214FE3">
        <w:rPr>
          <w:rFonts w:ascii="Cascadia Mono" w:hAnsi="Cascadia Mono" w:cs="Cascadia Mono"/>
          <w:color w:val="808080"/>
        </w:rPr>
        <w:t>n</w:t>
      </w:r>
      <w:r w:rsidRPr="00214FE3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214FE3">
        <w:rPr>
          <w:rFonts w:ascii="Cascadia Mono" w:hAnsi="Cascadia Mono" w:cs="Cascadia Mono"/>
          <w:color w:val="000000"/>
        </w:rPr>
        <w:t>i</w:t>
      </w:r>
      <w:proofErr w:type="spellEnd"/>
      <w:r w:rsidRPr="00214FE3">
        <w:rPr>
          <w:rFonts w:ascii="Cascadia Mono" w:hAnsi="Cascadia Mono" w:cs="Cascadia Mono"/>
          <w:color w:val="000000"/>
        </w:rPr>
        <w:t>++)</w:t>
      </w:r>
    </w:p>
    <w:p w14:paraId="051BAB9D" w14:textId="77777777" w:rsidR="00214FE3" w:rsidRPr="00214FE3" w:rsidRDefault="00214FE3" w:rsidP="00214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4FE3">
        <w:rPr>
          <w:rFonts w:ascii="Cascadia Mono" w:hAnsi="Cascadia Mono" w:cs="Cascadia Mono"/>
          <w:color w:val="000000"/>
        </w:rPr>
        <w:tab/>
        <w:t>{</w:t>
      </w:r>
    </w:p>
    <w:p w14:paraId="11935A1D" w14:textId="77777777" w:rsidR="00214FE3" w:rsidRPr="00214FE3" w:rsidRDefault="00214FE3" w:rsidP="00214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4FE3">
        <w:rPr>
          <w:rFonts w:ascii="Cascadia Mono" w:hAnsi="Cascadia Mono" w:cs="Cascadia Mono"/>
          <w:color w:val="000000"/>
        </w:rPr>
        <w:tab/>
      </w:r>
      <w:r w:rsidRPr="00214FE3">
        <w:rPr>
          <w:rFonts w:ascii="Cascadia Mono" w:hAnsi="Cascadia Mono" w:cs="Cascadia Mono"/>
          <w:color w:val="000000"/>
        </w:rPr>
        <w:tab/>
        <w:t>d *= (</w:t>
      </w:r>
      <w:r w:rsidRPr="00214FE3">
        <w:rPr>
          <w:rFonts w:ascii="Cascadia Mono" w:hAnsi="Cascadia Mono" w:cs="Cascadia Mono"/>
          <w:color w:val="808080"/>
        </w:rPr>
        <w:t>a</w:t>
      </w:r>
      <w:r w:rsidRPr="00214FE3">
        <w:rPr>
          <w:rFonts w:ascii="Cascadia Mono" w:hAnsi="Cascadia Mono" w:cs="Cascadia Mono"/>
          <w:color w:val="000000"/>
        </w:rPr>
        <w:t xml:space="preserve"> + </w:t>
      </w:r>
      <w:proofErr w:type="spellStart"/>
      <w:r w:rsidRPr="00214FE3">
        <w:rPr>
          <w:rFonts w:ascii="Cascadia Mono" w:hAnsi="Cascadia Mono" w:cs="Cascadia Mono"/>
          <w:color w:val="000000"/>
        </w:rPr>
        <w:t>i</w:t>
      </w:r>
      <w:proofErr w:type="spellEnd"/>
      <w:r w:rsidRPr="00214FE3">
        <w:rPr>
          <w:rFonts w:ascii="Cascadia Mono" w:hAnsi="Cascadia Mono" w:cs="Cascadia Mono"/>
          <w:color w:val="000000"/>
        </w:rPr>
        <w:t>);</w:t>
      </w:r>
    </w:p>
    <w:p w14:paraId="5CF4C73A" w14:textId="77777777" w:rsidR="00214FE3" w:rsidRPr="00214FE3" w:rsidRDefault="00214FE3" w:rsidP="00214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4FE3">
        <w:rPr>
          <w:rFonts w:ascii="Cascadia Mono" w:hAnsi="Cascadia Mono" w:cs="Cascadia Mono"/>
          <w:color w:val="000000"/>
        </w:rPr>
        <w:tab/>
      </w:r>
      <w:r w:rsidRPr="00214FE3">
        <w:rPr>
          <w:rFonts w:ascii="Cascadia Mono" w:hAnsi="Cascadia Mono" w:cs="Cascadia Mono"/>
          <w:color w:val="000000"/>
        </w:rPr>
        <w:tab/>
        <w:t>result += 1 / d;</w:t>
      </w:r>
    </w:p>
    <w:p w14:paraId="358BDADB" w14:textId="77777777" w:rsidR="00214FE3" w:rsidRPr="00214FE3" w:rsidRDefault="00214FE3" w:rsidP="00214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4FE3">
        <w:rPr>
          <w:rFonts w:ascii="Cascadia Mono" w:hAnsi="Cascadia Mono" w:cs="Cascadia Mono"/>
          <w:color w:val="000000"/>
        </w:rPr>
        <w:tab/>
        <w:t>}</w:t>
      </w:r>
    </w:p>
    <w:p w14:paraId="5157D4C8" w14:textId="77777777" w:rsidR="00214FE3" w:rsidRPr="00214FE3" w:rsidRDefault="00214FE3" w:rsidP="00214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4FE3">
        <w:rPr>
          <w:rFonts w:ascii="Cascadia Mono" w:hAnsi="Cascadia Mono" w:cs="Cascadia Mono"/>
          <w:color w:val="000000"/>
        </w:rPr>
        <w:tab/>
      </w:r>
      <w:r w:rsidRPr="00214FE3">
        <w:rPr>
          <w:rFonts w:ascii="Cascadia Mono" w:hAnsi="Cascadia Mono" w:cs="Cascadia Mono"/>
          <w:color w:val="0000FF"/>
        </w:rPr>
        <w:t>return</w:t>
      </w:r>
      <w:r w:rsidRPr="00214FE3">
        <w:rPr>
          <w:rFonts w:ascii="Cascadia Mono" w:hAnsi="Cascadia Mono" w:cs="Cascadia Mono"/>
          <w:color w:val="000000"/>
        </w:rPr>
        <w:t xml:space="preserve"> result;</w:t>
      </w:r>
    </w:p>
    <w:p w14:paraId="318AD29A" w14:textId="77777777" w:rsidR="00214FE3" w:rsidRPr="00214FE3" w:rsidRDefault="00214FE3" w:rsidP="00214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4FE3">
        <w:rPr>
          <w:rFonts w:ascii="Cascadia Mono" w:hAnsi="Cascadia Mono" w:cs="Cascadia Mono"/>
          <w:color w:val="000000"/>
        </w:rPr>
        <w:t>}</w:t>
      </w:r>
    </w:p>
    <w:p w14:paraId="35BE1E89" w14:textId="77777777" w:rsidR="00214FE3" w:rsidRPr="00214FE3" w:rsidRDefault="00214FE3" w:rsidP="00214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9A63746" w14:textId="77777777" w:rsidR="00214FE3" w:rsidRPr="00214FE3" w:rsidRDefault="00214FE3" w:rsidP="00214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4FE3">
        <w:rPr>
          <w:rFonts w:ascii="Cascadia Mono" w:hAnsi="Cascadia Mono" w:cs="Cascadia Mono"/>
          <w:color w:val="0000FF"/>
        </w:rPr>
        <w:t>void</w:t>
      </w:r>
      <w:r w:rsidRPr="00214FE3">
        <w:rPr>
          <w:rFonts w:ascii="Cascadia Mono" w:hAnsi="Cascadia Mono" w:cs="Cascadia Mono"/>
          <w:color w:val="000000"/>
        </w:rPr>
        <w:t xml:space="preserve"> main() {</w:t>
      </w:r>
    </w:p>
    <w:p w14:paraId="58A35989" w14:textId="77777777" w:rsidR="00214FE3" w:rsidRPr="00214FE3" w:rsidRDefault="00214FE3" w:rsidP="00214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4FE3">
        <w:rPr>
          <w:rFonts w:ascii="Cascadia Mono" w:hAnsi="Cascadia Mono" w:cs="Cascadia Mono"/>
          <w:color w:val="000000"/>
        </w:rPr>
        <w:tab/>
      </w:r>
      <w:proofErr w:type="spellStart"/>
      <w:r w:rsidRPr="00214FE3">
        <w:rPr>
          <w:rFonts w:ascii="Cascadia Mono" w:hAnsi="Cascadia Mono" w:cs="Cascadia Mono"/>
          <w:color w:val="000000"/>
        </w:rPr>
        <w:t>setlocale</w:t>
      </w:r>
      <w:proofErr w:type="spellEnd"/>
      <w:r w:rsidRPr="00214FE3">
        <w:rPr>
          <w:rFonts w:ascii="Cascadia Mono" w:hAnsi="Cascadia Mono" w:cs="Cascadia Mono"/>
          <w:color w:val="000000"/>
        </w:rPr>
        <w:t>(</w:t>
      </w:r>
      <w:r w:rsidRPr="00214FE3">
        <w:rPr>
          <w:rFonts w:ascii="Cascadia Mono" w:hAnsi="Cascadia Mono" w:cs="Cascadia Mono"/>
          <w:color w:val="6F008A"/>
        </w:rPr>
        <w:t>LC_ALL</w:t>
      </w:r>
      <w:r w:rsidRPr="00214FE3">
        <w:rPr>
          <w:rFonts w:ascii="Cascadia Mono" w:hAnsi="Cascadia Mono" w:cs="Cascadia Mono"/>
          <w:color w:val="000000"/>
        </w:rPr>
        <w:t xml:space="preserve">, </w:t>
      </w:r>
      <w:r w:rsidRPr="00214FE3">
        <w:rPr>
          <w:rFonts w:ascii="Cascadia Mono" w:hAnsi="Cascadia Mono" w:cs="Cascadia Mono"/>
          <w:color w:val="A31515"/>
        </w:rPr>
        <w:t>"RUS"</w:t>
      </w:r>
      <w:r w:rsidRPr="00214FE3">
        <w:rPr>
          <w:rFonts w:ascii="Cascadia Mono" w:hAnsi="Cascadia Mono" w:cs="Cascadia Mono"/>
          <w:color w:val="000000"/>
        </w:rPr>
        <w:t>);</w:t>
      </w:r>
    </w:p>
    <w:p w14:paraId="0DAEC632" w14:textId="77777777" w:rsidR="00214FE3" w:rsidRPr="00214FE3" w:rsidRDefault="00214FE3" w:rsidP="00214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4F63573" w14:textId="77777777" w:rsidR="00214FE3" w:rsidRPr="00214FE3" w:rsidRDefault="00214FE3" w:rsidP="00214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214FE3">
        <w:rPr>
          <w:rFonts w:ascii="Cascadia Mono" w:hAnsi="Cascadia Mono" w:cs="Cascadia Mono"/>
          <w:color w:val="000000"/>
        </w:rPr>
        <w:tab/>
      </w:r>
      <w:proofErr w:type="spellStart"/>
      <w:r w:rsidRPr="00214FE3">
        <w:rPr>
          <w:rFonts w:ascii="Cascadia Mono" w:hAnsi="Cascadia Mono" w:cs="Cascadia Mono"/>
          <w:color w:val="0000FF"/>
          <w:lang w:val="ru-RU"/>
        </w:rPr>
        <w:t>fl</w:t>
      </w:r>
      <w:bookmarkStart w:id="0" w:name="_GoBack"/>
      <w:bookmarkEnd w:id="0"/>
      <w:r w:rsidRPr="00214FE3">
        <w:rPr>
          <w:rFonts w:ascii="Cascadia Mono" w:hAnsi="Cascadia Mono" w:cs="Cascadia Mono"/>
          <w:color w:val="0000FF"/>
          <w:lang w:val="ru-RU"/>
        </w:rPr>
        <w:t>oat</w:t>
      </w:r>
      <w:proofErr w:type="spellEnd"/>
      <w:r w:rsidRPr="00214FE3">
        <w:rPr>
          <w:rFonts w:ascii="Cascadia Mono" w:hAnsi="Cascadia Mono" w:cs="Cascadia Mono"/>
          <w:color w:val="000000"/>
          <w:lang w:val="ru-RU"/>
        </w:rPr>
        <w:t xml:space="preserve"> a, n;</w:t>
      </w:r>
    </w:p>
    <w:p w14:paraId="746D229D" w14:textId="77777777" w:rsidR="00214FE3" w:rsidRPr="00214FE3" w:rsidRDefault="00214FE3" w:rsidP="00214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214FE3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214FE3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214FE3">
        <w:rPr>
          <w:rFonts w:ascii="Cascadia Mono" w:hAnsi="Cascadia Mono" w:cs="Cascadia Mono"/>
          <w:color w:val="000000"/>
          <w:lang w:val="ru-RU"/>
        </w:rPr>
        <w:t>(</w:t>
      </w:r>
      <w:r w:rsidRPr="00214FE3">
        <w:rPr>
          <w:rFonts w:ascii="Cascadia Mono" w:hAnsi="Cascadia Mono" w:cs="Cascadia Mono"/>
          <w:color w:val="A31515"/>
          <w:lang w:val="ru-RU"/>
        </w:rPr>
        <w:t>"Введите значения a и n"</w:t>
      </w:r>
      <w:r w:rsidRPr="00214FE3">
        <w:rPr>
          <w:rFonts w:ascii="Cascadia Mono" w:hAnsi="Cascadia Mono" w:cs="Cascadia Mono"/>
          <w:color w:val="000000"/>
          <w:lang w:val="ru-RU"/>
        </w:rPr>
        <w:t>);</w:t>
      </w:r>
    </w:p>
    <w:p w14:paraId="19D5D6D3" w14:textId="77777777" w:rsidR="00214FE3" w:rsidRPr="00214FE3" w:rsidRDefault="00214FE3" w:rsidP="00214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4FE3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214FE3">
        <w:rPr>
          <w:rFonts w:ascii="Cascadia Mono" w:hAnsi="Cascadia Mono" w:cs="Cascadia Mono"/>
          <w:color w:val="000000"/>
        </w:rPr>
        <w:t>scanf</w:t>
      </w:r>
      <w:proofErr w:type="spellEnd"/>
      <w:r w:rsidRPr="00214FE3">
        <w:rPr>
          <w:rFonts w:ascii="Cascadia Mono" w:hAnsi="Cascadia Mono" w:cs="Cascadia Mono"/>
          <w:color w:val="000000"/>
        </w:rPr>
        <w:t>(</w:t>
      </w:r>
      <w:r w:rsidRPr="00214FE3">
        <w:rPr>
          <w:rFonts w:ascii="Cascadia Mono" w:hAnsi="Cascadia Mono" w:cs="Cascadia Mono"/>
          <w:color w:val="A31515"/>
        </w:rPr>
        <w:t>"%</w:t>
      </w:r>
      <w:proofErr w:type="spellStart"/>
      <w:r w:rsidRPr="00214FE3">
        <w:rPr>
          <w:rFonts w:ascii="Cascadia Mono" w:hAnsi="Cascadia Mono" w:cs="Cascadia Mono"/>
          <w:color w:val="A31515"/>
        </w:rPr>
        <w:t>f%f</w:t>
      </w:r>
      <w:proofErr w:type="spellEnd"/>
      <w:r w:rsidRPr="00214FE3">
        <w:rPr>
          <w:rFonts w:ascii="Cascadia Mono" w:hAnsi="Cascadia Mono" w:cs="Cascadia Mono"/>
          <w:color w:val="A31515"/>
        </w:rPr>
        <w:t>"</w:t>
      </w:r>
      <w:r w:rsidRPr="00214FE3">
        <w:rPr>
          <w:rFonts w:ascii="Cascadia Mono" w:hAnsi="Cascadia Mono" w:cs="Cascadia Mono"/>
          <w:color w:val="000000"/>
        </w:rPr>
        <w:t>, &amp;a, &amp;n);</w:t>
      </w:r>
    </w:p>
    <w:p w14:paraId="3B9F24CF" w14:textId="77777777" w:rsidR="00214FE3" w:rsidRPr="00214FE3" w:rsidRDefault="00214FE3" w:rsidP="00214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353EFF7" w14:textId="77777777" w:rsidR="00214FE3" w:rsidRPr="00214FE3" w:rsidRDefault="00214FE3" w:rsidP="00214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214FE3">
        <w:rPr>
          <w:rFonts w:ascii="Cascadia Mono" w:hAnsi="Cascadia Mono" w:cs="Cascadia Mono"/>
          <w:color w:val="000000"/>
        </w:rPr>
        <w:tab/>
      </w:r>
      <w:r w:rsidRPr="00214FE3">
        <w:rPr>
          <w:rFonts w:ascii="Cascadia Mono" w:hAnsi="Cascadia Mono" w:cs="Cascadia Mono"/>
          <w:color w:val="0000FF"/>
        </w:rPr>
        <w:t>float</w:t>
      </w:r>
      <w:r w:rsidRPr="00214FE3">
        <w:rPr>
          <w:rFonts w:ascii="Cascadia Mono" w:hAnsi="Cascadia Mono" w:cs="Cascadia Mono"/>
          <w:color w:val="000000"/>
        </w:rPr>
        <w:t xml:space="preserve"> result = calculate(a, n);</w:t>
      </w:r>
    </w:p>
    <w:p w14:paraId="2629BD9C" w14:textId="77777777" w:rsidR="00214FE3" w:rsidRPr="00214FE3" w:rsidRDefault="00214FE3" w:rsidP="00214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214FE3">
        <w:rPr>
          <w:rFonts w:ascii="Cascadia Mono" w:hAnsi="Cascadia Mono" w:cs="Cascadia Mono"/>
          <w:color w:val="000000"/>
        </w:rPr>
        <w:tab/>
      </w:r>
      <w:proofErr w:type="spellStart"/>
      <w:r w:rsidRPr="00214FE3">
        <w:rPr>
          <w:rFonts w:ascii="Cascadia Mono" w:hAnsi="Cascadia Mono" w:cs="Cascadia Mono"/>
          <w:color w:val="000000"/>
          <w:lang w:val="ru-RU"/>
        </w:rPr>
        <w:t>printf</w:t>
      </w:r>
      <w:proofErr w:type="spellEnd"/>
      <w:r w:rsidRPr="00214FE3">
        <w:rPr>
          <w:rFonts w:ascii="Cascadia Mono" w:hAnsi="Cascadia Mono" w:cs="Cascadia Mono"/>
          <w:color w:val="000000"/>
          <w:lang w:val="ru-RU"/>
        </w:rPr>
        <w:t>(</w:t>
      </w:r>
      <w:r w:rsidRPr="00214FE3">
        <w:rPr>
          <w:rFonts w:ascii="Cascadia Mono" w:hAnsi="Cascadia Mono" w:cs="Cascadia Mono"/>
          <w:color w:val="A31515"/>
          <w:lang w:val="ru-RU"/>
        </w:rPr>
        <w:t>"%f"</w:t>
      </w:r>
      <w:r w:rsidRPr="00214FE3">
        <w:rPr>
          <w:rFonts w:ascii="Cascadia Mono" w:hAnsi="Cascadia Mono" w:cs="Cascadia Mono"/>
          <w:color w:val="000000"/>
          <w:lang w:val="ru-RU"/>
        </w:rPr>
        <w:t xml:space="preserve">, </w:t>
      </w:r>
      <w:proofErr w:type="spellStart"/>
      <w:r w:rsidRPr="00214FE3">
        <w:rPr>
          <w:rFonts w:ascii="Cascadia Mono" w:hAnsi="Cascadia Mono" w:cs="Cascadia Mono"/>
          <w:color w:val="000000"/>
          <w:lang w:val="ru-RU"/>
        </w:rPr>
        <w:t>result</w:t>
      </w:r>
      <w:proofErr w:type="spellEnd"/>
      <w:r w:rsidRPr="00214FE3">
        <w:rPr>
          <w:rFonts w:ascii="Cascadia Mono" w:hAnsi="Cascadia Mono" w:cs="Cascadia Mono"/>
          <w:color w:val="000000"/>
          <w:lang w:val="ru-RU"/>
        </w:rPr>
        <w:t>);</w:t>
      </w:r>
    </w:p>
    <w:p w14:paraId="2A5BCC36" w14:textId="77777777" w:rsidR="00214FE3" w:rsidRPr="00214FE3" w:rsidRDefault="00214FE3" w:rsidP="00214F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214FE3">
        <w:rPr>
          <w:rFonts w:ascii="Cascadia Mono" w:hAnsi="Cascadia Mono" w:cs="Cascadia Mono"/>
          <w:color w:val="000000"/>
          <w:lang w:val="ru-RU"/>
        </w:rPr>
        <w:t>}</w:t>
      </w:r>
    </w:p>
    <w:p w14:paraId="75D89313" w14:textId="77777777" w:rsidR="00417782" w:rsidRPr="003E6A16" w:rsidRDefault="00417782" w:rsidP="00380134">
      <w:pPr>
        <w:spacing w:after="0"/>
        <w:jc w:val="both"/>
        <w:rPr>
          <w:lang w:val="ru-RU"/>
        </w:rPr>
      </w:pPr>
    </w:p>
    <w:sectPr w:rsidR="00417782" w:rsidRPr="003E6A16" w:rsidSect="00615E31">
      <w:footerReference w:type="default" r:id="rId11"/>
      <w:pgSz w:w="11906" w:h="16838"/>
      <w:pgMar w:top="1134" w:right="850" w:bottom="1134" w:left="1701" w:header="708" w:footer="765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F8301" w14:textId="77777777" w:rsidR="007B0813" w:rsidRDefault="007B0813" w:rsidP="00615E31">
      <w:pPr>
        <w:spacing w:after="0" w:line="240" w:lineRule="auto"/>
      </w:pPr>
      <w:r>
        <w:separator/>
      </w:r>
    </w:p>
  </w:endnote>
  <w:endnote w:type="continuationSeparator" w:id="0">
    <w:p w14:paraId="236883EC" w14:textId="77777777" w:rsidR="007B0813" w:rsidRDefault="007B0813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69032"/>
      <w:docPartObj>
        <w:docPartGallery w:val="Page Numbers (Bottom of Page)"/>
        <w:docPartUnique/>
      </w:docPartObj>
    </w:sdtPr>
    <w:sdtEndPr/>
    <w:sdtContent>
      <w:p w14:paraId="563DF3D0" w14:textId="77777777" w:rsidR="00CA66DD" w:rsidRDefault="0014671F" w:rsidP="00615E3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2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BAADF" w14:textId="77777777" w:rsidR="007B0813" w:rsidRDefault="007B0813" w:rsidP="00615E31">
      <w:pPr>
        <w:spacing w:after="0" w:line="240" w:lineRule="auto"/>
      </w:pPr>
      <w:r>
        <w:separator/>
      </w:r>
    </w:p>
  </w:footnote>
  <w:footnote w:type="continuationSeparator" w:id="0">
    <w:p w14:paraId="3692DEC5" w14:textId="77777777" w:rsidR="007B0813" w:rsidRDefault="007B0813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1C0"/>
    <w:multiLevelType w:val="hybridMultilevel"/>
    <w:tmpl w:val="99E44978"/>
    <w:lvl w:ilvl="0" w:tplc="0D1AE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303F46"/>
    <w:multiLevelType w:val="multilevel"/>
    <w:tmpl w:val="D7267EF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E31"/>
    <w:rsid w:val="0003178F"/>
    <w:rsid w:val="00057648"/>
    <w:rsid w:val="00085CBB"/>
    <w:rsid w:val="0012416A"/>
    <w:rsid w:val="0014671F"/>
    <w:rsid w:val="00165846"/>
    <w:rsid w:val="001D35EF"/>
    <w:rsid w:val="00203C28"/>
    <w:rsid w:val="00214FE3"/>
    <w:rsid w:val="00225841"/>
    <w:rsid w:val="00272C2B"/>
    <w:rsid w:val="002A4A75"/>
    <w:rsid w:val="002F1459"/>
    <w:rsid w:val="00380134"/>
    <w:rsid w:val="003802D5"/>
    <w:rsid w:val="003E68D9"/>
    <w:rsid w:val="003E6A16"/>
    <w:rsid w:val="00412430"/>
    <w:rsid w:val="00417782"/>
    <w:rsid w:val="00426D47"/>
    <w:rsid w:val="005321E5"/>
    <w:rsid w:val="005D3621"/>
    <w:rsid w:val="00601160"/>
    <w:rsid w:val="00615E31"/>
    <w:rsid w:val="0064510B"/>
    <w:rsid w:val="006730B5"/>
    <w:rsid w:val="00681CA8"/>
    <w:rsid w:val="0069606B"/>
    <w:rsid w:val="006A7BA2"/>
    <w:rsid w:val="007231F2"/>
    <w:rsid w:val="007B0813"/>
    <w:rsid w:val="007B6D7F"/>
    <w:rsid w:val="007D68F4"/>
    <w:rsid w:val="00810457"/>
    <w:rsid w:val="008214B9"/>
    <w:rsid w:val="0083617D"/>
    <w:rsid w:val="008A5984"/>
    <w:rsid w:val="008E5EEA"/>
    <w:rsid w:val="008E6207"/>
    <w:rsid w:val="00994B08"/>
    <w:rsid w:val="009E0CA9"/>
    <w:rsid w:val="00A00200"/>
    <w:rsid w:val="00A85B14"/>
    <w:rsid w:val="00AC0A6E"/>
    <w:rsid w:val="00B45EDE"/>
    <w:rsid w:val="00B55C44"/>
    <w:rsid w:val="00BE0CA2"/>
    <w:rsid w:val="00CA66DD"/>
    <w:rsid w:val="00D04332"/>
    <w:rsid w:val="00D62E3E"/>
    <w:rsid w:val="00D860A6"/>
    <w:rsid w:val="00DA703F"/>
    <w:rsid w:val="00DB2432"/>
    <w:rsid w:val="00F67A0B"/>
    <w:rsid w:val="00F752BC"/>
    <w:rsid w:val="00F90762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554E"/>
  <w15:docId w15:val="{1000F699-9313-4920-9BD4-34789F8F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  <w:style w:type="character" w:styleId="aa">
    <w:name w:val="Placeholder Text"/>
    <w:basedOn w:val="a0"/>
    <w:uiPriority w:val="99"/>
    <w:semiHidden/>
    <w:rsid w:val="00994B08"/>
    <w:rPr>
      <w:color w:val="808080"/>
    </w:rPr>
  </w:style>
  <w:style w:type="paragraph" w:styleId="ab">
    <w:name w:val="Revision"/>
    <w:hidden/>
    <w:uiPriority w:val="99"/>
    <w:semiHidden/>
    <w:rsid w:val="0012416A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ЛР ОП №8</Template>
  <TotalTime>3</TotalTime>
  <Pages>7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Гладнева</dc:creator>
  <cp:lastModifiedBy>Евгения Гладнева</cp:lastModifiedBy>
  <cp:revision>2</cp:revision>
  <dcterms:created xsi:type="dcterms:W3CDTF">2022-11-01T10:32:00Z</dcterms:created>
  <dcterms:modified xsi:type="dcterms:W3CDTF">2022-11-01T10:32:00Z</dcterms:modified>
</cp:coreProperties>
</file>