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3A9B2" w14:textId="3596D94E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64520C79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AB563A3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5BBC2A59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5CB172C5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1E8CD2A0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1B78FC8C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0B7D5816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62A8F392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06950EFF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7F68FE">
        <w:rPr>
          <w:b/>
          <w:lang w:val="ru-RU"/>
        </w:rPr>
        <w:t>Конструирование функций</w:t>
      </w:r>
      <w:r w:rsidRPr="003E68D9">
        <w:rPr>
          <w:b/>
          <w:lang w:val="ru-RU"/>
        </w:rPr>
        <w:t>»</w:t>
      </w:r>
    </w:p>
    <w:p w14:paraId="1F6CEFC8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1378667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3A2BE07B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4F97F7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4885AAEF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4AFB623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28F4F968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5910E18C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77A99EB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13B7B32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21F21265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5EB86F60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6495A90A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C82C570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1FDD4D9B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07F6E6B7" w14:textId="77777777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25FD9ED3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0DC2BBCE" w14:textId="77777777" w:rsidR="007F68FE" w:rsidRPr="007F68FE" w:rsidRDefault="008A5984" w:rsidP="007F68F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7F68FE" w:rsidRPr="007F68FE">
        <w:rPr>
          <w:lang w:val="ru-RU"/>
        </w:rPr>
        <w:t>Составить программу, которая для заданной пользователем фигуры (прямоугольника, треугольника</w:t>
      </w:r>
      <w:r w:rsidR="007F68FE" w:rsidRPr="00FD2C8A">
        <w:rPr>
          <w:lang w:val="ru-RU"/>
        </w:rPr>
        <w:t>,</w:t>
      </w:r>
      <w:r w:rsidR="007F68FE" w:rsidRPr="007F68FE">
        <w:rPr>
          <w:lang w:val="ru-RU"/>
        </w:rPr>
        <w:t xml:space="preserve"> прямоугольного треугольника) предлагает меню выбора одной из операций:</w:t>
      </w:r>
    </w:p>
    <w:p w14:paraId="02AB7554" w14:textId="77777777" w:rsidR="007F68FE" w:rsidRPr="007F68FE" w:rsidRDefault="007F68FE" w:rsidP="007F68FE">
      <w:pPr>
        <w:spacing w:after="0"/>
        <w:ind w:left="708"/>
        <w:jc w:val="both"/>
        <w:rPr>
          <w:lang w:val="ru-RU"/>
        </w:rPr>
      </w:pPr>
      <w:r w:rsidRPr="007F68FE">
        <w:rPr>
          <w:lang w:val="ru-RU"/>
        </w:rPr>
        <w:t xml:space="preserve">1) рассчитать площадь; </w:t>
      </w:r>
    </w:p>
    <w:p w14:paraId="06C0C06E" w14:textId="77777777" w:rsidR="007F68FE" w:rsidRPr="007F68FE" w:rsidRDefault="007F68FE" w:rsidP="007F68FE">
      <w:pPr>
        <w:spacing w:after="0"/>
        <w:ind w:left="708"/>
        <w:jc w:val="both"/>
        <w:rPr>
          <w:lang w:val="ru-RU"/>
        </w:rPr>
      </w:pPr>
      <w:r w:rsidRPr="007F68FE">
        <w:rPr>
          <w:lang w:val="ru-RU"/>
        </w:rPr>
        <w:t xml:space="preserve">2) вывести определение фигуры; </w:t>
      </w:r>
    </w:p>
    <w:p w14:paraId="2BA2F62F" w14:textId="77777777" w:rsidR="007F68FE" w:rsidRPr="005D3621" w:rsidRDefault="007F68FE" w:rsidP="007F68FE">
      <w:pPr>
        <w:spacing w:after="0"/>
        <w:ind w:left="708"/>
        <w:jc w:val="both"/>
        <w:rPr>
          <w:lang w:val="ru-RU"/>
        </w:rPr>
      </w:pPr>
      <w:r w:rsidRPr="007F68FE">
        <w:rPr>
          <w:lang w:val="ru-RU"/>
        </w:rPr>
        <w:t>3) нарисовать фигуру.</w:t>
      </w:r>
    </w:p>
    <w:p w14:paraId="25CB38B7" w14:textId="77777777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004B924C" w14:textId="77777777" w:rsidR="00AC0A6E" w:rsidRPr="00D40E01" w:rsidRDefault="007F68FE" w:rsidP="00165846">
      <w:pPr>
        <w:spacing w:after="0"/>
        <w:ind w:firstLine="709"/>
        <w:jc w:val="both"/>
        <w:rPr>
          <w:lang w:val="ru-RU"/>
        </w:rPr>
      </w:pPr>
      <w:r>
        <w:t>figure</w:t>
      </w:r>
      <w:r w:rsidRPr="00D40E01">
        <w:rPr>
          <w:lang w:val="ru-RU"/>
        </w:rPr>
        <w:t xml:space="preserve">, </w:t>
      </w:r>
      <w:r>
        <w:t>operation</w:t>
      </w:r>
      <w:r w:rsidRPr="00D40E01">
        <w:rPr>
          <w:lang w:val="ru-RU"/>
        </w:rPr>
        <w:t>;</w:t>
      </w:r>
    </w:p>
    <w:p w14:paraId="6E382637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7B1F01CE" w14:textId="77777777" w:rsidR="005D3621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внешний бесконечный цикл. В нём запросить у пользователя фигуру.</w:t>
      </w:r>
    </w:p>
    <w:p w14:paraId="6F952927" w14:textId="77777777" w:rsidR="00FD2C8A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Определить внутренний бесконечный  цикл. В нём запросить номер операции.</w:t>
      </w:r>
    </w:p>
    <w:p w14:paraId="4858BDF8" w14:textId="77777777" w:rsidR="00FD2C8A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зависимости от выбранной фигуры и операции, задействовать необходимую функцию.</w:t>
      </w:r>
    </w:p>
    <w:p w14:paraId="0F7CB63A" w14:textId="77777777" w:rsidR="00FD2C8A" w:rsidRDefault="00FD2C8A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После выполнения функции запрашивать у пользователя, желает ли он сохранить текущую операцию/фигуру. </w:t>
      </w:r>
    </w:p>
    <w:p w14:paraId="3E678E76" w14:textId="77777777"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14:paraId="25D111F8" w14:textId="77777777" w:rsidR="00AC0A6E" w:rsidRPr="00FD2C8A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FD2C8A">
        <w:t>t</w:t>
      </w:r>
      <w:r w:rsidR="00FD2C8A" w:rsidRPr="00FD2C8A">
        <w:rPr>
          <w:lang w:val="ru-RU"/>
        </w:rPr>
        <w:t>, 1; 3, 4, 5;</w:t>
      </w:r>
    </w:p>
    <w:p w14:paraId="60AB2D69" w14:textId="77777777" w:rsidR="005D3621" w:rsidRPr="00FD2C8A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FD2C8A">
        <w:t>S</w:t>
      </w:r>
      <w:r w:rsidR="00FD2C8A" w:rsidRPr="00D40E01">
        <w:rPr>
          <w:lang w:val="ru-RU"/>
        </w:rPr>
        <w:t xml:space="preserve"> = 6,000000</w:t>
      </w:r>
    </w:p>
    <w:p w14:paraId="21F9F894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0DC1FAAB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65BA2EBC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329FE07A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3A737DAA" w14:textId="77777777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7BA8B853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12B432A1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26070250" w14:textId="77777777" w:rsidR="005D3621" w:rsidRPr="00D40E01" w:rsidRDefault="008E5EEA" w:rsidP="00FD2C8A">
      <w:pPr>
        <w:spacing w:after="0"/>
        <w:ind w:left="708" w:firstLine="708"/>
        <w:jc w:val="both"/>
      </w:pPr>
      <w:r w:rsidRPr="00D40E01">
        <w:t>#</w:t>
      </w:r>
      <w:r w:rsidRPr="008214B9">
        <w:t>include</w:t>
      </w:r>
      <w:r w:rsidRPr="00D40E01">
        <w:t xml:space="preserve"> &lt;</w:t>
      </w:r>
      <w:proofErr w:type="spellStart"/>
      <w:r w:rsidRPr="008214B9">
        <w:t>locale</w:t>
      </w:r>
      <w:r w:rsidRPr="00D40E01">
        <w:t>.</w:t>
      </w:r>
      <w:r w:rsidRPr="008214B9">
        <w:t>h</w:t>
      </w:r>
      <w:proofErr w:type="spellEnd"/>
      <w:r w:rsidRPr="00D40E01">
        <w:t>&gt;</w:t>
      </w:r>
    </w:p>
    <w:p w14:paraId="75F076E6" w14:textId="77777777" w:rsidR="00FD2C8A" w:rsidRPr="00D40E01" w:rsidRDefault="00FD2C8A" w:rsidP="00FD2C8A">
      <w:pPr>
        <w:spacing w:after="0"/>
        <w:ind w:left="708" w:firstLine="708"/>
        <w:jc w:val="both"/>
      </w:pPr>
      <w:r w:rsidRPr="00D40E01">
        <w:t>#</w:t>
      </w:r>
      <w:r>
        <w:t>include</w:t>
      </w:r>
      <w:r w:rsidRPr="00D40E01">
        <w:t xml:space="preserve"> &lt;</w:t>
      </w:r>
      <w:proofErr w:type="spellStart"/>
      <w:r>
        <w:t>math</w:t>
      </w:r>
      <w:r w:rsidRPr="00D40E01">
        <w:t>.</w:t>
      </w:r>
      <w:r>
        <w:t>h</w:t>
      </w:r>
      <w:proofErr w:type="spellEnd"/>
      <w:r w:rsidRPr="00D40E01">
        <w:t>&gt;</w:t>
      </w:r>
    </w:p>
    <w:p w14:paraId="250E4C78" w14:textId="77777777" w:rsidR="00DA703F" w:rsidRPr="00D40E01" w:rsidRDefault="00DA703F" w:rsidP="00DA703F">
      <w:pPr>
        <w:spacing w:after="0"/>
        <w:ind w:firstLine="708"/>
        <w:jc w:val="both"/>
      </w:pPr>
      <w:r w:rsidRPr="00DA703F">
        <w:rPr>
          <w:b/>
          <w:lang w:val="ru-RU"/>
        </w:rPr>
        <w:t>Шаг</w:t>
      </w:r>
      <w:r w:rsidRPr="00D40E01">
        <w:rPr>
          <w:b/>
        </w:rPr>
        <w:t xml:space="preserve"> </w:t>
      </w:r>
      <w:r w:rsidR="003E68D9" w:rsidRPr="00D40E01">
        <w:rPr>
          <w:b/>
        </w:rPr>
        <w:t>2</w:t>
      </w:r>
      <w:r w:rsidRPr="00D40E01">
        <w:rPr>
          <w:b/>
        </w:rPr>
        <w:t>:</w:t>
      </w:r>
      <w:r w:rsidRPr="00D40E01">
        <w:t xml:space="preserve"> </w:t>
      </w:r>
      <w:r>
        <w:rPr>
          <w:lang w:val="ru-RU"/>
        </w:rPr>
        <w:t>объявление</w:t>
      </w:r>
      <w:r w:rsidRPr="00D40E01">
        <w:t xml:space="preserve"> </w:t>
      </w:r>
      <w:r>
        <w:rPr>
          <w:lang w:val="ru-RU"/>
        </w:rPr>
        <w:t>функции</w:t>
      </w:r>
      <w:r w:rsidRPr="00D40E01">
        <w:t xml:space="preserve"> </w:t>
      </w:r>
      <w:r>
        <w:t>main</w:t>
      </w:r>
    </w:p>
    <w:p w14:paraId="30985543" w14:textId="77777777" w:rsidR="00DA703F" w:rsidRPr="00D40E01" w:rsidRDefault="00DA703F" w:rsidP="0012416A">
      <w:pPr>
        <w:spacing w:after="0"/>
        <w:ind w:left="1416"/>
        <w:jc w:val="both"/>
      </w:pPr>
      <w:r w:rsidRPr="008214B9">
        <w:t>void</w:t>
      </w:r>
      <w:r w:rsidRPr="00D40E01">
        <w:t xml:space="preserve"> </w:t>
      </w:r>
      <w:r w:rsidRPr="008214B9">
        <w:t>main</w:t>
      </w:r>
      <w:r w:rsidRPr="00D40E01">
        <w:t>(</w:t>
      </w:r>
      <w:r w:rsidRPr="008214B9">
        <w:t>void</w:t>
      </w:r>
      <w:r w:rsidRPr="00D40E01">
        <w:t>)</w:t>
      </w:r>
      <w:r w:rsidR="0012416A" w:rsidRPr="00D40E01">
        <w:t xml:space="preserve"> </w:t>
      </w:r>
      <w:r w:rsidRPr="00D40E01">
        <w:t>{};</w:t>
      </w:r>
    </w:p>
    <w:p w14:paraId="5F0BB19F" w14:textId="77777777" w:rsidR="00DA703F" w:rsidRPr="00FD2C8A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  <w:r w:rsidR="00FD2C8A" w:rsidRPr="00FD2C8A">
        <w:rPr>
          <w:lang w:val="ru-RU"/>
        </w:rPr>
        <w:t xml:space="preserve"> </w:t>
      </w:r>
      <w:r w:rsidR="00FD2C8A">
        <w:rPr>
          <w:lang w:val="ru-RU"/>
        </w:rPr>
        <w:t>и объявление переменной для хранения вводимого пользователем символа</w:t>
      </w:r>
    </w:p>
    <w:p w14:paraId="5EAA0923" w14:textId="77777777" w:rsidR="00DA703F" w:rsidRPr="00D40E01" w:rsidRDefault="00DA703F" w:rsidP="00DA703F">
      <w:pPr>
        <w:spacing w:after="0"/>
        <w:ind w:left="708" w:firstLine="708"/>
        <w:jc w:val="both"/>
      </w:pPr>
      <w:proofErr w:type="spellStart"/>
      <w:r w:rsidRPr="00D40E01">
        <w:t>setlocale</w:t>
      </w:r>
      <w:proofErr w:type="spellEnd"/>
      <w:r w:rsidRPr="00D40E01">
        <w:t>(LC_ALL, "RUS");</w:t>
      </w:r>
    </w:p>
    <w:p w14:paraId="3C2D5E87" w14:textId="77777777" w:rsidR="00FD2C8A" w:rsidRPr="00D40E01" w:rsidRDefault="00FD2C8A" w:rsidP="00DA703F">
      <w:pPr>
        <w:spacing w:after="0"/>
        <w:ind w:left="708" w:firstLine="708"/>
        <w:jc w:val="both"/>
      </w:pPr>
      <w:r>
        <w:t>char</w:t>
      </w:r>
      <w:r w:rsidRPr="00D40E01">
        <w:t xml:space="preserve"> </w:t>
      </w:r>
      <w:r>
        <w:t>c</w:t>
      </w:r>
      <w:r w:rsidRPr="00D40E01">
        <w:t>;</w:t>
      </w:r>
    </w:p>
    <w:p w14:paraId="33904094" w14:textId="77777777" w:rsidR="00FD2C8A" w:rsidRPr="00FD2C8A" w:rsidRDefault="00DA703F" w:rsidP="00FD2C8A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FD2C8A">
        <w:rPr>
          <w:lang w:val="ru-RU"/>
        </w:rPr>
        <w:t>запуск внешнего цикла</w:t>
      </w:r>
      <w:r w:rsidR="00FD2C8A" w:rsidRPr="00FD2C8A">
        <w:rPr>
          <w:lang w:val="ru-RU"/>
        </w:rPr>
        <w:t xml:space="preserve">, </w:t>
      </w:r>
      <w:r w:rsidR="00FD2C8A">
        <w:rPr>
          <w:lang w:val="ru-RU"/>
        </w:rPr>
        <w:t>проверка введённого символа на валидность и получение фигуры</w:t>
      </w:r>
      <w:r w:rsidR="002A720A">
        <w:rPr>
          <w:lang w:val="ru-RU"/>
        </w:rPr>
        <w:t>, а также предоставление возможности выйти из программы</w:t>
      </w:r>
    </w:p>
    <w:p w14:paraId="400A37F2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proofErr w:type="spellStart"/>
      <w:r w:rsidRPr="00FD2C8A">
        <w:rPr>
          <w:lang w:val="ru-RU"/>
        </w:rPr>
        <w:t>while</w:t>
      </w:r>
      <w:proofErr w:type="spellEnd"/>
      <w:r w:rsidRPr="00FD2C8A">
        <w:rPr>
          <w:lang w:val="ru-RU"/>
        </w:rPr>
        <w:t>(1) {</w:t>
      </w:r>
    </w:p>
    <w:p w14:paraId="63111202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</w:r>
      <w:proofErr w:type="spellStart"/>
      <w:r w:rsidRPr="00FD2C8A">
        <w:rPr>
          <w:lang w:val="ru-RU"/>
        </w:rPr>
        <w:t>char</w:t>
      </w:r>
      <w:proofErr w:type="spellEnd"/>
      <w:r w:rsidRPr="00FD2C8A">
        <w:rPr>
          <w:lang w:val="ru-RU"/>
        </w:rPr>
        <w:t xml:space="preserve"> </w:t>
      </w:r>
      <w:proofErr w:type="spellStart"/>
      <w:r w:rsidRPr="00FD2C8A">
        <w:rPr>
          <w:lang w:val="ru-RU"/>
        </w:rPr>
        <w:t>figure</w:t>
      </w:r>
      <w:proofErr w:type="spellEnd"/>
      <w:r w:rsidRPr="00FD2C8A">
        <w:rPr>
          <w:lang w:val="ru-RU"/>
        </w:rPr>
        <w:t>;</w:t>
      </w:r>
    </w:p>
    <w:p w14:paraId="20ECC16D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</w:r>
      <w:proofErr w:type="spellStart"/>
      <w:r w:rsidRPr="00FD2C8A">
        <w:rPr>
          <w:lang w:val="ru-RU"/>
        </w:rPr>
        <w:t>printf</w:t>
      </w:r>
      <w:proofErr w:type="spellEnd"/>
      <w:r w:rsidRPr="00FD2C8A">
        <w:rPr>
          <w:lang w:val="ru-RU"/>
        </w:rPr>
        <w:t>("Какую фигуру хотите выбрать? Введите соответствующий символ:\n\</w:t>
      </w:r>
    </w:p>
    <w:p w14:paraId="35C53F40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  <w:t>Прямоугольник - p;\n\</w:t>
      </w:r>
    </w:p>
    <w:p w14:paraId="6B184D1E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  <w:t>Треугольник - t; \n\</w:t>
      </w:r>
    </w:p>
    <w:p w14:paraId="1E53740F" w14:textId="77777777" w:rsidR="00FD2C8A" w:rsidRPr="00FD2C8A" w:rsidRDefault="00FD2C8A" w:rsidP="00FD2C8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ab/>
        <w:t>Прямоугольный треугольник - r.\n");</w:t>
      </w:r>
    </w:p>
    <w:p w14:paraId="0298162E" w14:textId="77777777" w:rsidR="00FD2C8A" w:rsidRPr="00FD2C8A" w:rsidRDefault="00FD2C8A" w:rsidP="00FD2C8A">
      <w:pPr>
        <w:spacing w:after="0"/>
        <w:ind w:firstLine="708"/>
        <w:jc w:val="both"/>
      </w:pPr>
      <w:r w:rsidRPr="00FD2C8A">
        <w:rPr>
          <w:lang w:val="ru-RU"/>
        </w:rPr>
        <w:tab/>
      </w:r>
      <w:proofErr w:type="spellStart"/>
      <w:r w:rsidRPr="00FD2C8A">
        <w:t>scanf</w:t>
      </w:r>
      <w:proofErr w:type="spellEnd"/>
      <w:r w:rsidRPr="00FD2C8A">
        <w:t>(" %c", &amp;figure);</w:t>
      </w:r>
    </w:p>
    <w:p w14:paraId="1F979511" w14:textId="77777777" w:rsidR="00FD2C8A" w:rsidRPr="00D40E01" w:rsidRDefault="00FD2C8A" w:rsidP="00FD2C8A">
      <w:pPr>
        <w:spacing w:after="0"/>
        <w:ind w:firstLine="708"/>
        <w:jc w:val="both"/>
      </w:pPr>
      <w:r w:rsidRPr="00FD2C8A">
        <w:tab/>
        <w:t xml:space="preserve">if (figure != </w:t>
      </w:r>
      <w:r w:rsidRPr="00D40E01">
        <w:t>'p' &amp;&amp; figure != 't' &amp;&amp; figure != 'r') { puts("</w:t>
      </w:r>
      <w:r w:rsidRPr="00FD2C8A">
        <w:rPr>
          <w:lang w:val="ru-RU"/>
        </w:rPr>
        <w:t>Введите</w:t>
      </w:r>
      <w:r w:rsidRPr="00D40E01">
        <w:t xml:space="preserve"> </w:t>
      </w:r>
      <w:r w:rsidRPr="00FD2C8A">
        <w:rPr>
          <w:lang w:val="ru-RU"/>
        </w:rPr>
        <w:t>правильный</w:t>
      </w:r>
      <w:r w:rsidRPr="00D40E01">
        <w:t xml:space="preserve"> </w:t>
      </w:r>
      <w:r w:rsidRPr="00FD2C8A">
        <w:rPr>
          <w:lang w:val="ru-RU"/>
        </w:rPr>
        <w:t>символ</w:t>
      </w:r>
      <w:r w:rsidRPr="00D40E01">
        <w:t>\n"); continue; }</w:t>
      </w:r>
    </w:p>
    <w:p w14:paraId="153E630E" w14:textId="77777777" w:rsidR="00FD2C8A" w:rsidRDefault="00FD2C8A" w:rsidP="00FD2C8A">
      <w:pPr>
        <w:spacing w:after="0"/>
        <w:ind w:firstLine="708"/>
        <w:jc w:val="both"/>
        <w:rPr>
          <w:lang w:val="ru-RU"/>
        </w:rPr>
      </w:pPr>
      <w:r w:rsidRPr="00D40E01">
        <w:tab/>
      </w:r>
      <w:proofErr w:type="spellStart"/>
      <w:r w:rsidRPr="00FD2C8A">
        <w:rPr>
          <w:lang w:val="ru-RU"/>
        </w:rPr>
        <w:t>printf</w:t>
      </w:r>
      <w:proofErr w:type="spellEnd"/>
      <w:r w:rsidRPr="00FD2C8A">
        <w:rPr>
          <w:lang w:val="ru-RU"/>
        </w:rPr>
        <w:t>("\n");</w:t>
      </w:r>
    </w:p>
    <w:p w14:paraId="156ACB35" w14:textId="77777777" w:rsidR="00FD2C8A" w:rsidRDefault="00FD2C8A" w:rsidP="00FD2C8A">
      <w:pPr>
        <w:spacing w:after="0"/>
        <w:ind w:left="708" w:firstLine="708"/>
        <w:jc w:val="both"/>
        <w:rPr>
          <w:lang w:val="ru-RU"/>
        </w:rPr>
      </w:pPr>
      <w:r>
        <w:rPr>
          <w:lang w:val="ru-RU"/>
        </w:rPr>
        <w:t>…</w:t>
      </w:r>
    </w:p>
    <w:p w14:paraId="3D026FCB" w14:textId="77777777" w:rsidR="002A720A" w:rsidRDefault="002A720A" w:rsidP="00FD2C8A">
      <w:pPr>
        <w:spacing w:after="0"/>
        <w:ind w:left="708" w:firstLine="708"/>
        <w:jc w:val="both"/>
        <w:rPr>
          <w:lang w:val="ru-RU"/>
        </w:rPr>
      </w:pPr>
    </w:p>
    <w:p w14:paraId="218799C9" w14:textId="77777777" w:rsidR="002A720A" w:rsidRPr="002A720A" w:rsidRDefault="002A720A" w:rsidP="002A720A">
      <w:pPr>
        <w:spacing w:after="0"/>
        <w:ind w:left="708"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puts</w:t>
      </w:r>
      <w:proofErr w:type="spellEnd"/>
      <w:r w:rsidRPr="002A720A">
        <w:rPr>
          <w:lang w:val="ru-RU"/>
        </w:rPr>
        <w:t>("Выйти из программы? (Да - y, нет - любой символ)");</w:t>
      </w:r>
    </w:p>
    <w:p w14:paraId="6A238218" w14:textId="0C5B8A3A" w:rsidR="002A720A" w:rsidRPr="002A720A" w:rsidRDefault="002A720A" w:rsidP="002A720A">
      <w:pPr>
        <w:spacing w:after="0"/>
        <w:ind w:firstLine="708"/>
        <w:jc w:val="both"/>
      </w:pPr>
      <w:r w:rsidRPr="002A720A">
        <w:rPr>
          <w:lang w:val="ru-RU"/>
        </w:rPr>
        <w:tab/>
      </w:r>
      <w:proofErr w:type="spellStart"/>
      <w:r w:rsidRPr="002A720A">
        <w:t>scanf</w:t>
      </w:r>
      <w:proofErr w:type="spellEnd"/>
      <w:r w:rsidR="00D40E01" w:rsidRPr="002A720A">
        <w:t xml:space="preserve"> </w:t>
      </w:r>
      <w:r w:rsidRPr="002A720A">
        <w:t>(" %c", &amp;c);</w:t>
      </w:r>
    </w:p>
    <w:p w14:paraId="6F42B6E5" w14:textId="77777777" w:rsidR="002A720A" w:rsidRPr="002A720A" w:rsidRDefault="002A720A" w:rsidP="002A720A">
      <w:pPr>
        <w:spacing w:after="0"/>
        <w:ind w:firstLine="708"/>
        <w:jc w:val="both"/>
      </w:pPr>
      <w:r w:rsidRPr="002A720A">
        <w:tab/>
        <w:t>if (c == 'y') break;</w:t>
      </w:r>
    </w:p>
    <w:p w14:paraId="6D6F69C6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("\n");</w:t>
      </w:r>
    </w:p>
    <w:p w14:paraId="6639B110" w14:textId="77777777" w:rsidR="002A720A" w:rsidRPr="00FD2C8A" w:rsidRDefault="00FD2C8A" w:rsidP="002A720A">
      <w:pPr>
        <w:spacing w:after="0"/>
        <w:ind w:firstLine="708"/>
        <w:jc w:val="both"/>
        <w:rPr>
          <w:lang w:val="ru-RU"/>
        </w:rPr>
      </w:pPr>
      <w:r w:rsidRPr="00FD2C8A">
        <w:rPr>
          <w:lang w:val="ru-RU"/>
        </w:rPr>
        <w:t>}</w:t>
      </w:r>
    </w:p>
    <w:p w14:paraId="4E4A8E73" w14:textId="77777777" w:rsidR="005D3621" w:rsidRPr="002A720A" w:rsidRDefault="00DA703F" w:rsidP="00FD2C8A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</w:t>
      </w:r>
      <w:r w:rsidR="00FD2C8A">
        <w:rPr>
          <w:lang w:val="ru-RU"/>
        </w:rPr>
        <w:t xml:space="preserve">запуск внутреннего цикла, проверка введённого символа на валидность и получение </w:t>
      </w:r>
      <w:r w:rsidR="002A720A">
        <w:rPr>
          <w:lang w:val="ru-RU"/>
        </w:rPr>
        <w:t>операции</w:t>
      </w:r>
      <w:r w:rsidR="002A720A" w:rsidRPr="002A720A">
        <w:rPr>
          <w:lang w:val="ru-RU"/>
        </w:rPr>
        <w:t xml:space="preserve">, </w:t>
      </w:r>
      <w:r w:rsidR="002A720A">
        <w:rPr>
          <w:lang w:val="ru-RU"/>
        </w:rPr>
        <w:t>а также предоставление возможности сменить фигуру</w:t>
      </w:r>
    </w:p>
    <w:p w14:paraId="1D47B13D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while</w:t>
      </w:r>
      <w:proofErr w:type="spellEnd"/>
      <w:r w:rsidRPr="002A720A">
        <w:rPr>
          <w:lang w:val="ru-RU"/>
        </w:rPr>
        <w:t>(1) {</w:t>
      </w:r>
    </w:p>
    <w:p w14:paraId="6267345E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</w:r>
      <w:proofErr w:type="spellStart"/>
      <w:r w:rsidRPr="002A720A">
        <w:rPr>
          <w:lang w:val="ru-RU"/>
        </w:rPr>
        <w:t>int</w:t>
      </w:r>
      <w:proofErr w:type="spellEnd"/>
      <w:r w:rsidRPr="002A720A">
        <w:rPr>
          <w:lang w:val="ru-RU"/>
        </w:rPr>
        <w:t xml:space="preserve"> </w:t>
      </w:r>
      <w:proofErr w:type="spellStart"/>
      <w:r w:rsidRPr="002A720A">
        <w:rPr>
          <w:lang w:val="ru-RU"/>
        </w:rPr>
        <w:t>operation</w:t>
      </w:r>
      <w:proofErr w:type="spellEnd"/>
      <w:r w:rsidRPr="002A720A">
        <w:rPr>
          <w:lang w:val="ru-RU"/>
        </w:rPr>
        <w:t>;</w:t>
      </w:r>
    </w:p>
    <w:p w14:paraId="2C50F7BB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("Какую операцию произвести? Введите соответствующий символ:\n\</w:t>
      </w:r>
    </w:p>
    <w:p w14:paraId="393C84E5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  <w:t>Рассчитать площадь - 1;\n\</w:t>
      </w:r>
    </w:p>
    <w:p w14:paraId="61C3155D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  <w:t>Вывести определение фигуры - 2;\n\</w:t>
      </w:r>
    </w:p>
    <w:p w14:paraId="14177844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  <w:t>Нарисовать фигуру - 3.\n");</w:t>
      </w:r>
    </w:p>
    <w:p w14:paraId="636D7642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lang w:val="ru-RU"/>
        </w:rPr>
        <w:tab/>
      </w:r>
      <w:proofErr w:type="spellStart"/>
      <w:r w:rsidRPr="002A720A">
        <w:t>scanf</w:t>
      </w:r>
      <w:proofErr w:type="spellEnd"/>
      <w:r w:rsidRPr="00D40E01">
        <w:rPr>
          <w:lang w:val="ru-RU"/>
        </w:rPr>
        <w:t>("%</w:t>
      </w:r>
      <w:r w:rsidRPr="002A720A">
        <w:t>d</w:t>
      </w:r>
      <w:r w:rsidRPr="00D40E01">
        <w:rPr>
          <w:lang w:val="ru-RU"/>
        </w:rPr>
        <w:t>", &amp;</w:t>
      </w:r>
      <w:r w:rsidRPr="002A720A">
        <w:t>operation</w:t>
      </w:r>
      <w:r w:rsidRPr="00D40E01">
        <w:rPr>
          <w:lang w:val="ru-RU"/>
        </w:rPr>
        <w:t>);</w:t>
      </w:r>
    </w:p>
    <w:p w14:paraId="795EAC99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</w:r>
      <w:r w:rsidRPr="002A720A">
        <w:t>if</w:t>
      </w:r>
      <w:r w:rsidRPr="00D40E01">
        <w:rPr>
          <w:lang w:val="ru-RU"/>
        </w:rPr>
        <w:t xml:space="preserve"> (</w:t>
      </w:r>
      <w:r w:rsidRPr="002A720A">
        <w:t>operation</w:t>
      </w:r>
      <w:r w:rsidRPr="00D40E01">
        <w:rPr>
          <w:lang w:val="ru-RU"/>
        </w:rPr>
        <w:t xml:space="preserve"> &lt; 1 || </w:t>
      </w:r>
      <w:r w:rsidRPr="002A720A">
        <w:t>operation</w:t>
      </w:r>
      <w:r w:rsidRPr="00D40E01">
        <w:rPr>
          <w:lang w:val="ru-RU"/>
        </w:rPr>
        <w:t xml:space="preserve"> &gt; 3) { </w:t>
      </w:r>
      <w:r w:rsidRPr="002A720A">
        <w:t>puts</w:t>
      </w:r>
      <w:r w:rsidRPr="00D40E01">
        <w:rPr>
          <w:lang w:val="ru-RU"/>
        </w:rPr>
        <w:t>("</w:t>
      </w:r>
      <w:r w:rsidRPr="002A720A">
        <w:rPr>
          <w:lang w:val="ru-RU"/>
        </w:rPr>
        <w:t>Введите</w:t>
      </w:r>
      <w:r w:rsidRPr="00D40E01">
        <w:rPr>
          <w:lang w:val="ru-RU"/>
        </w:rPr>
        <w:t xml:space="preserve"> </w:t>
      </w:r>
      <w:r w:rsidRPr="002A720A">
        <w:rPr>
          <w:lang w:val="ru-RU"/>
        </w:rPr>
        <w:t>правильный</w:t>
      </w:r>
      <w:r w:rsidRPr="00D40E01">
        <w:rPr>
          <w:lang w:val="ru-RU"/>
        </w:rPr>
        <w:t xml:space="preserve"> </w:t>
      </w:r>
      <w:r w:rsidRPr="002A720A">
        <w:rPr>
          <w:lang w:val="ru-RU"/>
        </w:rPr>
        <w:t>символ</w:t>
      </w:r>
      <w:r w:rsidRPr="00D40E01">
        <w:rPr>
          <w:lang w:val="ru-RU"/>
        </w:rPr>
        <w:t>\</w:t>
      </w:r>
      <w:r w:rsidRPr="002A720A">
        <w:t>n</w:t>
      </w:r>
      <w:r w:rsidRPr="00D40E01">
        <w:rPr>
          <w:lang w:val="ru-RU"/>
        </w:rPr>
        <w:t xml:space="preserve">"); </w:t>
      </w:r>
      <w:r w:rsidRPr="002A720A">
        <w:t>continue</w:t>
      </w:r>
      <w:r w:rsidRPr="00D40E01">
        <w:rPr>
          <w:lang w:val="ru-RU"/>
        </w:rPr>
        <w:t>; }</w:t>
      </w:r>
    </w:p>
    <w:p w14:paraId="401055A1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("\n");</w:t>
      </w:r>
    </w:p>
    <w:p w14:paraId="4DB1D8A1" w14:textId="77777777" w:rsidR="002A720A" w:rsidRDefault="002A720A" w:rsidP="002A720A">
      <w:pPr>
        <w:spacing w:after="0"/>
        <w:ind w:left="708" w:firstLine="708"/>
        <w:jc w:val="both"/>
        <w:rPr>
          <w:lang w:val="ru-RU"/>
        </w:rPr>
      </w:pPr>
      <w:r>
        <w:rPr>
          <w:lang w:val="ru-RU"/>
        </w:rPr>
        <w:t>…</w:t>
      </w:r>
    </w:p>
    <w:p w14:paraId="3AD07BD8" w14:textId="77777777" w:rsidR="002A720A" w:rsidRPr="002A720A" w:rsidRDefault="002A720A" w:rsidP="002A720A">
      <w:pPr>
        <w:spacing w:after="0"/>
        <w:ind w:left="708"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puts</w:t>
      </w:r>
      <w:proofErr w:type="spellEnd"/>
      <w:r w:rsidRPr="002A720A">
        <w:rPr>
          <w:lang w:val="ru-RU"/>
        </w:rPr>
        <w:t>("Сменить фигуру? (Да - y, нет - любой символ)");</w:t>
      </w:r>
    </w:p>
    <w:p w14:paraId="6B2BE1C3" w14:textId="77777777" w:rsidR="002A720A" w:rsidRPr="002A720A" w:rsidRDefault="002A720A" w:rsidP="002A720A">
      <w:pPr>
        <w:spacing w:after="0"/>
        <w:ind w:firstLine="708"/>
        <w:jc w:val="both"/>
      </w:pPr>
      <w:r w:rsidRPr="002A720A">
        <w:rPr>
          <w:lang w:val="ru-RU"/>
        </w:rPr>
        <w:tab/>
      </w:r>
      <w:proofErr w:type="spellStart"/>
      <w:r w:rsidRPr="002A720A">
        <w:t>scanf</w:t>
      </w:r>
      <w:proofErr w:type="spellEnd"/>
      <w:r w:rsidRPr="002A720A">
        <w:t>(" %c", &amp;c);</w:t>
      </w:r>
    </w:p>
    <w:p w14:paraId="0D80DCF2" w14:textId="77777777" w:rsidR="002A720A" w:rsidRPr="002A720A" w:rsidRDefault="002A720A" w:rsidP="002A720A">
      <w:pPr>
        <w:spacing w:after="0"/>
        <w:ind w:firstLine="708"/>
        <w:jc w:val="both"/>
      </w:pPr>
      <w:r w:rsidRPr="002A720A">
        <w:tab/>
      </w:r>
      <w:r>
        <w:t>i</w:t>
      </w:r>
      <w:r w:rsidRPr="002A720A">
        <w:t>f (c == 'y') break;</w:t>
      </w:r>
    </w:p>
    <w:p w14:paraId="23A8E0FF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tab/>
      </w:r>
      <w:proofErr w:type="spellStart"/>
      <w:r w:rsidRPr="002A720A">
        <w:rPr>
          <w:lang w:val="ru-RU"/>
        </w:rPr>
        <w:t>printf</w:t>
      </w:r>
      <w:proofErr w:type="spellEnd"/>
      <w:r w:rsidRPr="002A720A">
        <w:rPr>
          <w:lang w:val="ru-RU"/>
        </w:rPr>
        <w:t>("\n");</w:t>
      </w:r>
    </w:p>
    <w:p w14:paraId="20CC4924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>}</w:t>
      </w:r>
    </w:p>
    <w:p w14:paraId="581EADE3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b/>
          <w:bCs/>
          <w:lang w:val="ru-RU"/>
        </w:rPr>
        <w:t>Шаг 6:</w:t>
      </w:r>
      <w:r>
        <w:rPr>
          <w:lang w:val="ru-RU"/>
        </w:rPr>
        <w:t xml:space="preserve"> определение внешнего блока </w:t>
      </w:r>
      <w:r>
        <w:t>switch</w:t>
      </w:r>
      <w:r w:rsidRPr="002A720A">
        <w:rPr>
          <w:lang w:val="ru-RU"/>
        </w:rPr>
        <w:t xml:space="preserve"> </w:t>
      </w:r>
      <w:r>
        <w:rPr>
          <w:lang w:val="ru-RU"/>
        </w:rPr>
        <w:t>для навигации по фигурам</w:t>
      </w:r>
    </w:p>
    <w:p w14:paraId="2C01C611" w14:textId="77777777" w:rsidR="002A720A" w:rsidRPr="002A720A" w:rsidRDefault="002A720A" w:rsidP="002A720A">
      <w:pPr>
        <w:spacing w:after="0"/>
        <w:ind w:left="708" w:firstLine="708"/>
        <w:jc w:val="both"/>
      </w:pPr>
      <w:r w:rsidRPr="002A720A">
        <w:t>switch (figure) {</w:t>
      </w:r>
    </w:p>
    <w:p w14:paraId="5B184387" w14:textId="77777777" w:rsidR="002A720A" w:rsidRDefault="002A720A" w:rsidP="002A720A">
      <w:pPr>
        <w:spacing w:after="0"/>
        <w:ind w:left="708" w:firstLine="708"/>
        <w:jc w:val="both"/>
      </w:pPr>
      <w:r w:rsidRPr="002A720A">
        <w:t xml:space="preserve">case 'p': </w:t>
      </w:r>
      <w:r>
        <w:t>{…} break;</w:t>
      </w:r>
    </w:p>
    <w:p w14:paraId="4CE38B94" w14:textId="77777777" w:rsidR="002A720A" w:rsidRDefault="002A720A" w:rsidP="002A720A">
      <w:pPr>
        <w:spacing w:after="0"/>
        <w:ind w:left="708" w:firstLine="708"/>
        <w:jc w:val="both"/>
      </w:pPr>
      <w:r w:rsidRPr="002A720A">
        <w:t>case '</w:t>
      </w:r>
      <w:r>
        <w:t>t</w:t>
      </w:r>
      <w:r w:rsidRPr="002A720A">
        <w:t xml:space="preserve">': </w:t>
      </w:r>
      <w:r>
        <w:t>{…} break;</w:t>
      </w:r>
    </w:p>
    <w:p w14:paraId="506E7811" w14:textId="77777777" w:rsidR="002A720A" w:rsidRPr="002A720A" w:rsidRDefault="002A720A" w:rsidP="002A720A">
      <w:pPr>
        <w:spacing w:after="0"/>
        <w:ind w:left="708" w:firstLine="708"/>
        <w:jc w:val="both"/>
      </w:pPr>
      <w:r w:rsidRPr="002A720A">
        <w:lastRenderedPageBreak/>
        <w:t>case '</w:t>
      </w:r>
      <w:r>
        <w:t>r</w:t>
      </w:r>
      <w:r w:rsidRPr="002A720A">
        <w:t xml:space="preserve">': </w:t>
      </w:r>
      <w:r>
        <w:t>{…} break;</w:t>
      </w:r>
    </w:p>
    <w:p w14:paraId="39011312" w14:textId="77777777" w:rsidR="002A720A" w:rsidRPr="00D40E01" w:rsidRDefault="002A720A" w:rsidP="002A720A">
      <w:pPr>
        <w:spacing w:after="0"/>
        <w:ind w:left="708" w:firstLine="708"/>
        <w:jc w:val="both"/>
        <w:rPr>
          <w:lang w:val="ru-RU"/>
        </w:rPr>
      </w:pPr>
      <w:r w:rsidRPr="00D40E01">
        <w:rPr>
          <w:lang w:val="ru-RU"/>
        </w:rPr>
        <w:t>}</w:t>
      </w:r>
    </w:p>
    <w:p w14:paraId="79456CC8" w14:textId="77777777" w:rsidR="002A720A" w:rsidRP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b/>
          <w:bCs/>
          <w:lang w:val="ru-RU"/>
        </w:rPr>
        <w:t>Шаг 7:</w:t>
      </w:r>
      <w:r>
        <w:rPr>
          <w:lang w:val="ru-RU"/>
        </w:rPr>
        <w:t xml:space="preserve"> определение внутренних (т.е. находящихся в </w:t>
      </w:r>
      <w:r>
        <w:t>case</w:t>
      </w:r>
      <w:r>
        <w:rPr>
          <w:lang w:val="ru-RU"/>
        </w:rPr>
        <w:t xml:space="preserve">) блоков </w:t>
      </w:r>
      <w:r>
        <w:t>switch</w:t>
      </w:r>
      <w:r w:rsidRPr="002A720A">
        <w:rPr>
          <w:lang w:val="ru-RU"/>
        </w:rPr>
        <w:t xml:space="preserve"> </w:t>
      </w:r>
      <w:r>
        <w:rPr>
          <w:lang w:val="ru-RU"/>
        </w:rPr>
        <w:t xml:space="preserve">для навигации по операциям (одинаково во всех </w:t>
      </w:r>
      <w:r>
        <w:t>case</w:t>
      </w:r>
      <w:r>
        <w:rPr>
          <w:lang w:val="ru-RU"/>
        </w:rPr>
        <w:t>)</w:t>
      </w:r>
    </w:p>
    <w:p w14:paraId="776B2D4A" w14:textId="77777777" w:rsidR="002A720A" w:rsidRPr="00D40E01" w:rsidRDefault="002A720A" w:rsidP="002A720A">
      <w:pPr>
        <w:spacing w:after="0"/>
        <w:ind w:firstLine="708"/>
        <w:jc w:val="both"/>
      </w:pPr>
      <w:r>
        <w:rPr>
          <w:lang w:val="ru-RU"/>
        </w:rPr>
        <w:tab/>
      </w:r>
      <w:r w:rsidRPr="00D40E01">
        <w:t>switch (operation) {</w:t>
      </w:r>
    </w:p>
    <w:p w14:paraId="65B55ACE" w14:textId="77777777" w:rsidR="002A720A" w:rsidRDefault="002A720A" w:rsidP="002A720A">
      <w:pPr>
        <w:spacing w:after="0"/>
        <w:ind w:firstLine="708"/>
        <w:jc w:val="both"/>
      </w:pPr>
      <w:r w:rsidRPr="00D40E01">
        <w:tab/>
        <w:t>case 1: {</w:t>
      </w:r>
      <w:r>
        <w:t>…} break;</w:t>
      </w:r>
    </w:p>
    <w:p w14:paraId="79697277" w14:textId="77777777" w:rsidR="002A720A" w:rsidRDefault="002A720A" w:rsidP="002A720A">
      <w:pPr>
        <w:spacing w:after="0"/>
        <w:ind w:left="708" w:firstLine="708"/>
        <w:jc w:val="both"/>
      </w:pPr>
      <w:r w:rsidRPr="00D40E01">
        <w:t xml:space="preserve">case </w:t>
      </w:r>
      <w:r>
        <w:t>2</w:t>
      </w:r>
      <w:r w:rsidRPr="00D40E01">
        <w:t>: {</w:t>
      </w:r>
      <w:r>
        <w:t>…} break;</w:t>
      </w:r>
    </w:p>
    <w:p w14:paraId="5D593311" w14:textId="77777777" w:rsidR="002A720A" w:rsidRPr="00D40E01" w:rsidRDefault="002A720A" w:rsidP="002A720A">
      <w:pPr>
        <w:spacing w:after="0"/>
        <w:ind w:left="708" w:firstLine="708"/>
        <w:jc w:val="both"/>
        <w:rPr>
          <w:lang w:val="ru-RU"/>
        </w:rPr>
      </w:pPr>
      <w:proofErr w:type="spellStart"/>
      <w:r w:rsidRPr="002A720A">
        <w:rPr>
          <w:lang w:val="ru-RU"/>
        </w:rPr>
        <w:t>case</w:t>
      </w:r>
      <w:proofErr w:type="spellEnd"/>
      <w:r w:rsidRPr="002A720A">
        <w:rPr>
          <w:lang w:val="ru-RU"/>
        </w:rPr>
        <w:t xml:space="preserve"> </w:t>
      </w:r>
      <w:r w:rsidRPr="00D40E01">
        <w:rPr>
          <w:lang w:val="ru-RU"/>
        </w:rPr>
        <w:t>3</w:t>
      </w:r>
      <w:r w:rsidRPr="002A720A">
        <w:rPr>
          <w:lang w:val="ru-RU"/>
        </w:rPr>
        <w:t>: {</w:t>
      </w:r>
      <w:r w:rsidRPr="00D40E01">
        <w:rPr>
          <w:lang w:val="ru-RU"/>
        </w:rPr>
        <w:t xml:space="preserve">…} </w:t>
      </w:r>
      <w:r>
        <w:t>break</w:t>
      </w:r>
      <w:r w:rsidRPr="00D40E01">
        <w:rPr>
          <w:lang w:val="ru-RU"/>
        </w:rPr>
        <w:t>;</w:t>
      </w:r>
    </w:p>
    <w:p w14:paraId="42090C7C" w14:textId="77777777" w:rsidR="002A720A" w:rsidRPr="00D40E01" w:rsidRDefault="002A720A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  <w:t>}</w:t>
      </w:r>
    </w:p>
    <w:p w14:paraId="7030CDCE" w14:textId="77777777" w:rsidR="006A389D" w:rsidRPr="00D40E01" w:rsidRDefault="006A389D" w:rsidP="002A720A">
      <w:pPr>
        <w:spacing w:after="0"/>
        <w:ind w:firstLine="708"/>
        <w:jc w:val="both"/>
        <w:rPr>
          <w:lang w:val="ru-RU"/>
        </w:rPr>
      </w:pPr>
      <w:r w:rsidRPr="00D40E01">
        <w:rPr>
          <w:lang w:val="ru-RU"/>
        </w:rPr>
        <w:tab/>
      </w:r>
      <w:r>
        <w:t>break</w:t>
      </w:r>
      <w:r w:rsidRPr="00D40E01">
        <w:rPr>
          <w:lang w:val="ru-RU"/>
        </w:rPr>
        <w:t>;</w:t>
      </w:r>
    </w:p>
    <w:p w14:paraId="1B545318" w14:textId="77777777" w:rsidR="002A720A" w:rsidRDefault="002A720A" w:rsidP="002A720A">
      <w:pPr>
        <w:spacing w:after="0"/>
        <w:ind w:firstLine="708"/>
        <w:jc w:val="both"/>
        <w:rPr>
          <w:lang w:val="ru-RU"/>
        </w:rPr>
      </w:pPr>
      <w:r w:rsidRPr="002A720A">
        <w:rPr>
          <w:b/>
          <w:bCs/>
          <w:lang w:val="ru-RU"/>
        </w:rPr>
        <w:t>Шаг 8:</w:t>
      </w:r>
      <w:r>
        <w:rPr>
          <w:lang w:val="ru-RU"/>
        </w:rPr>
        <w:t xml:space="preserve"> заполнение внутренних блоков </w:t>
      </w:r>
      <w:r>
        <w:t>case</w:t>
      </w:r>
      <w:r>
        <w:rPr>
          <w:lang w:val="ru-RU"/>
        </w:rPr>
        <w:t xml:space="preserve"> в соответствии с операциями</w:t>
      </w:r>
    </w:p>
    <w:p w14:paraId="0D0491EB" w14:textId="77777777" w:rsidR="006A389D" w:rsidRDefault="006A389D" w:rsidP="002A720A">
      <w:pPr>
        <w:spacing w:after="0"/>
        <w:jc w:val="both"/>
        <w:rPr>
          <w:lang w:val="ru-RU"/>
        </w:rPr>
        <w:sectPr w:rsidR="006A389D" w:rsidSect="00615E31">
          <w:footerReference w:type="default" r:id="rId8"/>
          <w:pgSz w:w="11906" w:h="16838"/>
          <w:pgMar w:top="1134" w:right="850" w:bottom="1134" w:left="1701" w:header="708" w:footer="765" w:gutter="0"/>
          <w:pgNumType w:start="1"/>
          <w:cols w:space="708"/>
          <w:titlePg/>
          <w:docGrid w:linePitch="381"/>
        </w:sectPr>
      </w:pPr>
    </w:p>
    <w:p w14:paraId="035EA1D1" w14:textId="77777777" w:rsidR="006A389D" w:rsidRDefault="006A389D" w:rsidP="006A389D">
      <w:pPr>
        <w:spacing w:after="0"/>
        <w:jc w:val="center"/>
      </w:pPr>
      <w:r>
        <w:rPr>
          <w:lang w:val="ru-RU"/>
        </w:rPr>
        <w:t>для</w:t>
      </w:r>
      <w:r w:rsidRPr="00D40E01">
        <w:t xml:space="preserve"> </w:t>
      </w:r>
      <w:r w:rsidRPr="006A389D">
        <w:rPr>
          <w:i/>
          <w:iCs/>
        </w:rPr>
        <w:t>p</w:t>
      </w:r>
      <w:r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6A389D">
        <w:rPr>
          <w:i/>
          <w:iCs/>
        </w:rPr>
        <w:t>1</w:t>
      </w:r>
      <w:r>
        <w:t>:</w:t>
      </w:r>
    </w:p>
    <w:p w14:paraId="6072804D" w14:textId="77777777" w:rsidR="006A389D" w:rsidRPr="00D40E01" w:rsidRDefault="006A389D" w:rsidP="006A389D">
      <w:pPr>
        <w:spacing w:after="0"/>
        <w:jc w:val="both"/>
      </w:pPr>
      <w:r w:rsidRPr="00D40E01">
        <w:t>float a, b;</w:t>
      </w:r>
    </w:p>
    <w:p w14:paraId="23B0FEB7" w14:textId="77777777" w:rsidR="006A389D" w:rsidRPr="002A720A" w:rsidRDefault="006A389D" w:rsidP="006A389D">
      <w:pPr>
        <w:spacing w:after="0"/>
        <w:jc w:val="both"/>
        <w:rPr>
          <w:lang w:val="ru-RU"/>
        </w:rPr>
      </w:pPr>
      <w:proofErr w:type="spellStart"/>
      <w:r w:rsidRPr="002A720A">
        <w:rPr>
          <w:lang w:val="ru-RU"/>
        </w:rPr>
        <w:t>puts</w:t>
      </w:r>
      <w:proofErr w:type="spellEnd"/>
      <w:r w:rsidRPr="002A720A">
        <w:rPr>
          <w:lang w:val="ru-RU"/>
        </w:rPr>
        <w:t>("Введите значения сторон a и b:");</w:t>
      </w:r>
    </w:p>
    <w:p w14:paraId="582865CE" w14:textId="77777777" w:rsidR="006A389D" w:rsidRPr="002A720A" w:rsidRDefault="006A389D" w:rsidP="006A389D">
      <w:pPr>
        <w:spacing w:after="0"/>
        <w:jc w:val="both"/>
      </w:pPr>
      <w:proofErr w:type="spellStart"/>
      <w:r w:rsidRPr="002A720A">
        <w:t>scanf</w:t>
      </w:r>
      <w:proofErr w:type="spellEnd"/>
      <w:r w:rsidRPr="002A720A">
        <w:t>("%</w:t>
      </w:r>
      <w:proofErr w:type="spellStart"/>
      <w:r w:rsidRPr="002A720A">
        <w:t>f%f</w:t>
      </w:r>
      <w:proofErr w:type="spellEnd"/>
      <w:r w:rsidRPr="002A720A">
        <w:t>", &amp;a, &amp;b);</w:t>
      </w:r>
    </w:p>
    <w:p w14:paraId="20D679F0" w14:textId="77777777" w:rsidR="006A389D" w:rsidRDefault="006A389D" w:rsidP="006A389D">
      <w:pPr>
        <w:spacing w:after="0"/>
        <w:jc w:val="both"/>
      </w:pPr>
      <w:r w:rsidRPr="002A720A">
        <w:t xml:space="preserve">float result = </w:t>
      </w:r>
      <w:proofErr w:type="spellStart"/>
      <w:r w:rsidRPr="002A720A">
        <w:t>area_rectangle</w:t>
      </w:r>
      <w:proofErr w:type="spellEnd"/>
      <w:r w:rsidRPr="002A720A">
        <w:t>(a, b);</w:t>
      </w:r>
    </w:p>
    <w:p w14:paraId="5F10A774" w14:textId="77777777" w:rsidR="006A389D" w:rsidRPr="002A720A" w:rsidRDefault="006A389D" w:rsidP="006A389D">
      <w:pPr>
        <w:spacing w:after="0"/>
        <w:jc w:val="both"/>
      </w:pPr>
      <w:proofErr w:type="spellStart"/>
      <w:r w:rsidRPr="002A720A">
        <w:t>printf</w:t>
      </w:r>
      <w:proofErr w:type="spellEnd"/>
      <w:r w:rsidRPr="002A720A">
        <w:t xml:space="preserve">("S = %f\n", result); </w:t>
      </w:r>
    </w:p>
    <w:p w14:paraId="1CF500FB" w14:textId="77777777" w:rsidR="006A389D" w:rsidRPr="00D40E01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t>printf</w:t>
      </w:r>
      <w:proofErr w:type="spellEnd"/>
      <w:r w:rsidRPr="00D40E01">
        <w:rPr>
          <w:lang w:val="ru-RU"/>
        </w:rPr>
        <w:t>("\</w:t>
      </w:r>
      <w:r w:rsidRPr="006A389D">
        <w:t>n</w:t>
      </w:r>
      <w:r w:rsidRPr="00D40E01">
        <w:rPr>
          <w:lang w:val="ru-RU"/>
        </w:rPr>
        <w:t>");</w:t>
      </w:r>
    </w:p>
    <w:p w14:paraId="7E336FFA" w14:textId="77777777" w:rsidR="006A389D" w:rsidRPr="00D40E01" w:rsidRDefault="006A389D" w:rsidP="006A389D">
      <w:pPr>
        <w:spacing w:after="0"/>
        <w:jc w:val="both"/>
        <w:rPr>
          <w:lang w:val="ru-RU"/>
        </w:rPr>
      </w:pPr>
    </w:p>
    <w:p w14:paraId="165BBF03" w14:textId="77777777" w:rsidR="006A389D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6A389D">
        <w:rPr>
          <w:i/>
          <w:iCs/>
        </w:rPr>
        <w:t>p</w:t>
      </w:r>
      <w:r w:rsidRPr="006A389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389D">
        <w:rPr>
          <w:i/>
          <w:iCs/>
          <w:lang w:val="ru-RU"/>
        </w:rPr>
        <w:t>2</w:t>
      </w:r>
      <w:r>
        <w:rPr>
          <w:lang w:val="ru-RU"/>
        </w:rPr>
        <w:t>:</w:t>
      </w:r>
    </w:p>
    <w:p w14:paraId="58BB8CDC" w14:textId="77777777" w:rsidR="006A389D" w:rsidRPr="006A389D" w:rsidRDefault="006A389D" w:rsidP="006A389D">
      <w:pPr>
        <w:spacing w:after="0"/>
        <w:jc w:val="both"/>
      </w:pPr>
      <w:r w:rsidRPr="006A389D">
        <w:t>name(4);</w:t>
      </w:r>
    </w:p>
    <w:p w14:paraId="2E17CBA9" w14:textId="77777777" w:rsid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("\n");</w:t>
      </w:r>
    </w:p>
    <w:p w14:paraId="61ECCFE9" w14:textId="77777777" w:rsidR="006A389D" w:rsidRDefault="006A389D" w:rsidP="006A389D">
      <w:pPr>
        <w:spacing w:after="0"/>
        <w:jc w:val="both"/>
      </w:pPr>
    </w:p>
    <w:p w14:paraId="54F0FC5A" w14:textId="77777777" w:rsidR="006A389D" w:rsidRDefault="006A389D" w:rsidP="006A389D">
      <w:pPr>
        <w:spacing w:after="0"/>
        <w:jc w:val="center"/>
      </w:pPr>
      <w:r>
        <w:rPr>
          <w:lang w:val="ru-RU"/>
        </w:rPr>
        <w:t>для</w:t>
      </w:r>
      <w:r w:rsidRPr="00D40E01">
        <w:t xml:space="preserve"> </w:t>
      </w:r>
      <w:r w:rsidRPr="006A389D">
        <w:rPr>
          <w:i/>
          <w:iCs/>
        </w:rPr>
        <w:t>p</w:t>
      </w:r>
      <w:r w:rsidRPr="00D40E01"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D40E01">
        <w:rPr>
          <w:i/>
          <w:iCs/>
        </w:rPr>
        <w:t>3</w:t>
      </w:r>
      <w:r>
        <w:t>:</w:t>
      </w:r>
    </w:p>
    <w:p w14:paraId="3C0DF950" w14:textId="77777777" w:rsidR="006A389D" w:rsidRDefault="006A389D" w:rsidP="006A389D">
      <w:pPr>
        <w:spacing w:after="0"/>
        <w:jc w:val="both"/>
        <w:rPr>
          <w:lang w:val="ru-RU"/>
        </w:rPr>
      </w:pPr>
      <w:r w:rsidRPr="006A389D">
        <w:t>int</w:t>
      </w:r>
      <w:r w:rsidRPr="006A389D">
        <w:rPr>
          <w:lang w:val="ru-RU"/>
        </w:rPr>
        <w:t xml:space="preserve"> </w:t>
      </w:r>
      <w:r w:rsidRPr="006A389D">
        <w:t>a</w:t>
      </w:r>
      <w:r w:rsidRPr="006A389D">
        <w:rPr>
          <w:lang w:val="ru-RU"/>
        </w:rPr>
        <w:t xml:space="preserve">, </w:t>
      </w:r>
      <w:r w:rsidRPr="006A389D">
        <w:t>b</w:t>
      </w:r>
      <w:r w:rsidRPr="006A389D">
        <w:rPr>
          <w:lang w:val="ru-RU"/>
        </w:rPr>
        <w:t>;</w:t>
      </w:r>
    </w:p>
    <w:p w14:paraId="7F224C1F" w14:textId="77777777" w:rsidR="006A389D" w:rsidRPr="006A389D" w:rsidRDefault="006A389D" w:rsidP="006A389D">
      <w:pPr>
        <w:spacing w:after="0"/>
        <w:jc w:val="both"/>
        <w:rPr>
          <w:lang w:val="ru-RU"/>
        </w:rPr>
      </w:pPr>
      <w:r>
        <w:t>p</w:t>
      </w:r>
      <w:r w:rsidRPr="006A389D">
        <w:t>uts</w:t>
      </w:r>
      <w:r w:rsidRPr="006A389D">
        <w:rPr>
          <w:lang w:val="ru-RU"/>
        </w:rPr>
        <w:t xml:space="preserve">("Введите значения сторон </w:t>
      </w:r>
      <w:r w:rsidRPr="006A389D">
        <w:t>a</w:t>
      </w:r>
      <w:r w:rsidRPr="006A389D">
        <w:rPr>
          <w:lang w:val="ru-RU"/>
        </w:rPr>
        <w:t xml:space="preserve"> и </w:t>
      </w:r>
      <w:r w:rsidRPr="006A389D">
        <w:t>b</w:t>
      </w:r>
      <w:r w:rsidRPr="006A389D">
        <w:rPr>
          <w:lang w:val="ru-RU"/>
        </w:rPr>
        <w:t>:");</w:t>
      </w:r>
    </w:p>
    <w:p w14:paraId="61CF4E33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</w:t>
      </w:r>
      <w:proofErr w:type="spellStart"/>
      <w:r w:rsidRPr="006A389D">
        <w:t>d%d</w:t>
      </w:r>
      <w:proofErr w:type="spellEnd"/>
      <w:r w:rsidRPr="006A389D">
        <w:t>", &amp;a, &amp;b);</w:t>
      </w:r>
    </w:p>
    <w:p w14:paraId="68F7EDFD" w14:textId="77777777" w:rsidR="006A389D" w:rsidRDefault="006A389D" w:rsidP="006A389D">
      <w:pPr>
        <w:spacing w:after="0"/>
        <w:jc w:val="both"/>
      </w:pPr>
      <w:r w:rsidRPr="006A389D">
        <w:tab/>
      </w:r>
      <w:r w:rsidRPr="006A389D">
        <w:tab/>
      </w:r>
      <w:r w:rsidRPr="006A389D">
        <w:tab/>
      </w:r>
    </w:p>
    <w:p w14:paraId="0A71FF98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draw_rectangle</w:t>
      </w:r>
      <w:proofErr w:type="spellEnd"/>
      <w:r w:rsidRPr="006A389D">
        <w:t>(a, b);</w:t>
      </w:r>
    </w:p>
    <w:p w14:paraId="52672749" w14:textId="77777777" w:rsidR="006A389D" w:rsidRPr="00D40E01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t>printf</w:t>
      </w:r>
      <w:proofErr w:type="spellEnd"/>
      <w:r w:rsidRPr="00D40E01">
        <w:rPr>
          <w:lang w:val="ru-RU"/>
        </w:rPr>
        <w:t>("\</w:t>
      </w:r>
      <w:r w:rsidRPr="006A389D">
        <w:t>n</w:t>
      </w:r>
      <w:r w:rsidRPr="00D40E01">
        <w:rPr>
          <w:lang w:val="ru-RU"/>
        </w:rPr>
        <w:t>");</w:t>
      </w:r>
    </w:p>
    <w:p w14:paraId="5A5AF6C8" w14:textId="77777777" w:rsidR="006A389D" w:rsidRDefault="006A389D" w:rsidP="006A389D">
      <w:pPr>
        <w:spacing w:after="0"/>
        <w:rPr>
          <w:lang w:val="ru-RU"/>
        </w:rPr>
      </w:pPr>
    </w:p>
    <w:p w14:paraId="6EBA39A2" w14:textId="77777777" w:rsidR="006A389D" w:rsidRPr="00D40E01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>для</w:t>
      </w:r>
      <w:r w:rsidRPr="00D40E01">
        <w:rPr>
          <w:lang w:val="ru-RU"/>
        </w:rPr>
        <w:t xml:space="preserve"> </w:t>
      </w:r>
      <w:r>
        <w:rPr>
          <w:i/>
          <w:iCs/>
        </w:rPr>
        <w:t>t</w:t>
      </w:r>
      <w:r w:rsidRPr="00D40E01">
        <w:rPr>
          <w:lang w:val="ru-RU"/>
        </w:rPr>
        <w:t xml:space="preserve"> </w:t>
      </w:r>
      <w:r>
        <w:rPr>
          <w:lang w:val="ru-RU"/>
        </w:rPr>
        <w:t>и</w:t>
      </w:r>
      <w:r w:rsidRPr="00D40E01">
        <w:rPr>
          <w:lang w:val="ru-RU"/>
        </w:rPr>
        <w:t xml:space="preserve"> </w:t>
      </w:r>
      <w:r w:rsidRPr="00D40E01">
        <w:rPr>
          <w:i/>
          <w:iCs/>
          <w:lang w:val="ru-RU"/>
        </w:rPr>
        <w:t>1</w:t>
      </w:r>
      <w:r w:rsidRPr="00D40E01">
        <w:rPr>
          <w:lang w:val="ru-RU"/>
        </w:rPr>
        <w:t>:</w:t>
      </w:r>
    </w:p>
    <w:p w14:paraId="7941FA07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float</w:t>
      </w:r>
      <w:proofErr w:type="spellEnd"/>
      <w:r w:rsidRPr="006A389D">
        <w:rPr>
          <w:lang w:val="ru-RU"/>
        </w:rPr>
        <w:t xml:space="preserve"> a, b, c;</w:t>
      </w:r>
    </w:p>
    <w:p w14:paraId="7321DA3F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puts</w:t>
      </w:r>
      <w:proofErr w:type="spellEnd"/>
      <w:r w:rsidRPr="006A389D">
        <w:rPr>
          <w:lang w:val="ru-RU"/>
        </w:rPr>
        <w:t>("Введите значения сторон a, b, c:");</w:t>
      </w:r>
    </w:p>
    <w:p w14:paraId="74BE9EE4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</w:t>
      </w:r>
      <w:proofErr w:type="spellStart"/>
      <w:r w:rsidRPr="006A389D">
        <w:t>f%f%f</w:t>
      </w:r>
      <w:proofErr w:type="spellEnd"/>
      <w:r w:rsidRPr="006A389D">
        <w:t>", &amp;a, &amp;b, &amp;c);</w:t>
      </w:r>
    </w:p>
    <w:p w14:paraId="4FE28258" w14:textId="77777777" w:rsidR="006A389D" w:rsidRPr="006A389D" w:rsidRDefault="006A389D" w:rsidP="006A389D">
      <w:pPr>
        <w:spacing w:after="0"/>
        <w:jc w:val="both"/>
      </w:pPr>
      <w:r w:rsidRPr="006A389D">
        <w:t xml:space="preserve">float result = </w:t>
      </w:r>
      <w:proofErr w:type="spellStart"/>
      <w:r w:rsidRPr="006A389D">
        <w:t>area_triangle</w:t>
      </w:r>
      <w:proofErr w:type="spellEnd"/>
      <w:r w:rsidRPr="006A389D">
        <w:t>(a, b, c);</w:t>
      </w:r>
    </w:p>
    <w:p w14:paraId="3FAF4B00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("S = %f\n", result);</w:t>
      </w:r>
    </w:p>
    <w:p w14:paraId="42DD2175" w14:textId="77777777" w:rsid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printf</w:t>
      </w:r>
      <w:proofErr w:type="spellEnd"/>
      <w:r w:rsidRPr="006A389D">
        <w:rPr>
          <w:lang w:val="ru-RU"/>
        </w:rPr>
        <w:t>("\n");</w:t>
      </w:r>
    </w:p>
    <w:p w14:paraId="385952E8" w14:textId="77777777" w:rsidR="006A389D" w:rsidRDefault="006A389D" w:rsidP="006A389D">
      <w:pPr>
        <w:spacing w:after="0"/>
        <w:jc w:val="both"/>
        <w:rPr>
          <w:lang w:val="ru-RU"/>
        </w:rPr>
      </w:pPr>
    </w:p>
    <w:p w14:paraId="55CE5A1C" w14:textId="77777777" w:rsidR="006A389D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6A389D">
        <w:rPr>
          <w:i/>
          <w:iCs/>
        </w:rPr>
        <w:t>t</w:t>
      </w:r>
      <w:r w:rsidRPr="00D40E0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389D">
        <w:rPr>
          <w:i/>
          <w:iCs/>
          <w:lang w:val="ru-RU"/>
        </w:rPr>
        <w:t>2</w:t>
      </w:r>
      <w:r>
        <w:rPr>
          <w:lang w:val="ru-RU"/>
        </w:rPr>
        <w:t>:</w:t>
      </w:r>
    </w:p>
    <w:p w14:paraId="6863B71E" w14:textId="77777777" w:rsidR="006A389D" w:rsidRPr="006A389D" w:rsidRDefault="006A389D" w:rsidP="006A389D">
      <w:pPr>
        <w:spacing w:after="0"/>
        <w:jc w:val="both"/>
      </w:pPr>
      <w:r w:rsidRPr="006A389D">
        <w:t>name(3);</w:t>
      </w:r>
    </w:p>
    <w:p w14:paraId="5474D6A9" w14:textId="77777777" w:rsid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("\n");</w:t>
      </w:r>
    </w:p>
    <w:p w14:paraId="215BE64A" w14:textId="77777777" w:rsidR="006A389D" w:rsidRDefault="006A389D" w:rsidP="006A389D">
      <w:pPr>
        <w:spacing w:after="0"/>
        <w:jc w:val="both"/>
      </w:pPr>
    </w:p>
    <w:p w14:paraId="5D9E7701" w14:textId="77777777" w:rsidR="006A389D" w:rsidRDefault="006A389D" w:rsidP="006A389D">
      <w:pPr>
        <w:spacing w:after="0"/>
        <w:jc w:val="both"/>
      </w:pPr>
    </w:p>
    <w:p w14:paraId="23483E34" w14:textId="77777777" w:rsidR="006A389D" w:rsidRPr="00D40E01" w:rsidRDefault="006A389D" w:rsidP="006A389D">
      <w:pPr>
        <w:spacing w:after="0"/>
        <w:jc w:val="center"/>
      </w:pPr>
      <w:r>
        <w:rPr>
          <w:lang w:val="ru-RU"/>
        </w:rPr>
        <w:lastRenderedPageBreak/>
        <w:t>для</w:t>
      </w:r>
      <w:r w:rsidRPr="00D40E01">
        <w:t xml:space="preserve"> </w:t>
      </w:r>
      <w:r w:rsidRPr="006A389D">
        <w:rPr>
          <w:i/>
          <w:iCs/>
        </w:rPr>
        <w:t>t</w:t>
      </w:r>
      <w:r w:rsidRPr="00D40E01"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D40E01">
        <w:rPr>
          <w:i/>
          <w:iCs/>
        </w:rPr>
        <w:t>3</w:t>
      </w:r>
      <w:r w:rsidRPr="00D40E01">
        <w:t>:</w:t>
      </w:r>
    </w:p>
    <w:p w14:paraId="25870664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int</w:t>
      </w:r>
      <w:proofErr w:type="spellEnd"/>
      <w:r w:rsidRPr="006A389D">
        <w:rPr>
          <w:lang w:val="ru-RU"/>
        </w:rPr>
        <w:t xml:space="preserve"> a;</w:t>
      </w:r>
    </w:p>
    <w:p w14:paraId="480CF854" w14:textId="77777777" w:rsidR="006A389D" w:rsidRP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puts</w:t>
      </w:r>
      <w:proofErr w:type="spellEnd"/>
      <w:r w:rsidRPr="006A389D">
        <w:rPr>
          <w:lang w:val="ru-RU"/>
        </w:rPr>
        <w:t>("Введите значения стороны a (будет нарисован правильный треугольник):");</w:t>
      </w:r>
    </w:p>
    <w:p w14:paraId="349F8BBA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("%d", &amp;a);</w:t>
      </w:r>
    </w:p>
    <w:p w14:paraId="67C036E9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draw_triangle</w:t>
      </w:r>
      <w:proofErr w:type="spellEnd"/>
      <w:r w:rsidRPr="006A389D">
        <w:t>(a);</w:t>
      </w:r>
    </w:p>
    <w:p w14:paraId="54076867" w14:textId="77777777" w:rsidR="006A389D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rPr>
          <w:lang w:val="ru-RU"/>
        </w:rPr>
        <w:t>printf</w:t>
      </w:r>
      <w:proofErr w:type="spellEnd"/>
      <w:r w:rsidRPr="006A389D">
        <w:rPr>
          <w:lang w:val="ru-RU"/>
        </w:rPr>
        <w:t>("\n");</w:t>
      </w:r>
    </w:p>
    <w:p w14:paraId="3B3D1681" w14:textId="77777777" w:rsidR="006A389D" w:rsidRDefault="006A389D" w:rsidP="006A389D">
      <w:pPr>
        <w:spacing w:after="0"/>
        <w:jc w:val="both"/>
        <w:rPr>
          <w:lang w:val="ru-RU"/>
        </w:rPr>
      </w:pPr>
    </w:p>
    <w:p w14:paraId="31951999" w14:textId="77777777" w:rsidR="006A389D" w:rsidRDefault="006A389D" w:rsidP="006A389D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6A389D">
        <w:rPr>
          <w:i/>
          <w:iCs/>
        </w:rPr>
        <w:t>r</w:t>
      </w:r>
      <w:r w:rsidRPr="00D40E0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389D">
        <w:rPr>
          <w:i/>
          <w:iCs/>
          <w:lang w:val="ru-RU"/>
        </w:rPr>
        <w:t>1</w:t>
      </w:r>
      <w:r>
        <w:rPr>
          <w:lang w:val="ru-RU"/>
        </w:rPr>
        <w:t>:</w:t>
      </w:r>
    </w:p>
    <w:p w14:paraId="4003C80A" w14:textId="77777777" w:rsidR="006A389D" w:rsidRPr="00D40E01" w:rsidRDefault="006A389D" w:rsidP="006A389D">
      <w:pPr>
        <w:spacing w:after="0"/>
        <w:jc w:val="both"/>
        <w:rPr>
          <w:lang w:val="ru-RU"/>
        </w:rPr>
      </w:pPr>
      <w:r w:rsidRPr="006A389D">
        <w:t>float</w:t>
      </w:r>
      <w:r w:rsidRPr="00D40E01">
        <w:rPr>
          <w:lang w:val="ru-RU"/>
        </w:rPr>
        <w:t xml:space="preserve"> </w:t>
      </w:r>
      <w:r w:rsidRPr="006A389D">
        <w:t>a</w:t>
      </w:r>
      <w:r w:rsidRPr="00D40E01">
        <w:rPr>
          <w:lang w:val="ru-RU"/>
        </w:rPr>
        <w:t xml:space="preserve">, </w:t>
      </w:r>
      <w:r w:rsidRPr="006A389D">
        <w:t>b</w:t>
      </w:r>
      <w:r w:rsidRPr="00D40E01">
        <w:rPr>
          <w:lang w:val="ru-RU"/>
        </w:rPr>
        <w:t>;</w:t>
      </w:r>
    </w:p>
    <w:p w14:paraId="6C1E1015" w14:textId="77777777" w:rsidR="006A389D" w:rsidRPr="006A389D" w:rsidRDefault="006A389D" w:rsidP="006A389D">
      <w:pPr>
        <w:spacing w:after="0"/>
        <w:jc w:val="both"/>
        <w:rPr>
          <w:lang w:val="ru-RU"/>
        </w:rPr>
      </w:pPr>
      <w:r w:rsidRPr="006A389D">
        <w:t>puts</w:t>
      </w:r>
      <w:r w:rsidRPr="006A389D">
        <w:rPr>
          <w:lang w:val="ru-RU"/>
        </w:rPr>
        <w:t xml:space="preserve">("Введите значения сторон </w:t>
      </w:r>
      <w:r w:rsidRPr="006A389D">
        <w:t>a</w:t>
      </w:r>
      <w:r w:rsidRPr="006A389D">
        <w:rPr>
          <w:lang w:val="ru-RU"/>
        </w:rPr>
        <w:t xml:space="preserve"> и </w:t>
      </w:r>
      <w:r w:rsidRPr="006A389D">
        <w:t>b</w:t>
      </w:r>
      <w:r w:rsidRPr="006A389D">
        <w:rPr>
          <w:lang w:val="ru-RU"/>
        </w:rPr>
        <w:t>:");</w:t>
      </w:r>
    </w:p>
    <w:p w14:paraId="585BD769" w14:textId="77777777" w:rsidR="006A389D" w:rsidRPr="006A389D" w:rsidRDefault="006A389D" w:rsidP="006A389D">
      <w:pPr>
        <w:spacing w:after="0"/>
        <w:jc w:val="both"/>
      </w:pPr>
      <w:proofErr w:type="spellStart"/>
      <w:r w:rsidRPr="006A389D">
        <w:t>scanf</w:t>
      </w:r>
      <w:proofErr w:type="spellEnd"/>
      <w:r w:rsidRPr="006A389D">
        <w:t>("%</w:t>
      </w:r>
      <w:proofErr w:type="spellStart"/>
      <w:r w:rsidRPr="006A389D">
        <w:t>f%f</w:t>
      </w:r>
      <w:proofErr w:type="spellEnd"/>
      <w:r w:rsidRPr="006A389D">
        <w:t>", &amp;a, &amp;b);</w:t>
      </w:r>
    </w:p>
    <w:p w14:paraId="5663B2A2" w14:textId="77777777" w:rsidR="006A389D" w:rsidRPr="006A389D" w:rsidRDefault="006A389D" w:rsidP="006A389D">
      <w:pPr>
        <w:spacing w:after="0"/>
        <w:jc w:val="both"/>
      </w:pPr>
      <w:r w:rsidRPr="006A389D">
        <w:t xml:space="preserve">float result = </w:t>
      </w:r>
      <w:proofErr w:type="spellStart"/>
      <w:r w:rsidRPr="006A389D">
        <w:t>area_r_triangle</w:t>
      </w:r>
      <w:proofErr w:type="spellEnd"/>
      <w:r w:rsidRPr="006A389D">
        <w:t>(a, b);</w:t>
      </w:r>
    </w:p>
    <w:p w14:paraId="49C8C260" w14:textId="77777777" w:rsidR="006A389D" w:rsidRDefault="006A389D" w:rsidP="006A389D">
      <w:pPr>
        <w:spacing w:after="0"/>
        <w:jc w:val="both"/>
      </w:pPr>
      <w:proofErr w:type="spellStart"/>
      <w:r w:rsidRPr="006A389D">
        <w:t>printf</w:t>
      </w:r>
      <w:proofErr w:type="spellEnd"/>
      <w:r w:rsidRPr="006A389D">
        <w:t>("S = %f\n", result);</w:t>
      </w:r>
      <w:r w:rsidRPr="006A389D">
        <w:tab/>
      </w:r>
      <w:r w:rsidRPr="006A389D">
        <w:tab/>
      </w:r>
    </w:p>
    <w:p w14:paraId="35D5A854" w14:textId="77777777" w:rsidR="006A389D" w:rsidRPr="00D40E01" w:rsidRDefault="006A389D" w:rsidP="006A389D">
      <w:pPr>
        <w:spacing w:after="0"/>
        <w:jc w:val="both"/>
        <w:rPr>
          <w:lang w:val="ru-RU"/>
        </w:rPr>
      </w:pPr>
      <w:proofErr w:type="spellStart"/>
      <w:r w:rsidRPr="006A389D">
        <w:t>printf</w:t>
      </w:r>
      <w:proofErr w:type="spellEnd"/>
      <w:r w:rsidRPr="00D40E01">
        <w:rPr>
          <w:lang w:val="ru-RU"/>
        </w:rPr>
        <w:t>("\</w:t>
      </w:r>
      <w:r w:rsidRPr="006A389D">
        <w:t>n</w:t>
      </w:r>
      <w:r w:rsidRPr="00D40E01">
        <w:rPr>
          <w:lang w:val="ru-RU"/>
        </w:rPr>
        <w:t>");</w:t>
      </w:r>
    </w:p>
    <w:p w14:paraId="60A774FB" w14:textId="77777777" w:rsidR="00FF6512" w:rsidRPr="00D40E01" w:rsidRDefault="00FF6512" w:rsidP="006A389D">
      <w:pPr>
        <w:spacing w:after="0"/>
        <w:jc w:val="both"/>
        <w:rPr>
          <w:lang w:val="ru-RU"/>
        </w:rPr>
      </w:pPr>
    </w:p>
    <w:p w14:paraId="133FB28E" w14:textId="77777777" w:rsidR="00FF6512" w:rsidRDefault="00FF6512" w:rsidP="00FF6512">
      <w:pPr>
        <w:spacing w:after="0"/>
        <w:jc w:val="center"/>
        <w:rPr>
          <w:lang w:val="ru-RU"/>
        </w:rPr>
      </w:pPr>
      <w:r>
        <w:rPr>
          <w:lang w:val="ru-RU"/>
        </w:rPr>
        <w:t xml:space="preserve">для </w:t>
      </w:r>
      <w:r w:rsidRPr="00FF6512">
        <w:rPr>
          <w:i/>
          <w:iCs/>
        </w:rPr>
        <w:t>r</w:t>
      </w:r>
      <w:r w:rsidRPr="00D40E0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F6512">
        <w:rPr>
          <w:i/>
          <w:iCs/>
          <w:lang w:val="ru-RU"/>
        </w:rPr>
        <w:t>2</w:t>
      </w:r>
      <w:r>
        <w:rPr>
          <w:lang w:val="ru-RU"/>
        </w:rPr>
        <w:t>:</w:t>
      </w:r>
    </w:p>
    <w:p w14:paraId="0DB19E3F" w14:textId="77777777" w:rsidR="00FF6512" w:rsidRPr="00FF6512" w:rsidRDefault="00FF6512" w:rsidP="00FF6512">
      <w:pPr>
        <w:spacing w:after="0"/>
        <w:jc w:val="both"/>
      </w:pPr>
      <w:r w:rsidRPr="00FF6512">
        <w:t>name(3);</w:t>
      </w:r>
    </w:p>
    <w:p w14:paraId="72109440" w14:textId="77777777" w:rsidR="00FF6512" w:rsidRDefault="00FF6512" w:rsidP="00FF6512">
      <w:pPr>
        <w:spacing w:after="0"/>
        <w:jc w:val="both"/>
      </w:pPr>
      <w:proofErr w:type="spellStart"/>
      <w:r w:rsidRPr="00FF6512">
        <w:t>printf</w:t>
      </w:r>
      <w:proofErr w:type="spellEnd"/>
      <w:r w:rsidRPr="00FF6512">
        <w:t>("\n");</w:t>
      </w:r>
    </w:p>
    <w:p w14:paraId="01145264" w14:textId="77777777" w:rsidR="00FF6512" w:rsidRDefault="00FF6512" w:rsidP="00FF6512">
      <w:pPr>
        <w:spacing w:after="0"/>
        <w:jc w:val="both"/>
      </w:pPr>
    </w:p>
    <w:p w14:paraId="03A9729D" w14:textId="77777777" w:rsidR="00FF6512" w:rsidRDefault="00FF6512" w:rsidP="00FF6512">
      <w:pPr>
        <w:spacing w:after="0"/>
        <w:jc w:val="both"/>
      </w:pPr>
    </w:p>
    <w:p w14:paraId="169EB1ED" w14:textId="77777777" w:rsidR="00FF6512" w:rsidRDefault="00FF6512" w:rsidP="00FF6512">
      <w:pPr>
        <w:spacing w:after="0"/>
        <w:jc w:val="both"/>
      </w:pPr>
    </w:p>
    <w:p w14:paraId="611C9B9C" w14:textId="77777777" w:rsidR="00FF6512" w:rsidRDefault="00FF6512" w:rsidP="00FF6512">
      <w:pPr>
        <w:spacing w:after="0"/>
        <w:jc w:val="both"/>
      </w:pPr>
    </w:p>
    <w:p w14:paraId="218A8752" w14:textId="77777777" w:rsidR="00FF6512" w:rsidRPr="00D40E01" w:rsidRDefault="00FF6512" w:rsidP="00FF6512">
      <w:pPr>
        <w:spacing w:after="0"/>
        <w:jc w:val="center"/>
      </w:pPr>
      <w:r>
        <w:rPr>
          <w:lang w:val="ru-RU"/>
        </w:rPr>
        <w:t>для</w:t>
      </w:r>
      <w:r w:rsidRPr="00D40E01">
        <w:t xml:space="preserve"> </w:t>
      </w:r>
      <w:r w:rsidRPr="00FF6512">
        <w:rPr>
          <w:i/>
          <w:iCs/>
        </w:rPr>
        <w:t>r</w:t>
      </w:r>
      <w:r>
        <w:t xml:space="preserve"> </w:t>
      </w:r>
      <w:r>
        <w:rPr>
          <w:lang w:val="ru-RU"/>
        </w:rPr>
        <w:t>и</w:t>
      </w:r>
      <w:r w:rsidRPr="00D40E01">
        <w:t xml:space="preserve"> </w:t>
      </w:r>
      <w:r w:rsidRPr="00D40E01">
        <w:rPr>
          <w:i/>
          <w:iCs/>
        </w:rPr>
        <w:t>3</w:t>
      </w:r>
      <w:r w:rsidRPr="00D40E01">
        <w:t>:</w:t>
      </w:r>
    </w:p>
    <w:p w14:paraId="5A762410" w14:textId="77777777" w:rsidR="00FF6512" w:rsidRPr="00D40E01" w:rsidRDefault="00FF6512" w:rsidP="00FF6512">
      <w:pPr>
        <w:spacing w:after="0"/>
        <w:jc w:val="both"/>
        <w:rPr>
          <w:lang w:val="ru-RU"/>
        </w:rPr>
      </w:pPr>
      <w:r w:rsidRPr="00FF6512">
        <w:t>int</w:t>
      </w:r>
      <w:r w:rsidRPr="00D40E01">
        <w:rPr>
          <w:lang w:val="ru-RU"/>
        </w:rPr>
        <w:t xml:space="preserve"> </w:t>
      </w:r>
      <w:r w:rsidRPr="00FF6512">
        <w:t>a</w:t>
      </w:r>
      <w:r w:rsidRPr="00D40E01">
        <w:rPr>
          <w:lang w:val="ru-RU"/>
        </w:rPr>
        <w:t>;</w:t>
      </w:r>
    </w:p>
    <w:p w14:paraId="01525A66" w14:textId="77777777" w:rsidR="00FF6512" w:rsidRPr="00FF6512" w:rsidRDefault="00FF6512" w:rsidP="00FF6512">
      <w:pPr>
        <w:spacing w:after="0"/>
        <w:jc w:val="both"/>
        <w:rPr>
          <w:lang w:val="ru-RU"/>
        </w:rPr>
      </w:pPr>
      <w:r w:rsidRPr="00FF6512">
        <w:t>puts</w:t>
      </w:r>
      <w:r w:rsidRPr="00FF6512">
        <w:rPr>
          <w:lang w:val="ru-RU"/>
        </w:rPr>
        <w:t xml:space="preserve">("Введите значения стороны </w:t>
      </w:r>
      <w:r w:rsidRPr="00FF6512">
        <w:t>a</w:t>
      </w:r>
      <w:r w:rsidRPr="00FF6512">
        <w:rPr>
          <w:lang w:val="ru-RU"/>
        </w:rPr>
        <w:t xml:space="preserve"> (будет нарисован правильный треугольник):");</w:t>
      </w:r>
    </w:p>
    <w:p w14:paraId="4F62B3B3" w14:textId="77777777" w:rsidR="00FF6512" w:rsidRPr="00FF6512" w:rsidRDefault="00FF6512" w:rsidP="00FF6512">
      <w:pPr>
        <w:spacing w:after="0"/>
        <w:jc w:val="both"/>
      </w:pPr>
      <w:proofErr w:type="spellStart"/>
      <w:r w:rsidRPr="00FF6512">
        <w:t>scanf</w:t>
      </w:r>
      <w:proofErr w:type="spellEnd"/>
      <w:r w:rsidRPr="00FF6512">
        <w:t>("%d", &amp;a);</w:t>
      </w:r>
    </w:p>
    <w:p w14:paraId="1894C029" w14:textId="77777777" w:rsidR="00FF6512" w:rsidRPr="00FF6512" w:rsidRDefault="00FF6512" w:rsidP="00FF6512">
      <w:pPr>
        <w:spacing w:after="0"/>
        <w:jc w:val="both"/>
      </w:pPr>
      <w:proofErr w:type="spellStart"/>
      <w:r w:rsidRPr="00FF6512">
        <w:t>draw_triangle</w:t>
      </w:r>
      <w:proofErr w:type="spellEnd"/>
      <w:r w:rsidRPr="00FF6512">
        <w:t>(a);</w:t>
      </w:r>
    </w:p>
    <w:p w14:paraId="1D9C9394" w14:textId="77777777" w:rsidR="006A389D" w:rsidRPr="00D40E01" w:rsidRDefault="00FF6512" w:rsidP="002A720A">
      <w:pPr>
        <w:spacing w:after="0"/>
        <w:jc w:val="both"/>
        <w:rPr>
          <w:lang w:val="ru-RU"/>
        </w:rPr>
      </w:pPr>
      <w:proofErr w:type="spellStart"/>
      <w:r w:rsidRPr="00FF6512">
        <w:t>printf</w:t>
      </w:r>
      <w:proofErr w:type="spellEnd"/>
      <w:r w:rsidRPr="00D40E01">
        <w:rPr>
          <w:lang w:val="ru-RU"/>
        </w:rPr>
        <w:t>("\</w:t>
      </w:r>
      <w:r w:rsidRPr="00FF6512">
        <w:t>n</w:t>
      </w:r>
      <w:r w:rsidRPr="00D40E01">
        <w:rPr>
          <w:lang w:val="ru-RU"/>
        </w:rPr>
        <w:t>");</w:t>
      </w:r>
    </w:p>
    <w:p w14:paraId="1AD64E77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A8CD976" w14:textId="77777777" w:rsidR="006A389D" w:rsidRDefault="006A389D" w:rsidP="002A720A">
      <w:pPr>
        <w:spacing w:after="0"/>
        <w:jc w:val="both"/>
        <w:rPr>
          <w:lang w:val="ru-RU"/>
        </w:rPr>
      </w:pPr>
    </w:p>
    <w:p w14:paraId="787F607A" w14:textId="77777777" w:rsidR="006A389D" w:rsidRDefault="006A389D" w:rsidP="002A720A">
      <w:pPr>
        <w:spacing w:after="0"/>
        <w:jc w:val="both"/>
        <w:rPr>
          <w:lang w:val="ru-RU"/>
        </w:rPr>
      </w:pPr>
    </w:p>
    <w:p w14:paraId="49A515A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5D3C0F04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418EF8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BA92D03" w14:textId="77777777" w:rsidR="006A389D" w:rsidRDefault="006A389D" w:rsidP="002A720A">
      <w:pPr>
        <w:spacing w:after="0"/>
        <w:jc w:val="both"/>
        <w:rPr>
          <w:lang w:val="ru-RU"/>
        </w:rPr>
      </w:pPr>
    </w:p>
    <w:p w14:paraId="14309D51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80FDC0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0377F95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2CA461EF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94DC892" w14:textId="77777777" w:rsidR="006A389D" w:rsidRDefault="006A389D" w:rsidP="002A720A">
      <w:pPr>
        <w:spacing w:after="0"/>
        <w:jc w:val="both"/>
        <w:rPr>
          <w:lang w:val="ru-RU"/>
        </w:rPr>
      </w:pPr>
    </w:p>
    <w:p w14:paraId="78144C19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DB84ABA" w14:textId="77777777" w:rsidR="006A389D" w:rsidRDefault="006A389D" w:rsidP="002A720A">
      <w:pPr>
        <w:spacing w:after="0"/>
        <w:jc w:val="both"/>
        <w:rPr>
          <w:lang w:val="ru-RU"/>
        </w:rPr>
      </w:pPr>
    </w:p>
    <w:p w14:paraId="62178DEC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CAC7418" w14:textId="77777777" w:rsidR="006A389D" w:rsidRDefault="006A389D" w:rsidP="002A720A">
      <w:pPr>
        <w:spacing w:after="0"/>
        <w:jc w:val="both"/>
        <w:rPr>
          <w:lang w:val="ru-RU"/>
        </w:rPr>
      </w:pPr>
    </w:p>
    <w:p w14:paraId="3EEEA2FF" w14:textId="77777777" w:rsidR="006A389D" w:rsidRPr="00FF6512" w:rsidRDefault="006A389D" w:rsidP="002A720A">
      <w:pPr>
        <w:spacing w:after="0"/>
        <w:jc w:val="both"/>
        <w:rPr>
          <w:lang w:val="ru-RU"/>
        </w:rPr>
        <w:sectPr w:rsidR="006A389D" w:rsidRPr="00FF6512" w:rsidSect="006A389D">
          <w:type w:val="continuous"/>
          <w:pgSz w:w="11906" w:h="16838"/>
          <w:pgMar w:top="1134" w:right="850" w:bottom="1134" w:left="1701" w:header="708" w:footer="765" w:gutter="0"/>
          <w:pgNumType w:start="1"/>
          <w:cols w:num="2" w:space="708"/>
          <w:titlePg/>
          <w:docGrid w:linePitch="381"/>
        </w:sectPr>
      </w:pPr>
    </w:p>
    <w:p w14:paraId="63EFE827" w14:textId="77777777" w:rsidR="005D3621" w:rsidRPr="00FF6512" w:rsidRDefault="005D3621" w:rsidP="002A720A">
      <w:pPr>
        <w:spacing w:after="0"/>
        <w:jc w:val="both"/>
        <w:rPr>
          <w:lang w:val="ru-RU"/>
        </w:rPr>
      </w:pPr>
    </w:p>
    <w:p w14:paraId="05AA0001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65CEE60D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4D5C69B2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6D4FBDDC" w14:textId="77777777" w:rsidR="006A389D" w:rsidRPr="00FF6512" w:rsidRDefault="006A389D" w:rsidP="002A720A">
      <w:pPr>
        <w:spacing w:after="0"/>
        <w:jc w:val="both"/>
        <w:rPr>
          <w:lang w:val="ru-RU"/>
        </w:rPr>
      </w:pPr>
    </w:p>
    <w:p w14:paraId="273385DA" w14:textId="77777777" w:rsidR="00CA66DD" w:rsidRPr="00FF6512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</w:t>
      </w:r>
      <w:r w:rsidRPr="00FF6512">
        <w:rPr>
          <w:b/>
          <w:lang w:val="ru-RU"/>
        </w:rPr>
        <w:t xml:space="preserve"> – </w:t>
      </w:r>
      <w:r w:rsidRPr="00CA66DD">
        <w:rPr>
          <w:b/>
          <w:lang w:val="ru-RU"/>
        </w:rPr>
        <w:t>схема</w:t>
      </w:r>
      <w:r w:rsidRPr="00FF6512">
        <w:rPr>
          <w:b/>
          <w:lang w:val="ru-RU"/>
        </w:rPr>
        <w:t xml:space="preserve"> </w:t>
      </w:r>
      <w:r w:rsidRPr="00CA66DD">
        <w:rPr>
          <w:b/>
          <w:lang w:val="ru-RU"/>
        </w:rPr>
        <w:t>программы</w:t>
      </w:r>
    </w:p>
    <w:p w14:paraId="7EA2C971" w14:textId="77777777" w:rsidR="00615E31" w:rsidRPr="00FF6512" w:rsidRDefault="00615E31" w:rsidP="00615E31">
      <w:pPr>
        <w:spacing w:after="0"/>
        <w:ind w:firstLine="709"/>
        <w:jc w:val="both"/>
        <w:rPr>
          <w:lang w:val="ru-RU"/>
        </w:rPr>
      </w:pPr>
    </w:p>
    <w:p w14:paraId="4616FEAB" w14:textId="77777777"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программы, которая</w:t>
      </w:r>
      <w:r w:rsidR="005D3621" w:rsidRPr="005D3621">
        <w:rPr>
          <w:lang w:val="ru-RU"/>
        </w:rPr>
        <w:t xml:space="preserve"> </w:t>
      </w:r>
      <w:r w:rsidR="00FF6512" w:rsidRPr="007F68FE">
        <w:rPr>
          <w:lang w:val="ru-RU"/>
        </w:rPr>
        <w:t>для заданной пользователем фигуры предлагает меню выбора одной из операций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14:paraId="7F003986" w14:textId="77777777" w:rsidR="006E1129" w:rsidRDefault="00D40E01" w:rsidP="006E112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168B37C" wp14:editId="1175F153">
            <wp:extent cx="2612571" cy="7696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1639" r="4932" b="1766"/>
                    <a:stretch/>
                  </pic:blipFill>
                  <pic:spPr bwMode="auto">
                    <a:xfrm>
                      <a:off x="0" y="0"/>
                      <a:ext cx="2642818" cy="778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8351A" w14:textId="037E4235" w:rsidR="006E1129" w:rsidRDefault="006E1129" w:rsidP="006E1129">
      <w:pPr>
        <w:spacing w:after="0"/>
        <w:jc w:val="center"/>
        <w:rPr>
          <w:lang w:val="ru-RU"/>
        </w:rPr>
      </w:pPr>
      <w:r>
        <w:rPr>
          <w:lang w:val="ru-RU"/>
        </w:rPr>
        <w:t>а)</w:t>
      </w:r>
    </w:p>
    <w:p w14:paraId="7B34C175" w14:textId="1DBEA9F9" w:rsidR="00CA66DD" w:rsidRDefault="00014132" w:rsidP="006E1129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593DC8" wp14:editId="59A75338">
            <wp:extent cx="4202097" cy="8828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97" cy="88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51AE" w14:textId="4B1D70FA" w:rsidR="006E1129" w:rsidRDefault="006E1129" w:rsidP="006E1129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б)</w:t>
      </w:r>
    </w:p>
    <w:p w14:paraId="5537967E" w14:textId="70F76D52" w:rsidR="006E1129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9776" behindDoc="0" locked="0" layoutInCell="1" allowOverlap="1" wp14:anchorId="49514428" wp14:editId="31707CC5">
            <wp:simplePos x="0" y="0"/>
            <wp:positionH relativeFrom="column">
              <wp:posOffset>2484524</wp:posOffset>
            </wp:positionH>
            <wp:positionV relativeFrom="page">
              <wp:posOffset>332451</wp:posOffset>
            </wp:positionV>
            <wp:extent cx="3156585" cy="46545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3" t="3389" r="5061" b="3557"/>
                    <a:stretch/>
                  </pic:blipFill>
                  <pic:spPr bwMode="auto">
                    <a:xfrm>
                      <a:off x="0" y="0"/>
                      <a:ext cx="315658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41344" behindDoc="0" locked="0" layoutInCell="1" allowOverlap="1" wp14:anchorId="6BB0AC40" wp14:editId="224346F3">
            <wp:simplePos x="0" y="0"/>
            <wp:positionH relativeFrom="column">
              <wp:posOffset>373380</wp:posOffset>
            </wp:positionH>
            <wp:positionV relativeFrom="page">
              <wp:posOffset>304800</wp:posOffset>
            </wp:positionV>
            <wp:extent cx="1348105" cy="275399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0" t="6295" r="10215" b="5944"/>
                    <a:stretch/>
                  </pic:blipFill>
                  <pic:spPr bwMode="auto">
                    <a:xfrm>
                      <a:off x="0" y="0"/>
                      <a:ext cx="13481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1DB23" w14:textId="77777777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00278B30" w14:textId="30D3F6C3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6CC72457" w14:textId="13964BC5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18D23BF0" w14:textId="346DB873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6DA9752D" w14:textId="78FA2760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10E3AB1F" w14:textId="179C9FCB" w:rsidR="00EF61CC" w:rsidRDefault="00EF61CC" w:rsidP="00445D2A">
      <w:pPr>
        <w:spacing w:after="0"/>
        <w:rPr>
          <w:lang w:val="ru-RU"/>
        </w:rPr>
      </w:pPr>
    </w:p>
    <w:p w14:paraId="18BC29B1" w14:textId="23181E56" w:rsidR="00445D2A" w:rsidRDefault="00445D2A" w:rsidP="00445D2A">
      <w:pPr>
        <w:spacing w:after="0"/>
        <w:ind w:firstLine="709"/>
        <w:rPr>
          <w:lang w:val="ru-RU"/>
        </w:rPr>
      </w:pPr>
    </w:p>
    <w:p w14:paraId="088DC52D" w14:textId="37B66C73" w:rsidR="006E1129" w:rsidRDefault="00445D2A" w:rsidP="00445D2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</w:t>
      </w:r>
      <w:r w:rsidR="006E1129">
        <w:rPr>
          <w:lang w:val="ru-RU"/>
        </w:rPr>
        <w:t>в)</w:t>
      </w:r>
    </w:p>
    <w:p w14:paraId="7CF24A0A" w14:textId="4133DC54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4925E986" w14:textId="222DFDE6" w:rsidR="00EF61CC" w:rsidRDefault="00EF61CC" w:rsidP="005D3621">
      <w:pPr>
        <w:spacing w:after="0"/>
        <w:ind w:firstLine="709"/>
        <w:jc w:val="center"/>
        <w:rPr>
          <w:lang w:val="ru-RU"/>
        </w:rPr>
      </w:pPr>
    </w:p>
    <w:p w14:paraId="0848134D" w14:textId="58B84C74" w:rsidR="00445D2A" w:rsidRDefault="00445D2A" w:rsidP="00445D2A">
      <w:pPr>
        <w:spacing w:after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D6BE3C1" wp14:editId="1EC9F7BB">
            <wp:simplePos x="0" y="0"/>
            <wp:positionH relativeFrom="column">
              <wp:posOffset>54899</wp:posOffset>
            </wp:positionH>
            <wp:positionV relativeFrom="page">
              <wp:posOffset>4607848</wp:posOffset>
            </wp:positionV>
            <wp:extent cx="3019425" cy="497014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" t="3428" r="5440" b="3382"/>
                    <a:stretch/>
                  </pic:blipFill>
                  <pic:spPr bwMode="auto">
                    <a:xfrm>
                      <a:off x="0" y="0"/>
                      <a:ext cx="3019425" cy="497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E742C3" w14:textId="58FA15F8" w:rsidR="00EF61CC" w:rsidRDefault="00445D2A" w:rsidP="00445D2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</w:t>
      </w:r>
      <w:r w:rsidR="00EF61CC">
        <w:rPr>
          <w:lang w:val="ru-RU"/>
        </w:rPr>
        <w:t>г)</w:t>
      </w:r>
    </w:p>
    <w:p w14:paraId="003358A1" w14:textId="0D29B858" w:rsidR="00EF61CC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064" behindDoc="0" locked="0" layoutInCell="1" allowOverlap="1" wp14:anchorId="1B3403DE" wp14:editId="4B8C20CB">
            <wp:simplePos x="0" y="0"/>
            <wp:positionH relativeFrom="column">
              <wp:posOffset>496859</wp:posOffset>
            </wp:positionH>
            <wp:positionV relativeFrom="page">
              <wp:posOffset>5516649</wp:posOffset>
            </wp:positionV>
            <wp:extent cx="2092325" cy="2414905"/>
            <wp:effectExtent l="0" t="0" r="0" b="0"/>
            <wp:wrapSquare wrapText="bothSides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6381" r="7520" b="6602"/>
                    <a:stretch/>
                  </pic:blipFill>
                  <pic:spPr bwMode="auto">
                    <a:xfrm>
                      <a:off x="0" y="0"/>
                      <a:ext cx="20923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B787" w14:textId="400DEAF9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48156FDA" w14:textId="301EFDE1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792DE22A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D5D5D11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9476C9C" w14:textId="1DCE1E02" w:rsid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 </w:t>
      </w:r>
    </w:p>
    <w:p w14:paraId="2009A830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      </w:t>
      </w:r>
    </w:p>
    <w:p w14:paraId="088ABFE7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28B23C6E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D401778" w14:textId="4DF0C494" w:rsid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е)</w:t>
      </w:r>
    </w:p>
    <w:p w14:paraId="52EE4C25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6BE5AE39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3A9332B5" w14:textId="77777777" w:rsidR="00445D2A" w:rsidRDefault="00445D2A" w:rsidP="005D3621">
      <w:pPr>
        <w:spacing w:after="0"/>
        <w:ind w:firstLine="709"/>
        <w:jc w:val="center"/>
        <w:rPr>
          <w:lang w:val="ru-RU"/>
        </w:rPr>
      </w:pPr>
    </w:p>
    <w:p w14:paraId="27106B78" w14:textId="77777777" w:rsidR="00445D2A" w:rsidRDefault="00445D2A" w:rsidP="00445D2A">
      <w:pPr>
        <w:spacing w:after="0"/>
        <w:ind w:firstLine="709"/>
        <w:jc w:val="center"/>
        <w:rPr>
          <w:lang w:val="ru-RU"/>
        </w:rPr>
      </w:pPr>
    </w:p>
    <w:p w14:paraId="60C1DCE1" w14:textId="11CEE1C9" w:rsidR="00445D2A" w:rsidRDefault="00445D2A" w:rsidP="00445D2A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             д)</w:t>
      </w:r>
    </w:p>
    <w:p w14:paraId="2504A6C7" w14:textId="13EA0C7F" w:rsidR="00AB6A39" w:rsidRDefault="00AB6A39" w:rsidP="005D3621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83328" behindDoc="0" locked="0" layoutInCell="1" allowOverlap="1" wp14:anchorId="6564F11A" wp14:editId="6A7CD3DB">
            <wp:simplePos x="0" y="0"/>
            <wp:positionH relativeFrom="column">
              <wp:posOffset>64250</wp:posOffset>
            </wp:positionH>
            <wp:positionV relativeFrom="page">
              <wp:posOffset>498129</wp:posOffset>
            </wp:positionV>
            <wp:extent cx="1689735" cy="295846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9" t="6015" r="8836" b="6205"/>
                    <a:stretch/>
                  </pic:blipFill>
                  <pic:spPr bwMode="auto">
                    <a:xfrm>
                      <a:off x="0" y="0"/>
                      <a:ext cx="168973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91520" behindDoc="0" locked="0" layoutInCell="1" allowOverlap="1" wp14:anchorId="379E1305" wp14:editId="6DC9352C">
            <wp:simplePos x="0" y="0"/>
            <wp:positionH relativeFrom="column">
              <wp:posOffset>2502823</wp:posOffset>
            </wp:positionH>
            <wp:positionV relativeFrom="page">
              <wp:posOffset>876704</wp:posOffset>
            </wp:positionV>
            <wp:extent cx="3155950" cy="256603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4" t="7277" r="6200" b="6517"/>
                    <a:stretch/>
                  </pic:blipFill>
                  <pic:spPr bwMode="auto">
                    <a:xfrm>
                      <a:off x="0" y="0"/>
                      <a:ext cx="315595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69F3B19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5CA0E2D0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21D86608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72F49D91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1B6EBFC4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08AA6803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38F18884" w14:textId="14EE0D80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0B88A52B" w14:textId="77777777" w:rsidR="00AB6A39" w:rsidRDefault="00AB6A39" w:rsidP="005D3621">
      <w:pPr>
        <w:spacing w:after="0"/>
        <w:ind w:firstLine="709"/>
        <w:jc w:val="center"/>
        <w:rPr>
          <w:lang w:val="ru-RU"/>
        </w:rPr>
      </w:pPr>
    </w:p>
    <w:p w14:paraId="2CF962A5" w14:textId="764A1307" w:rsidR="00AB6A39" w:rsidRDefault="00AB6A39" w:rsidP="00AB6A3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     ж)                                                                   з)</w:t>
      </w:r>
    </w:p>
    <w:p w14:paraId="600322C9" w14:textId="4FE55BA3" w:rsidR="006E1129" w:rsidRPr="006E1129" w:rsidRDefault="006E1129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>а) — фрагмент блок-схемы головного алгоритма</w:t>
      </w:r>
      <w:r w:rsidRPr="006E1129">
        <w:rPr>
          <w:lang w:val="ru-RU"/>
        </w:rPr>
        <w:t>;</w:t>
      </w:r>
    </w:p>
    <w:p w14:paraId="097E87D5" w14:textId="6056E98B" w:rsidR="006E1129" w:rsidRPr="006E1129" w:rsidRDefault="006E1129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б) — фрагмент </w:t>
      </w:r>
      <w:r>
        <w:rPr>
          <w:lang w:val="ru-RU"/>
        </w:rPr>
        <w:t>блок-схемы</w:t>
      </w:r>
      <w:r>
        <w:rPr>
          <w:lang w:val="ru-RU"/>
        </w:rPr>
        <w:t xml:space="preserve"> головного алгоритма</w:t>
      </w:r>
      <w:r w:rsidRPr="006E1129">
        <w:rPr>
          <w:lang w:val="ru-RU"/>
        </w:rPr>
        <w:t>;</w:t>
      </w:r>
    </w:p>
    <w:p w14:paraId="4312BEB6" w14:textId="69640327" w:rsidR="006E1129" w:rsidRDefault="006E1129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в) — блок-схема функции </w:t>
      </w:r>
      <w:r>
        <w:t>area</w:t>
      </w:r>
      <w:r w:rsidRPr="006E1129">
        <w:rPr>
          <w:lang w:val="ru-RU"/>
        </w:rPr>
        <w:t>_</w:t>
      </w:r>
      <w:r>
        <w:t>rectangle</w:t>
      </w:r>
      <w:r w:rsidRPr="006E1129">
        <w:rPr>
          <w:lang w:val="ru-RU"/>
        </w:rPr>
        <w:t>;</w:t>
      </w:r>
    </w:p>
    <w:p w14:paraId="3CD9CD6E" w14:textId="59D2E1D6" w:rsidR="00EF61CC" w:rsidRDefault="00EF61CC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г) —блок-схема функции </w:t>
      </w:r>
      <w:r>
        <w:t>draw</w:t>
      </w:r>
      <w:r w:rsidRPr="00EF61CC">
        <w:rPr>
          <w:lang w:val="ru-RU"/>
        </w:rPr>
        <w:t>_</w:t>
      </w:r>
      <w:r>
        <w:t>rectangle</w:t>
      </w:r>
      <w:r w:rsidRPr="00EF61CC">
        <w:rPr>
          <w:lang w:val="ru-RU"/>
        </w:rPr>
        <w:t>;</w:t>
      </w:r>
    </w:p>
    <w:p w14:paraId="0A2EC3A2" w14:textId="484B3E9E" w:rsidR="00445D2A" w:rsidRPr="00445D2A" w:rsidRDefault="00445D2A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д) — блок-схема функции </w:t>
      </w:r>
      <w:r>
        <w:t>draw</w:t>
      </w:r>
      <w:r w:rsidRPr="00445D2A">
        <w:rPr>
          <w:lang w:val="ru-RU"/>
        </w:rPr>
        <w:t>_</w:t>
      </w:r>
      <w:r>
        <w:t>triangle</w:t>
      </w:r>
      <w:r w:rsidRPr="00445D2A">
        <w:rPr>
          <w:lang w:val="ru-RU"/>
        </w:rPr>
        <w:t>;</w:t>
      </w:r>
    </w:p>
    <w:p w14:paraId="09AE0DC4" w14:textId="12C8F180" w:rsidR="00445D2A" w:rsidRDefault="00445D2A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lang w:val="ru-RU"/>
        </w:rPr>
        <w:t xml:space="preserve">е) — блок-схема функции </w:t>
      </w:r>
      <w:r>
        <w:t>area</w:t>
      </w:r>
      <w:r w:rsidRPr="00445D2A">
        <w:rPr>
          <w:lang w:val="ru-RU"/>
        </w:rPr>
        <w:t>_</w:t>
      </w:r>
      <w:r>
        <w:t>triangle</w:t>
      </w:r>
      <w:r w:rsidRPr="00445D2A">
        <w:rPr>
          <w:lang w:val="ru-RU"/>
        </w:rPr>
        <w:t>;</w:t>
      </w:r>
      <w:r>
        <w:rPr>
          <w:noProof/>
          <w:lang w:val="ru-RU"/>
        </w:rPr>
        <w:t xml:space="preserve"> </w:t>
      </w:r>
    </w:p>
    <w:p w14:paraId="41E57C03" w14:textId="025CDF3C" w:rsidR="00AB6A39" w:rsidRDefault="00AB6A39" w:rsidP="005D3621">
      <w:pPr>
        <w:spacing w:after="0"/>
        <w:ind w:firstLine="709"/>
        <w:jc w:val="center"/>
        <w:rPr>
          <w:noProof/>
          <w:lang w:val="ru-RU"/>
        </w:rPr>
      </w:pPr>
      <w:r>
        <w:rPr>
          <w:noProof/>
          <w:lang w:val="ru-RU"/>
        </w:rPr>
        <w:t xml:space="preserve">ж) — блок-схема функции </w:t>
      </w:r>
      <w:r>
        <w:rPr>
          <w:noProof/>
        </w:rPr>
        <w:t>area</w:t>
      </w:r>
      <w:r w:rsidRPr="00AB6A39">
        <w:rPr>
          <w:noProof/>
          <w:lang w:val="ru-RU"/>
        </w:rPr>
        <w:t>_</w:t>
      </w:r>
      <w:r>
        <w:rPr>
          <w:noProof/>
        </w:rPr>
        <w:t>r</w:t>
      </w:r>
      <w:r w:rsidRPr="00AB6A39">
        <w:rPr>
          <w:noProof/>
          <w:lang w:val="ru-RU"/>
        </w:rPr>
        <w:t>_</w:t>
      </w:r>
      <w:r>
        <w:rPr>
          <w:noProof/>
        </w:rPr>
        <w:t>triangle</w:t>
      </w:r>
      <w:r w:rsidRPr="00AB6A39">
        <w:rPr>
          <w:noProof/>
          <w:lang w:val="ru-RU"/>
        </w:rPr>
        <w:t>;</w:t>
      </w:r>
    </w:p>
    <w:p w14:paraId="58974C6C" w14:textId="08F8FEF3" w:rsidR="00EF61CC" w:rsidRPr="00AB6A39" w:rsidRDefault="00AB6A39" w:rsidP="00AB6A39">
      <w:pPr>
        <w:spacing w:after="0"/>
        <w:ind w:firstLine="709"/>
        <w:jc w:val="center"/>
      </w:pPr>
      <w:r>
        <w:rPr>
          <w:noProof/>
          <w:lang w:val="ru-RU"/>
        </w:rPr>
        <w:t xml:space="preserve">з) — блок-схема функции </w:t>
      </w:r>
      <w:r>
        <w:rPr>
          <w:noProof/>
        </w:rPr>
        <w:t>name</w:t>
      </w:r>
      <w:r>
        <w:rPr>
          <w:noProof/>
          <w:lang w:val="ru-RU"/>
        </w:rPr>
        <w:t>.</w:t>
      </w:r>
    </w:p>
    <w:p w14:paraId="31EE8F74" w14:textId="48682FEB" w:rsidR="005D3621" w:rsidRDefault="00F67A0B" w:rsidP="005D3621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420B5928" w14:textId="77777777" w:rsidR="006E1129" w:rsidRDefault="006E1129" w:rsidP="005D3621">
      <w:pPr>
        <w:spacing w:after="0"/>
        <w:ind w:firstLine="709"/>
        <w:jc w:val="center"/>
        <w:rPr>
          <w:lang w:val="ru-RU"/>
        </w:rPr>
      </w:pPr>
    </w:p>
    <w:p w14:paraId="280228FD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75EB2F33" w14:textId="77777777"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5A7EA7B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7F42E5B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7DA338F7" w14:textId="323FD652" w:rsidR="00615E31" w:rsidRDefault="00AB6A39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60DD018" wp14:editId="6AF50D6C">
            <wp:extent cx="5495925" cy="2476500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48BF" w14:textId="7777777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536CD2AD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42F8D51F" w14:textId="09D9BBF9" w:rsidR="00380134" w:rsidRDefault="00AB6A39" w:rsidP="00AB6A39">
      <w:pPr>
        <w:spacing w:after="0"/>
        <w:ind w:left="707"/>
        <w:rPr>
          <w:lang w:val="ru-RU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03FAC669" wp14:editId="4914F09B">
            <wp:simplePos x="0" y="0"/>
            <wp:positionH relativeFrom="column">
              <wp:posOffset>-707332</wp:posOffset>
            </wp:positionH>
            <wp:positionV relativeFrom="paragraph">
              <wp:posOffset>635058</wp:posOffset>
            </wp:positionV>
            <wp:extent cx="6800066" cy="3463636"/>
            <wp:effectExtent l="0" t="0" r="0" b="0"/>
            <wp:wrapSquare wrapText="bothSides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66" cy="346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134"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 w:rsidR="00380134">
        <w:rPr>
          <w:lang w:val="ru-RU"/>
        </w:rPr>
        <w:t xml:space="preserve"> представлена работа программы с данными из контрольного примера.</w:t>
      </w:r>
    </w:p>
    <w:p w14:paraId="5F14E173" w14:textId="77777777"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F19D4CA" w14:textId="77777777"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14:paraId="5D052552" w14:textId="77777777"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14:paraId="7E74F2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#define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6F008A"/>
        </w:rPr>
        <w:t>_CRT_SECURE_NO_WARNINGS</w:t>
      </w:r>
    </w:p>
    <w:p w14:paraId="679458D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#include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&lt;</w:t>
      </w:r>
      <w:proofErr w:type="spellStart"/>
      <w:r w:rsidRPr="00AB6A39">
        <w:rPr>
          <w:rFonts w:ascii="Cascadia Mono" w:hAnsi="Cascadia Mono" w:cs="Cascadia Mono"/>
          <w:color w:val="A31515"/>
        </w:rPr>
        <w:t>stdio.h</w:t>
      </w:r>
      <w:proofErr w:type="spellEnd"/>
      <w:r w:rsidRPr="00AB6A39">
        <w:rPr>
          <w:rFonts w:ascii="Cascadia Mono" w:hAnsi="Cascadia Mono" w:cs="Cascadia Mono"/>
          <w:color w:val="A31515"/>
        </w:rPr>
        <w:t>&gt;</w:t>
      </w:r>
    </w:p>
    <w:p w14:paraId="41207E4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#include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&lt;</w:t>
      </w:r>
      <w:proofErr w:type="spellStart"/>
      <w:r w:rsidRPr="00AB6A39">
        <w:rPr>
          <w:rFonts w:ascii="Cascadia Mono" w:hAnsi="Cascadia Mono" w:cs="Cascadia Mono"/>
          <w:color w:val="A31515"/>
        </w:rPr>
        <w:t>locale.h</w:t>
      </w:r>
      <w:proofErr w:type="spellEnd"/>
      <w:r w:rsidRPr="00AB6A39">
        <w:rPr>
          <w:rFonts w:ascii="Cascadia Mono" w:hAnsi="Cascadia Mono" w:cs="Cascadia Mono"/>
          <w:color w:val="A31515"/>
        </w:rPr>
        <w:t>&gt;</w:t>
      </w:r>
    </w:p>
    <w:p w14:paraId="16994BA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808080"/>
        </w:rPr>
        <w:t>#include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&lt;</w:t>
      </w:r>
      <w:proofErr w:type="spellStart"/>
      <w:r w:rsidRPr="00AB6A39">
        <w:rPr>
          <w:rFonts w:ascii="Cascadia Mono" w:hAnsi="Cascadia Mono" w:cs="Cascadia Mono"/>
          <w:color w:val="A31515"/>
        </w:rPr>
        <w:t>math.h</w:t>
      </w:r>
      <w:proofErr w:type="spellEnd"/>
      <w:r w:rsidRPr="00AB6A39">
        <w:rPr>
          <w:rFonts w:ascii="Cascadia Mono" w:hAnsi="Cascadia Mono" w:cs="Cascadia Mono"/>
          <w:color w:val="A31515"/>
        </w:rPr>
        <w:t>&gt;</w:t>
      </w:r>
    </w:p>
    <w:p w14:paraId="02DAFDA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bookmarkStart w:id="0" w:name="_GoBack"/>
      <w:bookmarkEnd w:id="0"/>
    </w:p>
    <w:p w14:paraId="26410E6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area_rectangle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28D2B4D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366FFBF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 xml:space="preserve">result 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*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121E92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return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0CF96BE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57AC8F3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1FF660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draw_rectangle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0DFA9E8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row = 1; row &lt;=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; row++) {</w:t>
      </w:r>
    </w:p>
    <w:p w14:paraId="62A11F9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col = 1; col &lt;=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; ++col) </w:t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"*"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5A45258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9BD0E0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>}</w:t>
      </w:r>
    </w:p>
    <w:p w14:paraId="54CECFB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1D02B44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BCA249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area_triangle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c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64EA7BD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result, p;</w:t>
      </w:r>
    </w:p>
    <w:p w14:paraId="129CB4E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>p = (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+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 + </w:t>
      </w:r>
      <w:r w:rsidRPr="00AB6A39">
        <w:rPr>
          <w:rFonts w:ascii="Cascadia Mono" w:hAnsi="Cascadia Mono" w:cs="Cascadia Mono"/>
          <w:color w:val="808080"/>
        </w:rPr>
        <w:t>c</w:t>
      </w:r>
      <w:r w:rsidRPr="00AB6A39">
        <w:rPr>
          <w:rFonts w:ascii="Cascadia Mono" w:hAnsi="Cascadia Mono" w:cs="Cascadia Mono"/>
          <w:color w:val="000000"/>
        </w:rPr>
        <w:t>) / 2;</w:t>
      </w:r>
    </w:p>
    <w:p w14:paraId="20D5C43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 xml:space="preserve">result = sqrt(p * (p -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) * (p -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 xml:space="preserve">) * (p - </w:t>
      </w:r>
      <w:r w:rsidRPr="00AB6A39">
        <w:rPr>
          <w:rFonts w:ascii="Cascadia Mono" w:hAnsi="Cascadia Mono" w:cs="Cascadia Mono"/>
          <w:color w:val="808080"/>
        </w:rPr>
        <w:t>c</w:t>
      </w:r>
      <w:r w:rsidRPr="00AB6A39">
        <w:rPr>
          <w:rFonts w:ascii="Cascadia Mono" w:hAnsi="Cascadia Mono" w:cs="Cascadia Mono"/>
          <w:color w:val="000000"/>
        </w:rPr>
        <w:t>));</w:t>
      </w:r>
    </w:p>
    <w:p w14:paraId="43D421F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return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3C286B0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759EEB5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CB870B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draw_triangle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7AC8977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k = 1;</w:t>
      </w:r>
    </w:p>
    <w:p w14:paraId="7C675D4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row = 1; row &lt;=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; row++) {</w:t>
      </w:r>
    </w:p>
    <w:p w14:paraId="2471B3A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for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col = 1; col &lt;=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&amp;&amp; col &lt;= k; ++col) </w:t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"*"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3904C45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06ECEE7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k++;</w:t>
      </w:r>
    </w:p>
    <w:p w14:paraId="4A84E8D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>}</w:t>
      </w:r>
    </w:p>
    <w:p w14:paraId="67E4DD3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520661E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9E721E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B6A39">
        <w:rPr>
          <w:rFonts w:ascii="Cascadia Mono" w:hAnsi="Cascadia Mono" w:cs="Cascadia Mono"/>
          <w:color w:val="000000"/>
        </w:rPr>
        <w:t>area_r_triangle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130D6BB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04EA5DE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  <w:t xml:space="preserve">result = 0.5 *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* </w:t>
      </w:r>
      <w:r w:rsidRPr="00AB6A39">
        <w:rPr>
          <w:rFonts w:ascii="Cascadia Mono" w:hAnsi="Cascadia Mono" w:cs="Cascadia Mono"/>
          <w:color w:val="808080"/>
        </w:rPr>
        <w:t>b</w:t>
      </w:r>
      <w:r w:rsidRPr="00AB6A39">
        <w:rPr>
          <w:rFonts w:ascii="Cascadia Mono" w:hAnsi="Cascadia Mono" w:cs="Cascadia Mono"/>
          <w:color w:val="000000"/>
        </w:rPr>
        <w:t>;</w:t>
      </w:r>
    </w:p>
    <w:p w14:paraId="2E20CA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return</w:t>
      </w:r>
      <w:r w:rsidRPr="00AB6A39">
        <w:rPr>
          <w:rFonts w:ascii="Cascadia Mono" w:hAnsi="Cascadia Mono" w:cs="Cascadia Mono"/>
          <w:color w:val="000000"/>
        </w:rPr>
        <w:t xml:space="preserve"> result;</w:t>
      </w:r>
    </w:p>
    <w:p w14:paraId="3B11AFB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308E8F4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81BF03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name(</w:t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>) {</w:t>
      </w:r>
    </w:p>
    <w:p w14:paraId="12DC0C4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</w:t>
      </w:r>
      <w:r w:rsidRPr="00AB6A39">
        <w:rPr>
          <w:rFonts w:ascii="Cascadia Mono" w:hAnsi="Cascadia Mono" w:cs="Cascadia Mono"/>
          <w:color w:val="808080"/>
        </w:rPr>
        <w:t>a</w:t>
      </w:r>
      <w:r w:rsidRPr="00AB6A39">
        <w:rPr>
          <w:rFonts w:ascii="Cascadia Mono" w:hAnsi="Cascadia Mono" w:cs="Cascadia Mono"/>
          <w:color w:val="000000"/>
        </w:rPr>
        <w:t xml:space="preserve"> == 3) 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Треугольник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1ED001D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lastRenderedPageBreak/>
        <w:tab/>
      </w:r>
      <w:r w:rsidRPr="00AB6A39">
        <w:rPr>
          <w:rFonts w:ascii="Cascadia Mono" w:hAnsi="Cascadia Mono" w:cs="Cascadia Mono"/>
          <w:color w:val="0000FF"/>
        </w:rPr>
        <w:t>else</w:t>
      </w:r>
      <w:r w:rsidRPr="00AB6A39">
        <w:rPr>
          <w:rFonts w:ascii="Cascadia Mono" w:hAnsi="Cascadia Mono" w:cs="Cascadia Mono"/>
          <w:color w:val="000000"/>
        </w:rPr>
        <w:t xml:space="preserve"> 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Прямоугольник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CE4881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>}</w:t>
      </w:r>
    </w:p>
    <w:p w14:paraId="5645265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5DD48A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FF"/>
        </w:rPr>
        <w:t>void</w:t>
      </w:r>
      <w:r w:rsidRPr="00AB6A39">
        <w:rPr>
          <w:rFonts w:ascii="Cascadia Mono" w:hAnsi="Cascadia Mono" w:cs="Cascadia Mono"/>
          <w:color w:val="000000"/>
        </w:rPr>
        <w:t xml:space="preserve"> main() {</w:t>
      </w:r>
    </w:p>
    <w:p w14:paraId="0538EF1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setlocale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6F008A"/>
        </w:rPr>
        <w:t>LC_ALL</w:t>
      </w:r>
      <w:r w:rsidRPr="00AB6A39">
        <w:rPr>
          <w:rFonts w:ascii="Cascadia Mono" w:hAnsi="Cascadia Mono" w:cs="Cascadia Mono"/>
          <w:color w:val="000000"/>
        </w:rPr>
        <w:t xml:space="preserve">, </w:t>
      </w:r>
      <w:r w:rsidRPr="00AB6A39">
        <w:rPr>
          <w:rFonts w:ascii="Cascadia Mono" w:hAnsi="Cascadia Mono" w:cs="Cascadia Mono"/>
          <w:color w:val="A31515"/>
        </w:rPr>
        <w:t>"RUS"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439C0B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char</w:t>
      </w:r>
      <w:r w:rsidRPr="00AB6A39">
        <w:rPr>
          <w:rFonts w:ascii="Cascadia Mono" w:hAnsi="Cascadia Mono" w:cs="Cascadia Mono"/>
          <w:color w:val="000000"/>
        </w:rPr>
        <w:t xml:space="preserve"> c;</w:t>
      </w:r>
    </w:p>
    <w:p w14:paraId="66A3FC0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C07C18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while</w:t>
      </w:r>
      <w:r w:rsidRPr="00AB6A39">
        <w:rPr>
          <w:rFonts w:ascii="Cascadia Mono" w:hAnsi="Cascadia Mono" w:cs="Cascadia Mono"/>
          <w:color w:val="000000"/>
        </w:rPr>
        <w:t>(1) {</w:t>
      </w:r>
    </w:p>
    <w:p w14:paraId="10991C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char</w:t>
      </w:r>
      <w:r w:rsidRPr="00AB6A39">
        <w:rPr>
          <w:rFonts w:ascii="Cascadia Mono" w:hAnsi="Cascadia Mono" w:cs="Cascadia Mono"/>
          <w:color w:val="000000"/>
        </w:rPr>
        <w:t xml:space="preserve"> figure;</w:t>
      </w:r>
    </w:p>
    <w:p w14:paraId="5CE687D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Какую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фигуру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хотите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выбрать</w:t>
      </w:r>
      <w:r w:rsidRPr="00AB6A39">
        <w:rPr>
          <w:rFonts w:ascii="Cascadia Mono" w:hAnsi="Cascadia Mono" w:cs="Cascadia Mono"/>
          <w:color w:val="A31515"/>
        </w:rPr>
        <w:t xml:space="preserve">? </w:t>
      </w:r>
      <w:r w:rsidRPr="00AB6A39">
        <w:rPr>
          <w:rFonts w:ascii="Cascadia Mono" w:hAnsi="Cascadia Mono" w:cs="Cascadia Mono"/>
          <w:color w:val="A31515"/>
          <w:lang w:val="ru-RU"/>
        </w:rPr>
        <w:t>Введите соответствующий символ:\n\</w:t>
      </w:r>
    </w:p>
    <w:p w14:paraId="12F6A8F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Прямоугольник - p;\n\</w:t>
      </w:r>
    </w:p>
    <w:p w14:paraId="1BBDAFE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Треугольник - t; \n\</w:t>
      </w:r>
    </w:p>
    <w:p w14:paraId="5711068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Прямоугольный треугольник - r.\n"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4334674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 %c"</w:t>
      </w:r>
      <w:r w:rsidRPr="00AB6A39">
        <w:rPr>
          <w:rFonts w:ascii="Cascadia Mono" w:hAnsi="Cascadia Mono" w:cs="Cascadia Mono"/>
          <w:color w:val="000000"/>
        </w:rPr>
        <w:t>, &amp;figure);</w:t>
      </w:r>
    </w:p>
    <w:p w14:paraId="4C6BAAE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(figure != </w:t>
      </w:r>
      <w:r w:rsidRPr="00AB6A39">
        <w:rPr>
          <w:rFonts w:ascii="Cascadia Mono" w:hAnsi="Cascadia Mono" w:cs="Cascadia Mono"/>
          <w:color w:val="A31515"/>
        </w:rPr>
        <w:t>'p'</w:t>
      </w:r>
      <w:r w:rsidRPr="00AB6A39">
        <w:rPr>
          <w:rFonts w:ascii="Cascadia Mono" w:hAnsi="Cascadia Mono" w:cs="Cascadia Mono"/>
          <w:color w:val="000000"/>
        </w:rPr>
        <w:t xml:space="preserve"> &amp;&amp; figure != </w:t>
      </w:r>
      <w:r w:rsidRPr="00AB6A39">
        <w:rPr>
          <w:rFonts w:ascii="Cascadia Mono" w:hAnsi="Cascadia Mono" w:cs="Cascadia Mono"/>
          <w:color w:val="A31515"/>
        </w:rPr>
        <w:t>'t'</w:t>
      </w:r>
      <w:r w:rsidRPr="00AB6A39">
        <w:rPr>
          <w:rFonts w:ascii="Cascadia Mono" w:hAnsi="Cascadia Mono" w:cs="Cascadia Mono"/>
          <w:color w:val="000000"/>
        </w:rPr>
        <w:t xml:space="preserve"> &amp;&amp; figure != </w:t>
      </w:r>
      <w:r w:rsidRPr="00AB6A39">
        <w:rPr>
          <w:rFonts w:ascii="Cascadia Mono" w:hAnsi="Cascadia Mono" w:cs="Cascadia Mono"/>
          <w:color w:val="A31515"/>
        </w:rPr>
        <w:t>'r'</w:t>
      </w:r>
      <w:r w:rsidRPr="00AB6A39">
        <w:rPr>
          <w:rFonts w:ascii="Cascadia Mono" w:hAnsi="Cascadia Mono" w:cs="Cascadia Mono"/>
          <w:color w:val="000000"/>
        </w:rPr>
        <w:t>) { 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Введите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правильный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символ</w:t>
      </w:r>
      <w:r w:rsidRPr="00AB6A39">
        <w:rPr>
          <w:rFonts w:ascii="Cascadia Mono" w:hAnsi="Cascadia Mono" w:cs="Cascadia Mono"/>
          <w:color w:val="A31515"/>
        </w:rPr>
        <w:t>\n"</w:t>
      </w:r>
      <w:r w:rsidRPr="00AB6A39">
        <w:rPr>
          <w:rFonts w:ascii="Cascadia Mono" w:hAnsi="Cascadia Mono" w:cs="Cascadia Mono"/>
          <w:color w:val="000000"/>
        </w:rPr>
        <w:t xml:space="preserve">); </w:t>
      </w:r>
      <w:r w:rsidRPr="00AB6A39">
        <w:rPr>
          <w:rFonts w:ascii="Cascadia Mono" w:hAnsi="Cascadia Mono" w:cs="Cascadia Mono"/>
          <w:color w:val="0000FF"/>
        </w:rPr>
        <w:t>continue</w:t>
      </w:r>
      <w:r w:rsidRPr="00AB6A39">
        <w:rPr>
          <w:rFonts w:ascii="Cascadia Mono" w:hAnsi="Cascadia Mono" w:cs="Cascadia Mono"/>
          <w:color w:val="000000"/>
        </w:rPr>
        <w:t>; }</w:t>
      </w:r>
    </w:p>
    <w:p w14:paraId="5988F12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5995C8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780B48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while</w:t>
      </w:r>
      <w:r w:rsidRPr="00AB6A39">
        <w:rPr>
          <w:rFonts w:ascii="Cascadia Mono" w:hAnsi="Cascadia Mono" w:cs="Cascadia Mono"/>
          <w:color w:val="000000"/>
        </w:rPr>
        <w:t>(1) {</w:t>
      </w:r>
    </w:p>
    <w:p w14:paraId="3F9ADCD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operation;</w:t>
      </w:r>
    </w:p>
    <w:p w14:paraId="3316DB4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"Какую операцию произвести? Введите соответствующий символ:\n\</w:t>
      </w:r>
    </w:p>
    <w:p w14:paraId="0EE61A7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Рассчитать площадь - 1;\n\</w:t>
      </w:r>
    </w:p>
    <w:p w14:paraId="2C92168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Вывести определение фигуры - 2;\n\</w:t>
      </w:r>
    </w:p>
    <w:p w14:paraId="7B76337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A31515"/>
          <w:lang w:val="ru-RU"/>
        </w:rPr>
        <w:tab/>
        <w:t>Нарисовать фигуру - 3.\n"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00A07B6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"%d"</w:t>
      </w:r>
      <w:r w:rsidRPr="00AB6A39">
        <w:rPr>
          <w:rFonts w:ascii="Cascadia Mono" w:hAnsi="Cascadia Mono" w:cs="Cascadia Mono"/>
          <w:color w:val="000000"/>
          <w:lang w:val="ru-RU"/>
        </w:rPr>
        <w:t>, &amp;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operation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27ABC45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FF"/>
          <w:lang w:val="ru-RU"/>
        </w:rPr>
        <w:t>if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 xml:space="preserve"> (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operation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 xml:space="preserve"> &lt; 1 || 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operation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 xml:space="preserve"> &gt; 3) { </w:t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правильный символ\n"</w:t>
      </w:r>
      <w:r w:rsidRPr="00AB6A39">
        <w:rPr>
          <w:rFonts w:ascii="Cascadia Mono" w:hAnsi="Cascadia Mono" w:cs="Cascadia Mono"/>
          <w:color w:val="000000"/>
          <w:lang w:val="ru-RU"/>
        </w:rPr>
        <w:t xml:space="preserve">); </w:t>
      </w:r>
      <w:proofErr w:type="spellStart"/>
      <w:r w:rsidRPr="00AB6A39">
        <w:rPr>
          <w:rFonts w:ascii="Cascadia Mono" w:hAnsi="Cascadia Mono" w:cs="Cascadia Mono"/>
          <w:color w:val="0000FF"/>
          <w:lang w:val="ru-RU"/>
        </w:rPr>
        <w:t>continue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; }</w:t>
      </w:r>
    </w:p>
    <w:p w14:paraId="0398ED5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1CD6FC5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E9C495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</w:p>
    <w:p w14:paraId="4CB7B1F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(figure) {</w:t>
      </w:r>
    </w:p>
    <w:p w14:paraId="3E32467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'p'</w:t>
      </w:r>
      <w:r w:rsidRPr="00AB6A39">
        <w:rPr>
          <w:rFonts w:ascii="Cascadia Mono" w:hAnsi="Cascadia Mono" w:cs="Cascadia Mono"/>
          <w:color w:val="000000"/>
        </w:rPr>
        <w:t>:</w:t>
      </w:r>
    </w:p>
    <w:p w14:paraId="29C6FE6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(operation) {</w:t>
      </w:r>
    </w:p>
    <w:p w14:paraId="5219A85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1: {</w:t>
      </w:r>
    </w:p>
    <w:p w14:paraId="3D5B773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a, b;</w:t>
      </w:r>
    </w:p>
    <w:p w14:paraId="78F9EEA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 и b:"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274606F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f%f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&amp;b);</w:t>
      </w:r>
    </w:p>
    <w:p w14:paraId="4485FA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 = </w:t>
      </w:r>
      <w:proofErr w:type="spellStart"/>
      <w:r w:rsidRPr="00AB6A39">
        <w:rPr>
          <w:rFonts w:ascii="Cascadia Mono" w:hAnsi="Cascadia Mono" w:cs="Cascadia Mono"/>
          <w:color w:val="000000"/>
        </w:rPr>
        <w:t>area_rectangle</w:t>
      </w:r>
      <w:proofErr w:type="spellEnd"/>
      <w:r w:rsidRPr="00AB6A39">
        <w:rPr>
          <w:rFonts w:ascii="Cascadia Mono" w:hAnsi="Cascadia Mono" w:cs="Cascadia Mono"/>
          <w:color w:val="000000"/>
        </w:rPr>
        <w:t>(a, b);</w:t>
      </w:r>
    </w:p>
    <w:p w14:paraId="62E74F3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"S = %f\n"</w:t>
      </w:r>
      <w:r w:rsidRPr="00AB6A39">
        <w:rPr>
          <w:rFonts w:ascii="Cascadia Mono" w:hAnsi="Cascadia Mono" w:cs="Cascadia Mono"/>
          <w:color w:val="000000"/>
        </w:rPr>
        <w:t xml:space="preserve">, result); </w:t>
      </w:r>
    </w:p>
    <w:p w14:paraId="5ED61D6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5734173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lastRenderedPageBreak/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46BAEC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321C4C8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2: {</w:t>
      </w:r>
    </w:p>
    <w:p w14:paraId="02AFA64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name(4);</w:t>
      </w:r>
    </w:p>
    <w:p w14:paraId="278B2BE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120915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7974A59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0B00D29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3: {</w:t>
      </w:r>
    </w:p>
    <w:p w14:paraId="399CC58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a, b;</w:t>
      </w:r>
    </w:p>
    <w:p w14:paraId="4E53770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 и b:"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730957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d%d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&amp;b);</w:t>
      </w:r>
    </w:p>
    <w:p w14:paraId="487B1A2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draw_rectangle</w:t>
      </w:r>
      <w:proofErr w:type="spellEnd"/>
      <w:r w:rsidRPr="00AB6A39">
        <w:rPr>
          <w:rFonts w:ascii="Cascadia Mono" w:hAnsi="Cascadia Mono" w:cs="Cascadia Mono"/>
          <w:color w:val="000000"/>
        </w:rPr>
        <w:t>(a, b);</w:t>
      </w:r>
    </w:p>
    <w:p w14:paraId="35A76EF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357B11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630EF1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E51CA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42D1AB3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00A1873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FCC171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39F120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't'</w:t>
      </w:r>
      <w:r w:rsidRPr="00AB6A39">
        <w:rPr>
          <w:rFonts w:ascii="Cascadia Mono" w:hAnsi="Cascadia Mono" w:cs="Cascadia Mono"/>
          <w:color w:val="000000"/>
        </w:rPr>
        <w:t>:</w:t>
      </w:r>
    </w:p>
    <w:p w14:paraId="68840DE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(operation) {</w:t>
      </w:r>
    </w:p>
    <w:p w14:paraId="2D15616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1: {</w:t>
      </w:r>
    </w:p>
    <w:p w14:paraId="284799F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a, b, c;</w:t>
      </w:r>
    </w:p>
    <w:p w14:paraId="5DEB87B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a, b, c:"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2FC2DE5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f%f%f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&amp;b, &amp;c);</w:t>
      </w:r>
    </w:p>
    <w:p w14:paraId="61D8551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 = </w:t>
      </w:r>
      <w:proofErr w:type="spellStart"/>
      <w:r w:rsidRPr="00AB6A39">
        <w:rPr>
          <w:rFonts w:ascii="Cascadia Mono" w:hAnsi="Cascadia Mono" w:cs="Cascadia Mono"/>
          <w:color w:val="000000"/>
        </w:rPr>
        <w:t>area_triangle</w:t>
      </w:r>
      <w:proofErr w:type="spellEnd"/>
      <w:r w:rsidRPr="00AB6A39">
        <w:rPr>
          <w:rFonts w:ascii="Cascadia Mono" w:hAnsi="Cascadia Mono" w:cs="Cascadia Mono"/>
          <w:color w:val="000000"/>
        </w:rPr>
        <w:t>(a, b, c);</w:t>
      </w:r>
    </w:p>
    <w:p w14:paraId="4344667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"S = %f\n"</w:t>
      </w:r>
      <w:r w:rsidRPr="00AB6A39">
        <w:rPr>
          <w:rFonts w:ascii="Cascadia Mono" w:hAnsi="Cascadia Mono" w:cs="Cascadia Mono"/>
          <w:color w:val="000000"/>
        </w:rPr>
        <w:t>, result);</w:t>
      </w:r>
    </w:p>
    <w:p w14:paraId="321C7FC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0A5FFD1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1F7D53D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26063BF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2: {</w:t>
      </w:r>
    </w:p>
    <w:p w14:paraId="5836686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name(3);</w:t>
      </w:r>
    </w:p>
    <w:p w14:paraId="3A50788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3C2BF07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7CB3D10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966D94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3: {</w:t>
      </w:r>
    </w:p>
    <w:p w14:paraId="19AB3E3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a;</w:t>
      </w:r>
    </w:p>
    <w:p w14:paraId="597E4BE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стороны a (будет нарисован правильный треугольник):"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5D338050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"%d"</w:t>
      </w:r>
      <w:r w:rsidRPr="00AB6A39">
        <w:rPr>
          <w:rFonts w:ascii="Cascadia Mono" w:hAnsi="Cascadia Mono" w:cs="Cascadia Mono"/>
          <w:color w:val="000000"/>
        </w:rPr>
        <w:t>, &amp;a);</w:t>
      </w:r>
    </w:p>
    <w:p w14:paraId="1BCE664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draw_triangle</w:t>
      </w:r>
      <w:proofErr w:type="spellEnd"/>
      <w:r w:rsidRPr="00AB6A39">
        <w:rPr>
          <w:rFonts w:ascii="Cascadia Mono" w:hAnsi="Cascadia Mono" w:cs="Cascadia Mono"/>
          <w:color w:val="000000"/>
        </w:rPr>
        <w:t>(a);</w:t>
      </w:r>
    </w:p>
    <w:p w14:paraId="5835F31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lastRenderedPageBreak/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28BB1ED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2D9A9FA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FECA8EF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5519A0A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5336147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</w:p>
    <w:p w14:paraId="5CBC109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5D5584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</w:t>
      </w:r>
      <w:r w:rsidRPr="00AB6A39">
        <w:rPr>
          <w:rFonts w:ascii="Cascadia Mono" w:hAnsi="Cascadia Mono" w:cs="Cascadia Mono"/>
          <w:color w:val="A31515"/>
        </w:rPr>
        <w:t>'r'</w:t>
      </w:r>
      <w:r w:rsidRPr="00AB6A39">
        <w:rPr>
          <w:rFonts w:ascii="Cascadia Mono" w:hAnsi="Cascadia Mono" w:cs="Cascadia Mono"/>
          <w:color w:val="000000"/>
        </w:rPr>
        <w:t>:</w:t>
      </w:r>
    </w:p>
    <w:p w14:paraId="54A7A8ED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switch</w:t>
      </w:r>
      <w:r w:rsidRPr="00AB6A39">
        <w:rPr>
          <w:rFonts w:ascii="Cascadia Mono" w:hAnsi="Cascadia Mono" w:cs="Cascadia Mono"/>
          <w:color w:val="000000"/>
        </w:rPr>
        <w:t xml:space="preserve"> (operation) {</w:t>
      </w:r>
    </w:p>
    <w:p w14:paraId="3F087AD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1: {</w:t>
      </w:r>
    </w:p>
    <w:p w14:paraId="435D75C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a, b;</w:t>
      </w:r>
    </w:p>
    <w:p w14:paraId="737C2DC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 a и b:"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7DF621DB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</w:t>
      </w:r>
      <w:proofErr w:type="spellStart"/>
      <w:r w:rsidRPr="00AB6A39">
        <w:rPr>
          <w:rFonts w:ascii="Cascadia Mono" w:hAnsi="Cascadia Mono" w:cs="Cascadia Mono"/>
          <w:color w:val="A31515"/>
        </w:rPr>
        <w:t>f%f</w:t>
      </w:r>
      <w:proofErr w:type="spellEnd"/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000000"/>
        </w:rPr>
        <w:t>, &amp;a, &amp;b);</w:t>
      </w:r>
    </w:p>
    <w:p w14:paraId="667DCFA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float</w:t>
      </w:r>
      <w:r w:rsidRPr="00AB6A39">
        <w:rPr>
          <w:rFonts w:ascii="Cascadia Mono" w:hAnsi="Cascadia Mono" w:cs="Cascadia Mono"/>
          <w:color w:val="000000"/>
        </w:rPr>
        <w:t xml:space="preserve"> result = </w:t>
      </w:r>
      <w:proofErr w:type="spellStart"/>
      <w:r w:rsidRPr="00AB6A39">
        <w:rPr>
          <w:rFonts w:ascii="Cascadia Mono" w:hAnsi="Cascadia Mono" w:cs="Cascadia Mono"/>
          <w:color w:val="000000"/>
        </w:rPr>
        <w:t>area_r_triangle</w:t>
      </w:r>
      <w:proofErr w:type="spellEnd"/>
      <w:r w:rsidRPr="00AB6A39">
        <w:rPr>
          <w:rFonts w:ascii="Cascadia Mono" w:hAnsi="Cascadia Mono" w:cs="Cascadia Mono"/>
          <w:color w:val="000000"/>
        </w:rPr>
        <w:t>(a, b);</w:t>
      </w:r>
    </w:p>
    <w:p w14:paraId="03945F0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"S = %f\n"</w:t>
      </w:r>
      <w:r w:rsidRPr="00AB6A39">
        <w:rPr>
          <w:rFonts w:ascii="Cascadia Mono" w:hAnsi="Cascadia Mono" w:cs="Cascadia Mono"/>
          <w:color w:val="000000"/>
        </w:rPr>
        <w:t>, result);</w:t>
      </w:r>
    </w:p>
    <w:p w14:paraId="6E0EB18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44BDC9B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3FF0F99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AA46DA7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2: {</w:t>
      </w:r>
    </w:p>
    <w:p w14:paraId="310F57F1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name(3);</w:t>
      </w:r>
    </w:p>
    <w:p w14:paraId="34AD7BD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7E749EE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5B01D04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6FA0EA8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case</w:t>
      </w:r>
      <w:r w:rsidRPr="00AB6A39">
        <w:rPr>
          <w:rFonts w:ascii="Cascadia Mono" w:hAnsi="Cascadia Mono" w:cs="Cascadia Mono"/>
          <w:color w:val="000000"/>
        </w:rPr>
        <w:t xml:space="preserve"> 3: {</w:t>
      </w:r>
    </w:p>
    <w:p w14:paraId="0B51D44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int</w:t>
      </w:r>
      <w:r w:rsidRPr="00AB6A39">
        <w:rPr>
          <w:rFonts w:ascii="Cascadia Mono" w:hAnsi="Cascadia Mono" w:cs="Cascadia Mono"/>
          <w:color w:val="000000"/>
        </w:rPr>
        <w:t xml:space="preserve"> a;</w:t>
      </w:r>
    </w:p>
    <w:p w14:paraId="5D4940E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"Введите значения стороны a (будет нарисован правильный треугольник):"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5E4B654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"%d"</w:t>
      </w:r>
      <w:r w:rsidRPr="00AB6A39">
        <w:rPr>
          <w:rFonts w:ascii="Cascadia Mono" w:hAnsi="Cascadia Mono" w:cs="Cascadia Mono"/>
          <w:color w:val="000000"/>
        </w:rPr>
        <w:t>, &amp;a);</w:t>
      </w:r>
    </w:p>
    <w:p w14:paraId="0D788D8A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draw_triangle</w:t>
      </w:r>
      <w:proofErr w:type="spellEnd"/>
      <w:r w:rsidRPr="00AB6A39">
        <w:rPr>
          <w:rFonts w:ascii="Cascadia Mono" w:hAnsi="Cascadia Mono" w:cs="Cascadia Mono"/>
          <w:color w:val="000000"/>
        </w:rPr>
        <w:t>(a);</w:t>
      </w:r>
    </w:p>
    <w:p w14:paraId="64DAA49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"\n"</w:t>
      </w:r>
      <w:r w:rsidRPr="00AB6A39">
        <w:rPr>
          <w:rFonts w:ascii="Cascadia Mono" w:hAnsi="Cascadia Mono" w:cs="Cascadia Mono"/>
          <w:color w:val="000000"/>
        </w:rPr>
        <w:t>);</w:t>
      </w:r>
    </w:p>
    <w:p w14:paraId="32E87325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1A9620D2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0C75CB9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1E11302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147069F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}</w:t>
      </w:r>
    </w:p>
    <w:p w14:paraId="379EB60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</w:p>
    <w:p w14:paraId="5EB9D6F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  <w:t>puts(</w:t>
      </w:r>
      <w:r w:rsidRPr="00AB6A39">
        <w:rPr>
          <w:rFonts w:ascii="Cascadia Mono" w:hAnsi="Cascadia Mono" w:cs="Cascadia Mono"/>
          <w:color w:val="A31515"/>
        </w:rPr>
        <w:t>"</w:t>
      </w:r>
      <w:r w:rsidRPr="00AB6A39">
        <w:rPr>
          <w:rFonts w:ascii="Cascadia Mono" w:hAnsi="Cascadia Mono" w:cs="Cascadia Mono"/>
          <w:color w:val="A31515"/>
          <w:lang w:val="ru-RU"/>
        </w:rPr>
        <w:t>Сменить</w:t>
      </w:r>
      <w:r w:rsidRPr="00AB6A39">
        <w:rPr>
          <w:rFonts w:ascii="Cascadia Mono" w:hAnsi="Cascadia Mono" w:cs="Cascadia Mono"/>
          <w:color w:val="A31515"/>
        </w:rPr>
        <w:t xml:space="preserve"> </w:t>
      </w:r>
      <w:r w:rsidRPr="00AB6A39">
        <w:rPr>
          <w:rFonts w:ascii="Cascadia Mono" w:hAnsi="Cascadia Mono" w:cs="Cascadia Mono"/>
          <w:color w:val="A31515"/>
          <w:lang w:val="ru-RU"/>
        </w:rPr>
        <w:t>фигуру</w:t>
      </w:r>
      <w:r w:rsidRPr="00AB6A39">
        <w:rPr>
          <w:rFonts w:ascii="Cascadia Mono" w:hAnsi="Cascadia Mono" w:cs="Cascadia Mono"/>
          <w:color w:val="A31515"/>
        </w:rPr>
        <w:t xml:space="preserve">? </w:t>
      </w:r>
      <w:r w:rsidRPr="00AB6A39">
        <w:rPr>
          <w:rFonts w:ascii="Cascadia Mono" w:hAnsi="Cascadia Mono" w:cs="Cascadia Mono"/>
          <w:color w:val="A31515"/>
          <w:lang w:val="ru-RU"/>
        </w:rPr>
        <w:t>(Да - y, нет - любой символ)"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1A7903A6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 %c"</w:t>
      </w:r>
      <w:r w:rsidRPr="00AB6A39">
        <w:rPr>
          <w:rFonts w:ascii="Cascadia Mono" w:hAnsi="Cascadia Mono" w:cs="Cascadia Mono"/>
          <w:color w:val="000000"/>
        </w:rPr>
        <w:t>, &amp;c);</w:t>
      </w:r>
    </w:p>
    <w:p w14:paraId="2F8DAE14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(c == </w:t>
      </w:r>
      <w:r w:rsidRPr="00AB6A39">
        <w:rPr>
          <w:rFonts w:ascii="Cascadia Mono" w:hAnsi="Cascadia Mono" w:cs="Cascadia Mono"/>
          <w:color w:val="A31515"/>
        </w:rPr>
        <w:t>'y'</w:t>
      </w:r>
      <w:r w:rsidRPr="00AB6A39">
        <w:rPr>
          <w:rFonts w:ascii="Cascadia Mono" w:hAnsi="Cascadia Mono" w:cs="Cascadia Mono"/>
          <w:color w:val="000000"/>
        </w:rPr>
        <w:t xml:space="preserve">) </w:t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695C06A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0A777F19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25539A6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lastRenderedPageBreak/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"Выйти из программы? (Да - y, нет - любой символ)"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13583838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</w:r>
      <w:r w:rsidRPr="00AB6A39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AB6A39">
        <w:rPr>
          <w:rFonts w:ascii="Cascadia Mono" w:hAnsi="Cascadia Mono" w:cs="Cascadia Mono"/>
          <w:color w:val="000000"/>
        </w:rPr>
        <w:t>scanf</w:t>
      </w:r>
      <w:proofErr w:type="spellEnd"/>
      <w:r w:rsidRPr="00AB6A39">
        <w:rPr>
          <w:rFonts w:ascii="Cascadia Mono" w:hAnsi="Cascadia Mono" w:cs="Cascadia Mono"/>
          <w:color w:val="000000"/>
        </w:rPr>
        <w:t>(</w:t>
      </w:r>
      <w:r w:rsidRPr="00AB6A39">
        <w:rPr>
          <w:rFonts w:ascii="Cascadia Mono" w:hAnsi="Cascadia Mono" w:cs="Cascadia Mono"/>
          <w:color w:val="A31515"/>
        </w:rPr>
        <w:t>" %c"</w:t>
      </w:r>
      <w:r w:rsidRPr="00AB6A39">
        <w:rPr>
          <w:rFonts w:ascii="Cascadia Mono" w:hAnsi="Cascadia Mono" w:cs="Cascadia Mono"/>
          <w:color w:val="000000"/>
        </w:rPr>
        <w:t>, &amp;c);</w:t>
      </w:r>
    </w:p>
    <w:p w14:paraId="3A71700C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FF"/>
        </w:rPr>
        <w:t>if</w:t>
      </w:r>
      <w:r w:rsidRPr="00AB6A39">
        <w:rPr>
          <w:rFonts w:ascii="Cascadia Mono" w:hAnsi="Cascadia Mono" w:cs="Cascadia Mono"/>
          <w:color w:val="000000"/>
        </w:rPr>
        <w:t xml:space="preserve"> (c == </w:t>
      </w:r>
      <w:r w:rsidRPr="00AB6A39">
        <w:rPr>
          <w:rFonts w:ascii="Cascadia Mono" w:hAnsi="Cascadia Mono" w:cs="Cascadia Mono"/>
          <w:color w:val="A31515"/>
        </w:rPr>
        <w:t>'y'</w:t>
      </w:r>
      <w:r w:rsidRPr="00AB6A39">
        <w:rPr>
          <w:rFonts w:ascii="Cascadia Mono" w:hAnsi="Cascadia Mono" w:cs="Cascadia Mono"/>
          <w:color w:val="000000"/>
        </w:rPr>
        <w:t xml:space="preserve">) </w:t>
      </w:r>
      <w:r w:rsidRPr="00AB6A39">
        <w:rPr>
          <w:rFonts w:ascii="Cascadia Mono" w:hAnsi="Cascadia Mono" w:cs="Cascadia Mono"/>
          <w:color w:val="0000FF"/>
        </w:rPr>
        <w:t>break</w:t>
      </w:r>
      <w:r w:rsidRPr="00AB6A39">
        <w:rPr>
          <w:rFonts w:ascii="Cascadia Mono" w:hAnsi="Cascadia Mono" w:cs="Cascadia Mono"/>
          <w:color w:val="000000"/>
        </w:rPr>
        <w:t>;</w:t>
      </w:r>
    </w:p>
    <w:p w14:paraId="2CE43C93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</w:rPr>
        <w:tab/>
      </w:r>
      <w:r w:rsidRPr="00AB6A39">
        <w:rPr>
          <w:rFonts w:ascii="Cascadia Mono" w:hAnsi="Cascadia Mono" w:cs="Cascadia Mono"/>
          <w:color w:val="000000"/>
        </w:rPr>
        <w:tab/>
      </w:r>
      <w:proofErr w:type="spellStart"/>
      <w:r w:rsidRPr="00AB6A39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AB6A39">
        <w:rPr>
          <w:rFonts w:ascii="Cascadia Mono" w:hAnsi="Cascadia Mono" w:cs="Cascadia Mono"/>
          <w:color w:val="000000"/>
          <w:lang w:val="ru-RU"/>
        </w:rPr>
        <w:t>(</w:t>
      </w:r>
      <w:r w:rsidRPr="00AB6A39">
        <w:rPr>
          <w:rFonts w:ascii="Cascadia Mono" w:hAnsi="Cascadia Mono" w:cs="Cascadia Mono"/>
          <w:color w:val="A31515"/>
          <w:lang w:val="ru-RU"/>
        </w:rPr>
        <w:t>"\n"</w:t>
      </w:r>
      <w:r w:rsidRPr="00AB6A39">
        <w:rPr>
          <w:rFonts w:ascii="Cascadia Mono" w:hAnsi="Cascadia Mono" w:cs="Cascadia Mono"/>
          <w:color w:val="000000"/>
          <w:lang w:val="ru-RU"/>
        </w:rPr>
        <w:t>);</w:t>
      </w:r>
    </w:p>
    <w:p w14:paraId="4AF4A06E" w14:textId="77777777" w:rsidR="00AB6A39" w:rsidRPr="00AB6A39" w:rsidRDefault="00AB6A39" w:rsidP="00AB6A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29758FC2" w14:textId="25BB6B50" w:rsidR="00417782" w:rsidRPr="00AB6A39" w:rsidRDefault="00AB6A39" w:rsidP="00AB6A39">
      <w:pPr>
        <w:spacing w:after="0"/>
        <w:jc w:val="both"/>
        <w:rPr>
          <w:lang w:val="ru-RU"/>
        </w:rPr>
      </w:pPr>
      <w:r w:rsidRPr="00AB6A39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AB6A39" w:rsidSect="006A389D">
      <w:type w:val="continuous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D9E31" w14:textId="77777777" w:rsidR="00407EF4" w:rsidRDefault="00407EF4" w:rsidP="00615E31">
      <w:pPr>
        <w:spacing w:after="0" w:line="240" w:lineRule="auto"/>
      </w:pPr>
      <w:r>
        <w:separator/>
      </w:r>
    </w:p>
  </w:endnote>
  <w:endnote w:type="continuationSeparator" w:id="0">
    <w:p w14:paraId="7F8D4DB2" w14:textId="77777777" w:rsidR="00407EF4" w:rsidRDefault="00407EF4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A39463" w14:textId="77777777" w:rsidR="007F68FE" w:rsidRDefault="007F68FE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21B76" w14:textId="77777777" w:rsidR="00407EF4" w:rsidRDefault="00407EF4" w:rsidP="00615E31">
      <w:pPr>
        <w:spacing w:after="0" w:line="240" w:lineRule="auto"/>
      </w:pPr>
      <w:r>
        <w:separator/>
      </w:r>
    </w:p>
  </w:footnote>
  <w:footnote w:type="continuationSeparator" w:id="0">
    <w:p w14:paraId="699F09D6" w14:textId="77777777" w:rsidR="00407EF4" w:rsidRDefault="00407EF4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8FE"/>
    <w:rsid w:val="00014132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A720A"/>
    <w:rsid w:val="002F1459"/>
    <w:rsid w:val="00380134"/>
    <w:rsid w:val="003802D5"/>
    <w:rsid w:val="003E68D9"/>
    <w:rsid w:val="003E6A16"/>
    <w:rsid w:val="00407EF4"/>
    <w:rsid w:val="00412430"/>
    <w:rsid w:val="00417782"/>
    <w:rsid w:val="00426D47"/>
    <w:rsid w:val="00426F45"/>
    <w:rsid w:val="00445D2A"/>
    <w:rsid w:val="005321E5"/>
    <w:rsid w:val="005D3621"/>
    <w:rsid w:val="00601160"/>
    <w:rsid w:val="00615E31"/>
    <w:rsid w:val="0064510B"/>
    <w:rsid w:val="006730B5"/>
    <w:rsid w:val="00681CA8"/>
    <w:rsid w:val="0069606B"/>
    <w:rsid w:val="006A389D"/>
    <w:rsid w:val="006A3B85"/>
    <w:rsid w:val="006A7BA2"/>
    <w:rsid w:val="006E1129"/>
    <w:rsid w:val="007231F2"/>
    <w:rsid w:val="007B6D7F"/>
    <w:rsid w:val="007D68F4"/>
    <w:rsid w:val="007F68FE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A1FC5"/>
    <w:rsid w:val="00AB6A39"/>
    <w:rsid w:val="00AC0A6E"/>
    <w:rsid w:val="00BE0CA2"/>
    <w:rsid w:val="00CA66DD"/>
    <w:rsid w:val="00D04332"/>
    <w:rsid w:val="00D40E01"/>
    <w:rsid w:val="00D62E3E"/>
    <w:rsid w:val="00D860A6"/>
    <w:rsid w:val="00DA703F"/>
    <w:rsid w:val="00DB2432"/>
    <w:rsid w:val="00EF61CC"/>
    <w:rsid w:val="00F67A0B"/>
    <w:rsid w:val="00F752BC"/>
    <w:rsid w:val="00F90762"/>
    <w:rsid w:val="00FD2C8A"/>
    <w:rsid w:val="00FE645F"/>
    <w:rsid w:val="00FF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50AC"/>
  <w15:docId w15:val="{26F83515-5A6C-45B2-AFD2-ADFE30E0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link w:val="30"/>
    <w:uiPriority w:val="9"/>
    <w:qFormat/>
    <w:rsid w:val="007F68F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F68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Hyperlink"/>
    <w:basedOn w:val="a0"/>
    <w:uiPriority w:val="99"/>
    <w:semiHidden/>
    <w:unhideWhenUsed/>
    <w:rsid w:val="007F6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120B0-E8A3-4BBF-8BC6-AC8FECB9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155</TotalTime>
  <Pages>16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2</cp:revision>
  <dcterms:created xsi:type="dcterms:W3CDTF">2022-11-01T20:53:00Z</dcterms:created>
  <dcterms:modified xsi:type="dcterms:W3CDTF">2022-11-03T14:56:00Z</dcterms:modified>
</cp:coreProperties>
</file>