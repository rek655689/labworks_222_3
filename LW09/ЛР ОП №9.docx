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550BC" w14:textId="77777777"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МИНИСТЕРСТВО НАУКИ И ВЫСШЕГО ОБРАЗОВАНИЯ РОССИЙСКОЙ ФЕДЕРАЦИИ</w:t>
      </w:r>
    </w:p>
    <w:p w14:paraId="5A073F7F" w14:textId="77777777"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631BC712" w14:textId="77777777"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«Воронежский государственный технический университет»</w:t>
      </w:r>
    </w:p>
    <w:p w14:paraId="3BB0F8DF" w14:textId="77777777" w:rsidR="00FE645F" w:rsidRPr="00FE645F" w:rsidRDefault="00615E31" w:rsidP="00FE645F">
      <w:pPr>
        <w:jc w:val="both"/>
        <w:rPr>
          <w:lang w:val="ru-RU"/>
        </w:rPr>
      </w:pPr>
      <w:r w:rsidRPr="003E68D9">
        <w:rPr>
          <w:b/>
          <w:lang w:val="ru-RU"/>
        </w:rPr>
        <w:t>Факультет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 xml:space="preserve">     </w:t>
      </w:r>
      <w:r w:rsidR="00412430" w:rsidRPr="00412430">
        <w:rPr>
          <w:lang w:val="ru-RU"/>
        </w:rPr>
        <w:t>экономики, менеджмента и информационных технологий</w:t>
      </w:r>
    </w:p>
    <w:p w14:paraId="0F485C1B" w14:textId="77777777" w:rsidR="00615E31" w:rsidRPr="003E68D9" w:rsidRDefault="00615E31" w:rsidP="00FE645F">
      <w:pPr>
        <w:jc w:val="both"/>
        <w:rPr>
          <w:lang w:val="ru-RU"/>
        </w:rPr>
      </w:pPr>
      <w:r w:rsidRPr="003E68D9">
        <w:rPr>
          <w:b/>
          <w:lang w:val="ru-RU"/>
        </w:rPr>
        <w:t>Кафедра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 xml:space="preserve"> </w:t>
      </w:r>
      <w:r w:rsidR="008A5984">
        <w:rPr>
          <w:lang w:val="ru-RU"/>
        </w:rPr>
        <w:t xml:space="preserve">систем управления и </w:t>
      </w:r>
      <w:r w:rsidRPr="003E68D9">
        <w:rPr>
          <w:lang w:val="ru-RU"/>
        </w:rPr>
        <w:t xml:space="preserve">информационных технологий </w:t>
      </w:r>
      <w:r w:rsidR="008A5984">
        <w:rPr>
          <w:lang w:val="ru-RU"/>
        </w:rPr>
        <w:t xml:space="preserve"> </w:t>
      </w:r>
      <w:r w:rsidRPr="003E68D9">
        <w:rPr>
          <w:lang w:val="ru-RU"/>
        </w:rPr>
        <w:t>в строительстве</w:t>
      </w:r>
    </w:p>
    <w:p w14:paraId="66022A29" w14:textId="7777777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7C184321" w14:textId="77777777" w:rsidR="00412430" w:rsidRDefault="00412430" w:rsidP="00615E31">
      <w:pPr>
        <w:spacing w:after="0"/>
        <w:ind w:firstLine="709"/>
        <w:jc w:val="both"/>
        <w:rPr>
          <w:lang w:val="ru-RU"/>
        </w:rPr>
      </w:pPr>
    </w:p>
    <w:p w14:paraId="49D439D4" w14:textId="77777777" w:rsidR="00FE645F" w:rsidRP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6DBB6922" w14:textId="77777777" w:rsidR="00615E31" w:rsidRPr="003E68D9" w:rsidRDefault="00615E31" w:rsidP="00FE645F">
      <w:pPr>
        <w:jc w:val="center"/>
        <w:rPr>
          <w:b/>
          <w:lang w:val="ru-RU"/>
        </w:rPr>
      </w:pPr>
      <w:r w:rsidRPr="003E68D9">
        <w:rPr>
          <w:b/>
          <w:lang w:val="ru-RU"/>
        </w:rPr>
        <w:t>Отчет по лабораторной работе</w:t>
      </w:r>
    </w:p>
    <w:p w14:paraId="49BD2580" w14:textId="77777777" w:rsidR="00615E31" w:rsidRPr="003E68D9" w:rsidRDefault="00615E31" w:rsidP="00FE645F">
      <w:pPr>
        <w:jc w:val="center"/>
        <w:rPr>
          <w:b/>
          <w:lang w:val="ru-RU"/>
        </w:rPr>
      </w:pPr>
      <w:r w:rsidRPr="003E68D9">
        <w:rPr>
          <w:lang w:val="ru-RU"/>
        </w:rPr>
        <w:t>Тема:</w:t>
      </w:r>
      <w:r w:rsidRPr="003E68D9">
        <w:rPr>
          <w:b/>
          <w:lang w:val="ru-RU"/>
        </w:rPr>
        <w:t xml:space="preserve"> «</w:t>
      </w:r>
      <w:r w:rsidR="007F30A9">
        <w:rPr>
          <w:b/>
          <w:lang w:val="ru-RU"/>
        </w:rPr>
        <w:t>Вложенные циклы</w:t>
      </w:r>
      <w:r w:rsidRPr="003E68D9">
        <w:rPr>
          <w:b/>
          <w:lang w:val="ru-RU"/>
        </w:rPr>
        <w:t>»</w:t>
      </w:r>
    </w:p>
    <w:p w14:paraId="78548BEB" w14:textId="77777777" w:rsidR="00615E31" w:rsidRPr="003E68D9" w:rsidRDefault="00615E31" w:rsidP="00615E31">
      <w:pPr>
        <w:spacing w:after="0"/>
        <w:ind w:firstLine="709"/>
        <w:jc w:val="both"/>
        <w:rPr>
          <w:lang w:val="ru-RU"/>
        </w:rPr>
      </w:pPr>
    </w:p>
    <w:p w14:paraId="5E88B034" w14:textId="77777777" w:rsidR="00615E31" w:rsidRPr="003E68D9" w:rsidRDefault="00615E31" w:rsidP="00FE645F">
      <w:pPr>
        <w:spacing w:after="0"/>
        <w:jc w:val="center"/>
        <w:rPr>
          <w:lang w:val="ru-RU"/>
        </w:rPr>
      </w:pPr>
      <w:r w:rsidRPr="003E68D9">
        <w:rPr>
          <w:lang w:val="ru-RU"/>
        </w:rPr>
        <w:t>По дис</w:t>
      </w:r>
      <w:r w:rsidR="00FE645F" w:rsidRPr="003E68D9">
        <w:rPr>
          <w:lang w:val="ru-RU"/>
        </w:rPr>
        <w:t>циплине: Основы программировани</w:t>
      </w:r>
      <w:r w:rsidR="00FE645F">
        <w:rPr>
          <w:lang w:val="ru-RU"/>
        </w:rPr>
        <w:t>я</w:t>
      </w:r>
      <w:r w:rsidRPr="003E68D9">
        <w:rPr>
          <w:lang w:val="ru-RU"/>
        </w:rPr>
        <w:t xml:space="preserve"> и алгоритмизации</w:t>
      </w:r>
    </w:p>
    <w:p w14:paraId="3CDCA238" w14:textId="7777777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77480453" w14:textId="77777777" w:rsidR="00412430" w:rsidRDefault="00412430" w:rsidP="00615E31">
      <w:pPr>
        <w:spacing w:after="0"/>
        <w:ind w:firstLine="709"/>
        <w:jc w:val="both"/>
        <w:rPr>
          <w:lang w:val="ru-RU"/>
        </w:rPr>
      </w:pPr>
    </w:p>
    <w:p w14:paraId="20DAD705" w14:textId="77777777" w:rsid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06779FD4" w14:textId="77777777" w:rsidR="00412430" w:rsidRPr="00FE645F" w:rsidRDefault="00412430" w:rsidP="00615E31">
      <w:pPr>
        <w:spacing w:after="0"/>
        <w:ind w:firstLine="709"/>
        <w:jc w:val="both"/>
        <w:rPr>
          <w:lang w:val="ru-RU"/>
        </w:rPr>
      </w:pPr>
    </w:p>
    <w:p w14:paraId="363B46A8" w14:textId="77777777" w:rsidR="00615E31" w:rsidRPr="00FE645F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>Выполнил студент:</w:t>
      </w:r>
      <w:r w:rsidR="00FE645F">
        <w:rPr>
          <w:lang w:val="ru-RU"/>
        </w:rPr>
        <w:t xml:space="preserve"> 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>Гладнева Евгения Геннадьевна</w:t>
      </w:r>
    </w:p>
    <w:p w14:paraId="1B126F2E" w14:textId="77777777" w:rsidR="00615E31" w:rsidRPr="00FE645F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 xml:space="preserve">Группа: </w:t>
      </w:r>
      <w:r w:rsidR="00FE645F">
        <w:rPr>
          <w:lang w:val="ru-RU"/>
        </w:rPr>
        <w:t>бИСТ-222</w:t>
      </w:r>
    </w:p>
    <w:p w14:paraId="2D3FEA84" w14:textId="77777777" w:rsidR="00615E31" w:rsidRPr="003E68D9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>Руководитель: доцент, к.т.н. Курипта О. В.</w:t>
      </w:r>
    </w:p>
    <w:p w14:paraId="08148347" w14:textId="77777777" w:rsidR="00615E31" w:rsidRPr="003E68D9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>Работа защищена</w:t>
      </w:r>
      <w:r w:rsidR="00FE645F">
        <w:rPr>
          <w:lang w:val="ru-RU"/>
        </w:rPr>
        <w:t xml:space="preserve"> </w:t>
      </w:r>
      <w:r w:rsidRPr="003E68D9">
        <w:rPr>
          <w:lang w:val="ru-RU"/>
        </w:rPr>
        <w:t xml:space="preserve"> «</w:t>
      </w:r>
      <w:r w:rsidR="00FE645F">
        <w:rPr>
          <w:lang w:val="ru-RU"/>
        </w:rPr>
        <w:t xml:space="preserve">    </w:t>
      </w:r>
      <w:r w:rsidRPr="003E68D9">
        <w:rPr>
          <w:lang w:val="ru-RU"/>
        </w:rPr>
        <w:t>» _________ 20</w:t>
      </w:r>
      <w:r w:rsidR="00FE645F">
        <w:rPr>
          <w:lang w:val="ru-RU"/>
        </w:rPr>
        <w:t>22</w:t>
      </w:r>
      <w:r w:rsidRPr="003E68D9">
        <w:rPr>
          <w:lang w:val="ru-RU"/>
        </w:rPr>
        <w:t>г.</w:t>
      </w:r>
    </w:p>
    <w:p w14:paraId="15FCEC8C" w14:textId="77777777" w:rsidR="00615E31" w:rsidRDefault="00615E31" w:rsidP="00FE645F">
      <w:pPr>
        <w:tabs>
          <w:tab w:val="left" w:pos="3402"/>
        </w:tabs>
        <w:spacing w:after="0" w:line="240" w:lineRule="auto"/>
        <w:ind w:firstLine="3119"/>
        <w:rPr>
          <w:lang w:val="ru-RU"/>
        </w:rPr>
      </w:pPr>
      <w:r w:rsidRPr="003E68D9">
        <w:rPr>
          <w:lang w:val="ru-RU"/>
        </w:rPr>
        <w:t>С оценкой</w:t>
      </w:r>
      <w:r w:rsidR="00FE645F">
        <w:rPr>
          <w:lang w:val="ru-RU"/>
        </w:rPr>
        <w:t xml:space="preserve">        ________       _____________</w:t>
      </w:r>
    </w:p>
    <w:p w14:paraId="230B81B7" w14:textId="77777777" w:rsidR="00FE645F" w:rsidRPr="00FE645F" w:rsidRDefault="00FE645F" w:rsidP="00FE645F">
      <w:pPr>
        <w:tabs>
          <w:tab w:val="left" w:pos="3402"/>
        </w:tabs>
        <w:spacing w:after="0" w:line="240" w:lineRule="auto"/>
        <w:ind w:firstLine="7088"/>
        <w:rPr>
          <w:sz w:val="20"/>
          <w:szCs w:val="20"/>
          <w:lang w:val="ru-RU"/>
        </w:rPr>
      </w:pPr>
      <w:r w:rsidRPr="00FE645F">
        <w:rPr>
          <w:sz w:val="20"/>
          <w:szCs w:val="20"/>
          <w:lang w:val="ru-RU"/>
        </w:rPr>
        <w:t>(подпись)</w:t>
      </w:r>
    </w:p>
    <w:p w14:paraId="0B7C0E91" w14:textId="77777777" w:rsid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31479649" w14:textId="77777777" w:rsidR="00FE645F" w:rsidRP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225D3E8C" w14:textId="77777777" w:rsidR="007231F2" w:rsidRPr="003E68D9" w:rsidRDefault="008A5984" w:rsidP="00FE645F">
      <w:pPr>
        <w:spacing w:after="0"/>
        <w:ind w:firstLine="709"/>
        <w:jc w:val="center"/>
        <w:rPr>
          <w:lang w:val="ru-RU"/>
        </w:rPr>
      </w:pPr>
      <w:r w:rsidRPr="003E68D9">
        <w:rPr>
          <w:lang w:val="ru-RU"/>
        </w:rPr>
        <w:t>Воронеж 20</w:t>
      </w:r>
      <w:r>
        <w:rPr>
          <w:lang w:val="ru-RU"/>
        </w:rPr>
        <w:t>22</w:t>
      </w:r>
    </w:p>
    <w:p w14:paraId="6E353408" w14:textId="77777777" w:rsidR="00615E31" w:rsidRDefault="008A5984" w:rsidP="00615E31">
      <w:pPr>
        <w:spacing w:after="0"/>
        <w:ind w:firstLine="709"/>
        <w:jc w:val="both"/>
        <w:rPr>
          <w:b/>
          <w:lang w:val="ru-RU"/>
        </w:rPr>
      </w:pPr>
      <w:r w:rsidRPr="008A5984">
        <w:rPr>
          <w:b/>
          <w:lang w:val="ru-RU"/>
        </w:rPr>
        <w:lastRenderedPageBreak/>
        <w:t>Постановка задачи</w:t>
      </w:r>
    </w:p>
    <w:p w14:paraId="0A1A196F" w14:textId="77777777" w:rsidR="008A5984" w:rsidRDefault="008A5984" w:rsidP="00615E31">
      <w:pPr>
        <w:spacing w:after="0"/>
        <w:ind w:firstLine="709"/>
        <w:jc w:val="both"/>
        <w:rPr>
          <w:b/>
          <w:lang w:val="ru-RU"/>
        </w:rPr>
      </w:pPr>
    </w:p>
    <w:p w14:paraId="264E7AFD" w14:textId="77777777" w:rsidR="0064510B" w:rsidRPr="007F30A9" w:rsidRDefault="008A5984" w:rsidP="007F30A9">
      <w:pPr>
        <w:spacing w:after="0"/>
        <w:ind w:firstLine="709"/>
        <w:jc w:val="both"/>
        <w:rPr>
          <w:bCs/>
          <w:lang w:val="ru-RU"/>
        </w:rPr>
      </w:pPr>
      <w:r>
        <w:rPr>
          <w:b/>
          <w:lang w:val="ru-RU"/>
        </w:rPr>
        <w:t>Условие задачи:</w:t>
      </w:r>
      <w:r w:rsidR="007F30A9">
        <w:rPr>
          <w:b/>
          <w:lang w:val="ru-RU"/>
        </w:rPr>
        <w:t xml:space="preserve"> </w:t>
      </w:r>
      <w:r w:rsidR="007F30A9" w:rsidRPr="007F30A9">
        <w:rPr>
          <w:bCs/>
          <w:lang w:val="ru-RU"/>
        </w:rPr>
        <w:t xml:space="preserve">Написать программу, выводящую на экран заполненный прямоугольный треугольник, нарисованный с помощью заданного с клавиатуры символа, где </w:t>
      </w:r>
      <w:r w:rsidR="007F30A9">
        <w:rPr>
          <w:bCs/>
          <w:lang w:val="ru-RU"/>
        </w:rPr>
        <w:t xml:space="preserve">пользователем </w:t>
      </w:r>
      <w:r w:rsidR="007F30A9" w:rsidRPr="007F30A9">
        <w:rPr>
          <w:bCs/>
          <w:lang w:val="ru-RU"/>
        </w:rPr>
        <w:t xml:space="preserve">также задаются два катета </w:t>
      </w:r>
    </w:p>
    <w:p w14:paraId="2BD0F036" w14:textId="77777777" w:rsidR="008A5984" w:rsidRPr="003E68D9" w:rsidRDefault="008A5984" w:rsidP="00165846">
      <w:pPr>
        <w:spacing w:after="0"/>
        <w:ind w:firstLine="709"/>
        <w:jc w:val="both"/>
        <w:rPr>
          <w:lang w:val="ru-RU"/>
        </w:rPr>
      </w:pPr>
      <w:r w:rsidRPr="008A5984">
        <w:rPr>
          <w:b/>
          <w:lang w:val="ru-RU"/>
        </w:rPr>
        <w:t xml:space="preserve">Исходные данные: </w:t>
      </w:r>
    </w:p>
    <w:p w14:paraId="099C1938" w14:textId="77777777" w:rsidR="00AC0A6E" w:rsidRPr="007F30A9" w:rsidRDefault="007F30A9" w:rsidP="00165846">
      <w:pPr>
        <w:spacing w:after="0"/>
        <w:ind w:firstLine="709"/>
        <w:jc w:val="both"/>
        <w:rPr>
          <w:lang w:val="ru-RU"/>
        </w:rPr>
      </w:pPr>
      <w:r>
        <w:t>s</w:t>
      </w:r>
      <w:r w:rsidRPr="00827F15">
        <w:rPr>
          <w:lang w:val="ru-RU"/>
        </w:rPr>
        <w:t xml:space="preserve">, </w:t>
      </w:r>
      <w:r>
        <w:t>a</w:t>
      </w:r>
      <w:r w:rsidRPr="00827F15">
        <w:rPr>
          <w:lang w:val="ru-RU"/>
        </w:rPr>
        <w:t xml:space="preserve">, </w:t>
      </w:r>
      <w:r>
        <w:t>b</w:t>
      </w:r>
      <w:r>
        <w:rPr>
          <w:lang w:val="ru-RU"/>
        </w:rPr>
        <w:t>.</w:t>
      </w:r>
    </w:p>
    <w:p w14:paraId="44802567" w14:textId="77777777" w:rsidR="008A5984" w:rsidRDefault="008A5984" w:rsidP="008A5984">
      <w:pPr>
        <w:spacing w:after="0"/>
        <w:ind w:firstLine="709"/>
        <w:jc w:val="both"/>
        <w:rPr>
          <w:b/>
          <w:lang w:val="ru-RU"/>
        </w:rPr>
      </w:pPr>
      <w:r w:rsidRPr="008A5984">
        <w:rPr>
          <w:b/>
          <w:lang w:val="ru-RU"/>
        </w:rPr>
        <w:t>Алгоритм решения:</w:t>
      </w:r>
    </w:p>
    <w:p w14:paraId="0327B2C5" w14:textId="77777777" w:rsidR="005D3621" w:rsidRDefault="007F30A9" w:rsidP="005D3621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Запросить у пользователя символ</w:t>
      </w:r>
      <w:r w:rsidRPr="007F30A9">
        <w:rPr>
          <w:lang w:val="ru-RU"/>
        </w:rPr>
        <w:t xml:space="preserve"> </w:t>
      </w:r>
      <w:r>
        <w:t>s</w:t>
      </w:r>
      <w:r>
        <w:rPr>
          <w:lang w:val="ru-RU"/>
        </w:rPr>
        <w:t xml:space="preserve">, катет </w:t>
      </w:r>
      <w:r>
        <w:t>a</w:t>
      </w:r>
      <w:r>
        <w:rPr>
          <w:lang w:val="ru-RU"/>
        </w:rPr>
        <w:t xml:space="preserve"> и катет </w:t>
      </w:r>
      <w:r>
        <w:t>b</w:t>
      </w:r>
      <w:r>
        <w:rPr>
          <w:lang w:val="ru-RU"/>
        </w:rPr>
        <w:t>.</w:t>
      </w:r>
    </w:p>
    <w:p w14:paraId="2501D495" w14:textId="77777777" w:rsidR="007F30A9" w:rsidRDefault="007F30A9" w:rsidP="005D3621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 xml:space="preserve">Высчитать приращение символов с каждой строкой, округляя в большую сторону </w:t>
      </w:r>
      <w:r>
        <w:t>b</w:t>
      </w:r>
      <w:r w:rsidRPr="007F30A9">
        <w:rPr>
          <w:lang w:val="ru-RU"/>
        </w:rPr>
        <w:t xml:space="preserve"> / </w:t>
      </w:r>
      <w:r>
        <w:t>a</w:t>
      </w:r>
      <w:r>
        <w:rPr>
          <w:lang w:val="ru-RU"/>
        </w:rPr>
        <w:t>.</w:t>
      </w:r>
    </w:p>
    <w:p w14:paraId="524527A1" w14:textId="77777777" w:rsidR="007F30A9" w:rsidRDefault="007F30A9" w:rsidP="005D3621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 xml:space="preserve">Высчитать, по сколько строк не будет изменяться количество символов, округляя в большую сторону </w:t>
      </w:r>
      <w:r>
        <w:t>a</w:t>
      </w:r>
      <w:r w:rsidRPr="007F30A9">
        <w:rPr>
          <w:lang w:val="ru-RU"/>
        </w:rPr>
        <w:t xml:space="preserve"> / </w:t>
      </w:r>
      <w:r>
        <w:t>b</w:t>
      </w:r>
      <w:r>
        <w:rPr>
          <w:lang w:val="ru-RU"/>
        </w:rPr>
        <w:t>.</w:t>
      </w:r>
    </w:p>
    <w:p w14:paraId="420E319E" w14:textId="77777777" w:rsidR="007F30A9" w:rsidRDefault="007F30A9" w:rsidP="005D3621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 xml:space="preserve">Задать цикл вывода строк от 1 до </w:t>
      </w:r>
      <w:r>
        <w:t>a</w:t>
      </w:r>
      <w:r w:rsidRPr="007F30A9">
        <w:rPr>
          <w:lang w:val="ru-RU"/>
        </w:rPr>
        <w:t xml:space="preserve"> </w:t>
      </w:r>
      <w:r>
        <w:rPr>
          <w:lang w:val="ru-RU"/>
        </w:rPr>
        <w:t>включительно, где с каждой итерацией проверяется, нужно ли прибавлять количество выводимых символов.</w:t>
      </w:r>
    </w:p>
    <w:p w14:paraId="359243FB" w14:textId="77777777" w:rsidR="007F30A9" w:rsidRDefault="007F30A9" w:rsidP="007F30A9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Задать внутренний цикл вывода столбцов от 1 до тех пор, пока кол-во столбцов не превышает ни общее число (</w:t>
      </w:r>
      <w:r>
        <w:t>b</w:t>
      </w:r>
      <w:r>
        <w:rPr>
          <w:lang w:val="ru-RU"/>
        </w:rPr>
        <w:t>), ни то, которое мы должны вывести на этом этапе (это число рассчитывается).</w:t>
      </w:r>
    </w:p>
    <w:p w14:paraId="4746B5E5" w14:textId="77777777" w:rsidR="00AC0A6E" w:rsidRPr="005D3621" w:rsidRDefault="00AC0A6E" w:rsidP="007F30A9">
      <w:pPr>
        <w:spacing w:line="276" w:lineRule="auto"/>
        <w:ind w:firstLine="708"/>
        <w:rPr>
          <w:lang w:val="ru-RU"/>
        </w:rPr>
      </w:pPr>
      <w:r w:rsidRPr="005D3621">
        <w:rPr>
          <w:b/>
          <w:lang w:val="ru-RU"/>
        </w:rPr>
        <w:t>Контрольный приме</w:t>
      </w:r>
      <w:r w:rsidR="0064510B" w:rsidRPr="005D3621">
        <w:rPr>
          <w:b/>
          <w:lang w:val="ru-RU"/>
        </w:rPr>
        <w:t>р</w:t>
      </w:r>
      <w:r w:rsidRPr="005D3621">
        <w:rPr>
          <w:lang w:val="ru-RU"/>
        </w:rPr>
        <w:t>:</w:t>
      </w:r>
    </w:p>
    <w:p w14:paraId="7EBCF77E" w14:textId="77777777" w:rsidR="00AC0A6E" w:rsidRPr="003E68D9" w:rsidRDefault="00165846" w:rsidP="00AC0A6E">
      <w:pPr>
        <w:spacing w:after="0"/>
        <w:ind w:left="708"/>
        <w:jc w:val="both"/>
        <w:rPr>
          <w:lang w:val="ru-RU"/>
        </w:rPr>
      </w:pPr>
      <w:r>
        <w:rPr>
          <w:lang w:val="ru-RU"/>
        </w:rPr>
        <w:t xml:space="preserve">Входные данные: </w:t>
      </w:r>
      <w:r w:rsidR="007F30A9">
        <w:rPr>
          <w:lang w:val="ru-RU"/>
        </w:rPr>
        <w:t>*, 4, 7</w:t>
      </w:r>
    </w:p>
    <w:p w14:paraId="326F8CCB" w14:textId="77777777" w:rsidR="005D3621" w:rsidRDefault="00B84CA2" w:rsidP="005D3621">
      <w:pPr>
        <w:spacing w:after="0"/>
        <w:ind w:left="708"/>
        <w:jc w:val="both"/>
        <w:rPr>
          <w:lang w:val="ru-RU"/>
        </w:rPr>
      </w:pPr>
      <w:r>
        <w:rPr>
          <w:noProof/>
          <w:lang w:val="ru-RU"/>
        </w:rPr>
        <w:pict w14:anchorId="04AFF8E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02.15pt;margin-top:1.1pt;width:111pt;height:105.6pt;z-index:251658240" stroked="f">
            <v:textbox>
              <w:txbxContent>
                <w:p w14:paraId="42AF827E" w14:textId="77777777" w:rsidR="007F30A9" w:rsidRDefault="007F30A9" w:rsidP="007F30A9">
                  <w:pPr>
                    <w:spacing w:line="240" w:lineRule="auto"/>
                  </w:pPr>
                  <w:r>
                    <w:t>*</w:t>
                  </w:r>
                </w:p>
                <w:p w14:paraId="622DF888" w14:textId="77777777" w:rsidR="007F30A9" w:rsidRDefault="007F30A9" w:rsidP="007F30A9">
                  <w:pPr>
                    <w:spacing w:line="240" w:lineRule="auto"/>
                  </w:pPr>
                  <w:r>
                    <w:t>***</w:t>
                  </w:r>
                </w:p>
                <w:p w14:paraId="18A474AA" w14:textId="77777777" w:rsidR="007F30A9" w:rsidRDefault="007F30A9" w:rsidP="007F30A9">
                  <w:pPr>
                    <w:spacing w:line="240" w:lineRule="auto"/>
                  </w:pPr>
                  <w:r>
                    <w:t>*****</w:t>
                  </w:r>
                </w:p>
                <w:p w14:paraId="781C6FE0" w14:textId="77777777" w:rsidR="007F30A9" w:rsidRDefault="007F30A9" w:rsidP="007F30A9">
                  <w:pPr>
                    <w:spacing w:line="240" w:lineRule="auto"/>
                  </w:pPr>
                  <w:r>
                    <w:t>*******</w:t>
                  </w:r>
                </w:p>
              </w:txbxContent>
            </v:textbox>
          </v:shape>
        </w:pict>
      </w:r>
      <w:r w:rsidR="00165846">
        <w:rPr>
          <w:lang w:val="ru-RU"/>
        </w:rPr>
        <w:t>Результат:</w:t>
      </w:r>
      <w:r w:rsidR="003E68D9">
        <w:rPr>
          <w:lang w:val="ru-RU"/>
        </w:rPr>
        <w:t xml:space="preserve"> </w:t>
      </w:r>
    </w:p>
    <w:p w14:paraId="7C791080" w14:textId="77777777" w:rsidR="005D3621" w:rsidRDefault="005D3621">
      <w:pPr>
        <w:spacing w:line="276" w:lineRule="auto"/>
        <w:rPr>
          <w:lang w:val="ru-RU"/>
        </w:rPr>
      </w:pPr>
      <w:r>
        <w:rPr>
          <w:lang w:val="ru-RU"/>
        </w:rPr>
        <w:br w:type="page"/>
      </w:r>
    </w:p>
    <w:p w14:paraId="4B7AE6A6" w14:textId="77777777" w:rsidR="00AC0A6E" w:rsidRPr="003E68D9" w:rsidRDefault="00AC0A6E" w:rsidP="00AC0A6E">
      <w:pPr>
        <w:spacing w:after="0"/>
        <w:ind w:left="708"/>
        <w:jc w:val="both"/>
        <w:rPr>
          <w:b/>
          <w:lang w:val="ru-RU"/>
        </w:rPr>
      </w:pPr>
      <w:r w:rsidRPr="00DA703F">
        <w:rPr>
          <w:b/>
          <w:lang w:val="ru-RU"/>
        </w:rPr>
        <w:lastRenderedPageBreak/>
        <w:t>Словесный алгоритм</w:t>
      </w:r>
    </w:p>
    <w:p w14:paraId="44EF5ABA" w14:textId="77777777" w:rsidR="00DA703F" w:rsidRPr="003E68D9" w:rsidRDefault="00DA703F" w:rsidP="00AC0A6E">
      <w:pPr>
        <w:spacing w:after="0"/>
        <w:ind w:left="708"/>
        <w:jc w:val="both"/>
        <w:rPr>
          <w:b/>
          <w:lang w:val="ru-RU"/>
        </w:rPr>
      </w:pPr>
    </w:p>
    <w:p w14:paraId="2D78650B" w14:textId="77777777" w:rsidR="00DA703F" w:rsidRDefault="00DA703F" w:rsidP="00AC0A6E">
      <w:pPr>
        <w:spacing w:after="0"/>
        <w:ind w:left="708"/>
        <w:jc w:val="both"/>
        <w:rPr>
          <w:b/>
          <w:lang w:val="ru-RU"/>
        </w:rPr>
      </w:pPr>
      <w:r>
        <w:rPr>
          <w:b/>
          <w:lang w:val="ru-RU"/>
        </w:rPr>
        <w:t>Алгоритм представлен пошаговой детализацией:</w:t>
      </w:r>
    </w:p>
    <w:p w14:paraId="7EC917CE" w14:textId="77777777" w:rsidR="00DA703F" w:rsidRPr="008E5EEA" w:rsidRDefault="00DA703F" w:rsidP="00AC0A6E">
      <w:pPr>
        <w:spacing w:after="0"/>
        <w:ind w:left="708"/>
        <w:jc w:val="both"/>
        <w:rPr>
          <w:lang w:val="ru-RU"/>
        </w:rPr>
      </w:pPr>
      <w:r>
        <w:rPr>
          <w:b/>
          <w:lang w:val="ru-RU"/>
        </w:rPr>
        <w:t>Шаг</w:t>
      </w:r>
      <w:r w:rsidRPr="003E68D9">
        <w:rPr>
          <w:b/>
          <w:lang w:val="ru-RU"/>
        </w:rPr>
        <w:t xml:space="preserve"> 1</w:t>
      </w:r>
      <w:r>
        <w:rPr>
          <w:b/>
          <w:lang w:val="ru-RU"/>
        </w:rPr>
        <w:t>:</w:t>
      </w:r>
      <w:r>
        <w:rPr>
          <w:lang w:val="ru-RU"/>
        </w:rPr>
        <w:t xml:space="preserve"> установка директивы препроцессора для функции </w:t>
      </w:r>
      <w:r>
        <w:t>scanf</w:t>
      </w:r>
      <w:r w:rsidR="006A7BA2" w:rsidRPr="006A7BA2">
        <w:rPr>
          <w:lang w:val="ru-RU"/>
        </w:rPr>
        <w:t xml:space="preserve">, </w:t>
      </w:r>
      <w:r w:rsidR="008E5EEA">
        <w:rPr>
          <w:lang w:val="ru-RU"/>
        </w:rPr>
        <w:t>подключение необходимых заголовочных файлов</w:t>
      </w:r>
    </w:p>
    <w:p w14:paraId="03A33E9D" w14:textId="77777777" w:rsidR="00DA703F" w:rsidRPr="003E68D9" w:rsidRDefault="00DA703F" w:rsidP="00AC0A6E">
      <w:pPr>
        <w:spacing w:after="0"/>
        <w:ind w:left="708"/>
        <w:jc w:val="both"/>
      </w:pPr>
      <w:r w:rsidRPr="003E68D9">
        <w:rPr>
          <w:b/>
          <w:lang w:val="ru-RU"/>
        </w:rPr>
        <w:tab/>
      </w:r>
      <w:r w:rsidRPr="003E68D9">
        <w:t>#define _CRT_SECURE_NO_WARNINGS</w:t>
      </w:r>
    </w:p>
    <w:p w14:paraId="28A5BB6B" w14:textId="77777777" w:rsidR="008E5EEA" w:rsidRPr="003E68D9" w:rsidRDefault="008E5EEA" w:rsidP="008E5EEA">
      <w:pPr>
        <w:spacing w:after="0"/>
        <w:ind w:left="708" w:firstLine="708"/>
        <w:jc w:val="both"/>
      </w:pPr>
      <w:r w:rsidRPr="003E68D9">
        <w:t>#include &lt;stdio.h&gt;</w:t>
      </w:r>
    </w:p>
    <w:p w14:paraId="7913BC0D" w14:textId="77777777" w:rsidR="008E5EEA" w:rsidRPr="00827F15" w:rsidRDefault="008E5EEA" w:rsidP="008E5EEA">
      <w:pPr>
        <w:spacing w:after="0"/>
        <w:ind w:left="708" w:firstLine="708"/>
        <w:jc w:val="both"/>
      </w:pPr>
      <w:r w:rsidRPr="00827F15">
        <w:t>#</w:t>
      </w:r>
      <w:r w:rsidRPr="008214B9">
        <w:t>include</w:t>
      </w:r>
      <w:r w:rsidRPr="00827F15">
        <w:t xml:space="preserve"> &lt;</w:t>
      </w:r>
      <w:r w:rsidRPr="008214B9">
        <w:t>locale</w:t>
      </w:r>
      <w:r w:rsidRPr="00827F15">
        <w:t>.</w:t>
      </w:r>
      <w:r w:rsidRPr="008214B9">
        <w:t>h</w:t>
      </w:r>
      <w:r w:rsidRPr="00827F15">
        <w:t>&gt;</w:t>
      </w:r>
    </w:p>
    <w:p w14:paraId="05224A2B" w14:textId="77777777" w:rsidR="007F30A9" w:rsidRPr="00827F15" w:rsidRDefault="007F30A9" w:rsidP="007F30A9">
      <w:pPr>
        <w:spacing w:after="0"/>
        <w:ind w:left="708" w:firstLine="708"/>
        <w:jc w:val="both"/>
      </w:pPr>
      <w:r w:rsidRPr="00827F15">
        <w:t>#</w:t>
      </w:r>
      <w:r w:rsidRPr="008214B9">
        <w:t>include</w:t>
      </w:r>
      <w:r w:rsidRPr="00827F15">
        <w:t xml:space="preserve"> &lt;</w:t>
      </w:r>
      <w:r>
        <w:t>math</w:t>
      </w:r>
      <w:r w:rsidRPr="00827F15">
        <w:t>.</w:t>
      </w:r>
      <w:r w:rsidRPr="008214B9">
        <w:t>h</w:t>
      </w:r>
      <w:r w:rsidRPr="00827F15">
        <w:t>&gt;</w:t>
      </w:r>
    </w:p>
    <w:p w14:paraId="0F840873" w14:textId="77777777" w:rsidR="00DA703F" w:rsidRPr="00827F15" w:rsidRDefault="00DA703F" w:rsidP="00DA703F">
      <w:pPr>
        <w:spacing w:after="0"/>
        <w:ind w:firstLine="708"/>
        <w:jc w:val="both"/>
      </w:pPr>
      <w:r w:rsidRPr="00DA703F">
        <w:rPr>
          <w:b/>
          <w:lang w:val="ru-RU"/>
        </w:rPr>
        <w:t>Шаг</w:t>
      </w:r>
      <w:r w:rsidRPr="00827F15">
        <w:rPr>
          <w:b/>
        </w:rPr>
        <w:t xml:space="preserve"> </w:t>
      </w:r>
      <w:r w:rsidR="003E68D9" w:rsidRPr="00827F15">
        <w:rPr>
          <w:b/>
        </w:rPr>
        <w:t>2</w:t>
      </w:r>
      <w:r w:rsidRPr="00827F15">
        <w:rPr>
          <w:b/>
        </w:rPr>
        <w:t>:</w:t>
      </w:r>
      <w:r w:rsidRPr="00827F15">
        <w:t xml:space="preserve"> </w:t>
      </w:r>
      <w:r>
        <w:rPr>
          <w:lang w:val="ru-RU"/>
        </w:rPr>
        <w:t>объявление</w:t>
      </w:r>
      <w:r w:rsidRPr="00827F15">
        <w:t xml:space="preserve"> </w:t>
      </w:r>
      <w:r>
        <w:rPr>
          <w:lang w:val="ru-RU"/>
        </w:rPr>
        <w:t>функции</w:t>
      </w:r>
      <w:r w:rsidRPr="00827F15">
        <w:t xml:space="preserve"> </w:t>
      </w:r>
      <w:r>
        <w:t>main</w:t>
      </w:r>
    </w:p>
    <w:p w14:paraId="5744D96D" w14:textId="77777777" w:rsidR="00DA703F" w:rsidRPr="00827F15" w:rsidRDefault="00DA703F" w:rsidP="0012416A">
      <w:pPr>
        <w:spacing w:after="0"/>
        <w:ind w:left="1416"/>
        <w:jc w:val="both"/>
      </w:pPr>
      <w:r w:rsidRPr="008214B9">
        <w:t>void</w:t>
      </w:r>
      <w:r w:rsidRPr="00827F15">
        <w:t xml:space="preserve"> </w:t>
      </w:r>
      <w:r w:rsidRPr="008214B9">
        <w:t>main</w:t>
      </w:r>
      <w:r w:rsidRPr="00827F15">
        <w:t>(</w:t>
      </w:r>
      <w:r w:rsidRPr="008214B9">
        <w:t>void</w:t>
      </w:r>
      <w:r w:rsidRPr="00827F15">
        <w:t>)</w:t>
      </w:r>
      <w:r w:rsidR="0012416A" w:rsidRPr="00827F15">
        <w:t xml:space="preserve"> </w:t>
      </w:r>
      <w:r w:rsidRPr="00827F15">
        <w:t>{};</w:t>
      </w:r>
    </w:p>
    <w:p w14:paraId="0756068A" w14:textId="77777777" w:rsidR="00DA703F" w:rsidRDefault="00DA703F" w:rsidP="00DA703F">
      <w:pPr>
        <w:spacing w:after="0"/>
        <w:ind w:left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3E68D9">
        <w:rPr>
          <w:b/>
          <w:lang w:val="ru-RU"/>
        </w:rPr>
        <w:t>3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установка локализации</w:t>
      </w:r>
    </w:p>
    <w:p w14:paraId="0A458ABE" w14:textId="77777777" w:rsidR="00DA703F" w:rsidRDefault="00DA703F" w:rsidP="00DA703F">
      <w:pPr>
        <w:spacing w:after="0"/>
        <w:ind w:left="708" w:firstLine="708"/>
        <w:jc w:val="both"/>
        <w:rPr>
          <w:lang w:val="ru-RU"/>
        </w:rPr>
      </w:pPr>
      <w:r w:rsidRPr="00DA703F">
        <w:rPr>
          <w:lang w:val="ru-RU"/>
        </w:rPr>
        <w:t>setlocale(LC_ALL, "RUS");</w:t>
      </w:r>
    </w:p>
    <w:p w14:paraId="28E84DC0" w14:textId="77777777" w:rsidR="00DA703F" w:rsidRDefault="00DA703F" w:rsidP="00DA703F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3E68D9">
        <w:rPr>
          <w:b/>
          <w:lang w:val="ru-RU"/>
        </w:rPr>
        <w:t>4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объявление переменных</w:t>
      </w:r>
    </w:p>
    <w:p w14:paraId="72FB9776" w14:textId="77777777" w:rsidR="00D860A6" w:rsidRPr="00827F15" w:rsidRDefault="00D457BF" w:rsidP="00D860A6">
      <w:pPr>
        <w:spacing w:after="0"/>
        <w:ind w:left="1416"/>
        <w:jc w:val="both"/>
        <w:rPr>
          <w:lang w:val="ru-RU"/>
        </w:rPr>
      </w:pPr>
      <w:r>
        <w:t>char</w:t>
      </w:r>
      <w:r w:rsidRPr="00827F15">
        <w:rPr>
          <w:lang w:val="ru-RU"/>
        </w:rPr>
        <w:t xml:space="preserve"> </w:t>
      </w:r>
      <w:r>
        <w:t>s</w:t>
      </w:r>
      <w:r w:rsidRPr="00827F15">
        <w:rPr>
          <w:lang w:val="ru-RU"/>
        </w:rPr>
        <w:t>;</w:t>
      </w:r>
    </w:p>
    <w:p w14:paraId="38EE8C78" w14:textId="77777777" w:rsidR="00D457BF" w:rsidRPr="00827F15" w:rsidRDefault="00D457BF" w:rsidP="00D860A6">
      <w:pPr>
        <w:spacing w:after="0"/>
        <w:ind w:left="1416"/>
        <w:jc w:val="both"/>
        <w:rPr>
          <w:lang w:val="ru-RU"/>
        </w:rPr>
      </w:pPr>
      <w:r>
        <w:t>int</w:t>
      </w:r>
      <w:r w:rsidRPr="00827F15">
        <w:rPr>
          <w:lang w:val="ru-RU"/>
        </w:rPr>
        <w:t xml:space="preserve"> </w:t>
      </w:r>
      <w:r>
        <w:t>a</w:t>
      </w:r>
      <w:r w:rsidRPr="00827F15">
        <w:rPr>
          <w:lang w:val="ru-RU"/>
        </w:rPr>
        <w:t xml:space="preserve">, </w:t>
      </w:r>
      <w:r>
        <w:t>b</w:t>
      </w:r>
      <w:r w:rsidRPr="00827F15">
        <w:rPr>
          <w:lang w:val="ru-RU"/>
        </w:rPr>
        <w:t>;</w:t>
      </w:r>
    </w:p>
    <w:p w14:paraId="328FA226" w14:textId="77777777" w:rsidR="005D3621" w:rsidRDefault="00DA703F" w:rsidP="005D3621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3E68D9">
        <w:rPr>
          <w:b/>
          <w:lang w:val="ru-RU"/>
        </w:rPr>
        <w:t>5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ввод значений пользователем</w:t>
      </w:r>
    </w:p>
    <w:p w14:paraId="4B4C5B61" w14:textId="77777777" w:rsidR="00D457BF" w:rsidRPr="00D457BF" w:rsidRDefault="00D457BF" w:rsidP="00D457BF">
      <w:pPr>
        <w:spacing w:after="0"/>
        <w:ind w:left="708" w:firstLine="708"/>
        <w:jc w:val="both"/>
        <w:rPr>
          <w:lang w:val="ru-RU"/>
        </w:rPr>
      </w:pPr>
      <w:r w:rsidRPr="00D457BF">
        <w:rPr>
          <w:lang w:val="ru-RU"/>
        </w:rPr>
        <w:t>puts("Введите символ");</w:t>
      </w:r>
    </w:p>
    <w:p w14:paraId="4B5A6E55" w14:textId="77777777" w:rsidR="00D457BF" w:rsidRPr="00D457BF" w:rsidRDefault="00D457BF" w:rsidP="00D457BF">
      <w:pPr>
        <w:spacing w:after="0"/>
        <w:ind w:firstLine="708"/>
        <w:jc w:val="both"/>
        <w:rPr>
          <w:lang w:val="ru-RU"/>
        </w:rPr>
      </w:pPr>
      <w:r w:rsidRPr="00D457BF">
        <w:rPr>
          <w:lang w:val="ru-RU"/>
        </w:rPr>
        <w:tab/>
        <w:t>scanf("%c", &amp;s);</w:t>
      </w:r>
    </w:p>
    <w:p w14:paraId="67478167" w14:textId="77777777" w:rsidR="00D457BF" w:rsidRPr="00D457BF" w:rsidRDefault="00D457BF" w:rsidP="00D457BF">
      <w:pPr>
        <w:spacing w:after="0"/>
        <w:ind w:firstLine="708"/>
        <w:jc w:val="both"/>
        <w:rPr>
          <w:lang w:val="ru-RU"/>
        </w:rPr>
      </w:pPr>
      <w:r w:rsidRPr="00D457BF">
        <w:rPr>
          <w:lang w:val="ru-RU"/>
        </w:rPr>
        <w:tab/>
        <w:t>puts("Введите значения катетов");</w:t>
      </w:r>
    </w:p>
    <w:p w14:paraId="3D3C340B" w14:textId="77777777" w:rsidR="00D457BF" w:rsidRPr="00D457BF" w:rsidRDefault="00D457BF" w:rsidP="00D457BF">
      <w:pPr>
        <w:spacing w:after="0"/>
        <w:ind w:firstLine="708"/>
        <w:jc w:val="both"/>
        <w:rPr>
          <w:lang w:val="ru-RU"/>
        </w:rPr>
      </w:pPr>
      <w:r w:rsidRPr="00D457BF">
        <w:rPr>
          <w:lang w:val="ru-RU"/>
        </w:rPr>
        <w:tab/>
        <w:t>scanf("%d%d", &amp;a, &amp;b);</w:t>
      </w:r>
    </w:p>
    <w:p w14:paraId="49A56BDA" w14:textId="77777777" w:rsidR="00D457BF" w:rsidRPr="00D457BF" w:rsidRDefault="00D457BF" w:rsidP="00D457BF">
      <w:pPr>
        <w:spacing w:after="0"/>
        <w:ind w:firstLine="708"/>
        <w:jc w:val="both"/>
        <w:rPr>
          <w:lang w:val="ru-RU"/>
        </w:rPr>
      </w:pPr>
      <w:r w:rsidRPr="00D457BF">
        <w:rPr>
          <w:b/>
          <w:bCs/>
          <w:lang w:val="ru-RU"/>
        </w:rPr>
        <w:t>Шаг 6</w:t>
      </w:r>
      <w:r w:rsidRPr="00D457BF">
        <w:rPr>
          <w:lang w:val="ru-RU"/>
        </w:rPr>
        <w:t>: вычисление приращения и пропусков</w:t>
      </w:r>
    </w:p>
    <w:p w14:paraId="6A276C93" w14:textId="77777777" w:rsidR="00D457BF" w:rsidRPr="00D457BF" w:rsidRDefault="00D457BF" w:rsidP="00D457BF">
      <w:pPr>
        <w:spacing w:after="0"/>
        <w:ind w:left="708" w:firstLine="708"/>
        <w:jc w:val="both"/>
        <w:rPr>
          <w:lang w:val="ru-RU"/>
        </w:rPr>
      </w:pPr>
      <w:r w:rsidRPr="00D457BF">
        <w:rPr>
          <w:lang w:val="ru-RU"/>
        </w:rPr>
        <w:t>int incr = ceil((double)b / a);</w:t>
      </w:r>
    </w:p>
    <w:p w14:paraId="057D3034" w14:textId="77777777" w:rsidR="00D457BF" w:rsidRPr="00827F15" w:rsidRDefault="00D457BF" w:rsidP="00D457BF">
      <w:pPr>
        <w:spacing w:after="0"/>
        <w:ind w:firstLine="708"/>
        <w:jc w:val="both"/>
      </w:pPr>
      <w:r w:rsidRPr="00D457BF">
        <w:rPr>
          <w:lang w:val="ru-RU"/>
        </w:rPr>
        <w:tab/>
      </w:r>
      <w:r w:rsidRPr="00827F15">
        <w:t>int skips = ceil((double)a / b);</w:t>
      </w:r>
    </w:p>
    <w:p w14:paraId="2EAEE47A" w14:textId="77777777" w:rsidR="00D457BF" w:rsidRPr="00D457BF" w:rsidRDefault="00D457BF" w:rsidP="00D457BF">
      <w:pPr>
        <w:spacing w:after="0"/>
        <w:ind w:firstLine="708"/>
        <w:jc w:val="both"/>
        <w:rPr>
          <w:lang w:val="ru-RU"/>
        </w:rPr>
      </w:pPr>
      <w:r w:rsidRPr="00D457BF">
        <w:rPr>
          <w:b/>
          <w:bCs/>
          <w:lang w:val="ru-RU"/>
        </w:rPr>
        <w:t>Шаг 7:</w:t>
      </w:r>
      <w:r w:rsidRPr="00D457BF">
        <w:rPr>
          <w:lang w:val="ru-RU"/>
        </w:rPr>
        <w:t xml:space="preserve"> определение начального количества столбцов</w:t>
      </w:r>
    </w:p>
    <w:p w14:paraId="067FEEE5" w14:textId="77777777" w:rsidR="00D457BF" w:rsidRDefault="00D457BF" w:rsidP="00D457BF">
      <w:pPr>
        <w:spacing w:after="0"/>
        <w:ind w:left="708" w:firstLine="708"/>
        <w:jc w:val="both"/>
        <w:rPr>
          <w:lang w:val="ru-RU"/>
        </w:rPr>
      </w:pPr>
      <w:r w:rsidRPr="00D457BF">
        <w:rPr>
          <w:lang w:val="ru-RU"/>
        </w:rPr>
        <w:t>int count_columns = 1;</w:t>
      </w:r>
    </w:p>
    <w:p w14:paraId="74FC811C" w14:textId="77777777" w:rsidR="00D457BF" w:rsidRDefault="00D457BF" w:rsidP="00D457BF">
      <w:pPr>
        <w:spacing w:after="0"/>
        <w:ind w:left="708" w:firstLine="708"/>
        <w:jc w:val="both"/>
        <w:rPr>
          <w:lang w:val="ru-RU"/>
        </w:rPr>
      </w:pPr>
    </w:p>
    <w:p w14:paraId="15F1F8AC" w14:textId="77777777" w:rsidR="00D457BF" w:rsidRDefault="00D457BF" w:rsidP="00D457BF">
      <w:pPr>
        <w:spacing w:after="0"/>
        <w:ind w:left="708" w:firstLine="708"/>
        <w:jc w:val="both"/>
        <w:rPr>
          <w:lang w:val="ru-RU"/>
        </w:rPr>
      </w:pPr>
    </w:p>
    <w:p w14:paraId="7EDDAEBB" w14:textId="77777777" w:rsidR="00D457BF" w:rsidRDefault="00D457BF" w:rsidP="00D457BF">
      <w:pPr>
        <w:spacing w:after="0"/>
        <w:ind w:left="708" w:firstLine="708"/>
        <w:jc w:val="both"/>
        <w:rPr>
          <w:lang w:val="ru-RU"/>
        </w:rPr>
      </w:pPr>
    </w:p>
    <w:p w14:paraId="19852A61" w14:textId="77777777" w:rsidR="00D457BF" w:rsidRPr="00D457BF" w:rsidRDefault="00D457BF" w:rsidP="00D457BF">
      <w:pPr>
        <w:spacing w:after="0"/>
        <w:ind w:left="708" w:firstLine="708"/>
        <w:jc w:val="both"/>
        <w:rPr>
          <w:lang w:val="ru-RU"/>
        </w:rPr>
      </w:pPr>
    </w:p>
    <w:p w14:paraId="24B79B30" w14:textId="77777777" w:rsidR="00D457BF" w:rsidRPr="00D457BF" w:rsidRDefault="00D457BF" w:rsidP="00D457BF">
      <w:pPr>
        <w:spacing w:after="0"/>
        <w:ind w:firstLine="708"/>
        <w:jc w:val="both"/>
        <w:rPr>
          <w:lang w:val="ru-RU"/>
        </w:rPr>
      </w:pPr>
      <w:r w:rsidRPr="00D457BF">
        <w:rPr>
          <w:b/>
          <w:bCs/>
          <w:lang w:val="ru-RU"/>
        </w:rPr>
        <w:lastRenderedPageBreak/>
        <w:t>Шаг 8:</w:t>
      </w:r>
      <w:r w:rsidRPr="00D457BF">
        <w:rPr>
          <w:lang w:val="ru-RU"/>
        </w:rPr>
        <w:t xml:space="preserve"> внешний цикл работы со строками</w:t>
      </w:r>
    </w:p>
    <w:p w14:paraId="32C95302" w14:textId="77777777" w:rsidR="00D457BF" w:rsidRPr="00827F15" w:rsidRDefault="00D457BF" w:rsidP="00D457BF">
      <w:pPr>
        <w:spacing w:after="0"/>
        <w:ind w:firstLine="708"/>
        <w:jc w:val="both"/>
      </w:pPr>
      <w:r w:rsidRPr="00827F15">
        <w:t>for (int row = 1; row &lt;= a; row++)</w:t>
      </w:r>
    </w:p>
    <w:p w14:paraId="70825402" w14:textId="77777777" w:rsidR="00D457BF" w:rsidRPr="00827F15" w:rsidRDefault="00D457BF" w:rsidP="00D457BF">
      <w:pPr>
        <w:spacing w:after="0" w:line="276" w:lineRule="auto"/>
        <w:ind w:firstLine="708"/>
        <w:jc w:val="both"/>
      </w:pPr>
      <w:r w:rsidRPr="00827F15">
        <w:tab/>
        <w:t>{</w:t>
      </w:r>
    </w:p>
    <w:p w14:paraId="52DDBA3A" w14:textId="77777777" w:rsidR="00D457BF" w:rsidRPr="00827F15" w:rsidRDefault="00D457BF" w:rsidP="00D457BF">
      <w:pPr>
        <w:spacing w:after="0" w:line="276" w:lineRule="auto"/>
        <w:ind w:firstLine="708"/>
        <w:jc w:val="both"/>
      </w:pPr>
      <w:r w:rsidRPr="00827F15">
        <w:tab/>
      </w:r>
      <w:r w:rsidRPr="00827F15">
        <w:tab/>
        <w:t>…</w:t>
      </w:r>
    </w:p>
    <w:p w14:paraId="1F3E1352" w14:textId="77777777" w:rsidR="00D457BF" w:rsidRPr="00827F15" w:rsidRDefault="00D457BF" w:rsidP="00D457BF">
      <w:pPr>
        <w:spacing w:after="0" w:line="276" w:lineRule="auto"/>
        <w:ind w:firstLine="708"/>
        <w:jc w:val="both"/>
      </w:pPr>
      <w:r w:rsidRPr="00827F15">
        <w:tab/>
      </w:r>
      <w:r w:rsidRPr="00827F15">
        <w:tab/>
        <w:t>if ((row - 1) % skips == 0) count_columns += incr;</w:t>
      </w:r>
    </w:p>
    <w:p w14:paraId="2B77F8DF" w14:textId="77777777" w:rsidR="00D457BF" w:rsidRPr="00D457BF" w:rsidRDefault="00D457BF" w:rsidP="00D457BF">
      <w:pPr>
        <w:spacing w:after="0"/>
        <w:ind w:firstLine="708"/>
        <w:jc w:val="both"/>
        <w:rPr>
          <w:lang w:val="ru-RU"/>
        </w:rPr>
      </w:pPr>
      <w:r w:rsidRPr="00827F15">
        <w:tab/>
      </w:r>
      <w:r w:rsidRPr="00827F15">
        <w:tab/>
      </w:r>
      <w:r w:rsidRPr="00D457BF">
        <w:rPr>
          <w:lang w:val="ru-RU"/>
        </w:rPr>
        <w:t>printf("\n");</w:t>
      </w:r>
    </w:p>
    <w:p w14:paraId="349352D0" w14:textId="77777777" w:rsidR="00D457BF" w:rsidRPr="00D457BF" w:rsidRDefault="00D457BF" w:rsidP="00D457BF">
      <w:pPr>
        <w:spacing w:after="0"/>
        <w:ind w:left="708" w:firstLine="708"/>
        <w:jc w:val="both"/>
        <w:rPr>
          <w:lang w:val="ru-RU"/>
        </w:rPr>
      </w:pPr>
      <w:r w:rsidRPr="00D457BF">
        <w:rPr>
          <w:lang w:val="ru-RU"/>
        </w:rPr>
        <w:t>}</w:t>
      </w:r>
    </w:p>
    <w:p w14:paraId="12DCBA33" w14:textId="77777777" w:rsidR="00D457BF" w:rsidRPr="00D457BF" w:rsidRDefault="00D457BF" w:rsidP="00D457BF">
      <w:pPr>
        <w:spacing w:after="0"/>
        <w:ind w:firstLine="708"/>
        <w:jc w:val="both"/>
        <w:rPr>
          <w:lang w:val="ru-RU"/>
        </w:rPr>
      </w:pPr>
      <w:r w:rsidRPr="00D457BF">
        <w:rPr>
          <w:b/>
          <w:bCs/>
          <w:lang w:val="ru-RU"/>
        </w:rPr>
        <w:t>Шаг 9:</w:t>
      </w:r>
      <w:r w:rsidRPr="00D457BF">
        <w:rPr>
          <w:lang w:val="ru-RU"/>
        </w:rPr>
        <w:t xml:space="preserve"> внутренний цикл работы со столбцами</w:t>
      </w:r>
    </w:p>
    <w:p w14:paraId="38DFF8B1" w14:textId="77777777" w:rsidR="00D457BF" w:rsidRPr="00D457BF" w:rsidRDefault="00D457BF" w:rsidP="00D457BF">
      <w:pPr>
        <w:spacing w:after="0"/>
        <w:ind w:left="708" w:firstLine="708"/>
        <w:jc w:val="both"/>
      </w:pPr>
      <w:r w:rsidRPr="00D457BF">
        <w:t>for (int col = 1; (col &lt;= count_columns) &amp;&amp; (col &lt;= b); col++) printf("%c", s);</w:t>
      </w:r>
    </w:p>
    <w:p w14:paraId="035460B1" w14:textId="77777777" w:rsidR="00D457BF" w:rsidRPr="00D457BF" w:rsidRDefault="00D457BF" w:rsidP="00D457BF">
      <w:pPr>
        <w:spacing w:after="0"/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70E173A" w14:textId="77777777" w:rsidR="00D457BF" w:rsidRPr="00D457BF" w:rsidRDefault="00D457BF" w:rsidP="00D457BF">
      <w:pPr>
        <w:spacing w:after="0"/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29DFD5D" w14:textId="77777777" w:rsidR="00D457BF" w:rsidRPr="00D457BF" w:rsidRDefault="00D457BF" w:rsidP="00D457BF">
      <w:pPr>
        <w:spacing w:after="0"/>
        <w:ind w:firstLine="708"/>
        <w:jc w:val="both"/>
      </w:pPr>
    </w:p>
    <w:p w14:paraId="120DBBD8" w14:textId="77777777" w:rsidR="005D3621" w:rsidRPr="00D457BF" w:rsidRDefault="005D3621">
      <w:pPr>
        <w:spacing w:line="276" w:lineRule="auto"/>
      </w:pPr>
      <w:r w:rsidRPr="00D457BF">
        <w:br w:type="page"/>
      </w:r>
    </w:p>
    <w:p w14:paraId="33EC05E4" w14:textId="77777777" w:rsidR="00CA66DD" w:rsidRPr="005D3621" w:rsidRDefault="00CA66DD" w:rsidP="005D3621">
      <w:pPr>
        <w:spacing w:after="0"/>
        <w:ind w:firstLine="708"/>
        <w:jc w:val="both"/>
        <w:rPr>
          <w:lang w:val="ru-RU"/>
        </w:rPr>
      </w:pPr>
      <w:r w:rsidRPr="00CA66DD">
        <w:rPr>
          <w:b/>
          <w:lang w:val="ru-RU"/>
        </w:rPr>
        <w:lastRenderedPageBreak/>
        <w:t>Блок – схема программы</w:t>
      </w:r>
    </w:p>
    <w:p w14:paraId="00AACD0E" w14:textId="7777777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338941AB" w14:textId="77777777" w:rsidR="00703B02" w:rsidRDefault="00CA66DD" w:rsidP="00703B02">
      <w:pPr>
        <w:spacing w:after="0"/>
        <w:ind w:firstLine="709"/>
        <w:jc w:val="both"/>
        <w:rPr>
          <w:noProof/>
          <w:lang w:val="ru-RU"/>
        </w:rPr>
      </w:pPr>
      <w:r>
        <w:rPr>
          <w:lang w:val="ru-RU"/>
        </w:rPr>
        <w:t>Блок – схема программы, которая</w:t>
      </w:r>
      <w:r w:rsidR="005D3621" w:rsidRPr="005D3621">
        <w:rPr>
          <w:lang w:val="ru-RU"/>
        </w:rPr>
        <w:t xml:space="preserve"> </w:t>
      </w:r>
      <w:r w:rsidR="00D457BF">
        <w:rPr>
          <w:lang w:val="ru-RU"/>
        </w:rPr>
        <w:t>выводит нарисованный заданными символами заполненный прямоугольный треугольник с заданными катетами</w:t>
      </w:r>
      <w:r w:rsidR="00380134">
        <w:rPr>
          <w:lang w:val="ru-RU"/>
        </w:rPr>
        <w:t xml:space="preserve">, </w:t>
      </w:r>
      <w:r>
        <w:rPr>
          <w:lang w:val="ru-RU"/>
        </w:rPr>
        <w:t>представлена на рисунке 1.</w:t>
      </w:r>
      <w:r w:rsidR="00D457BF" w:rsidRPr="00D457BF">
        <w:rPr>
          <w:noProof/>
          <w:lang w:val="ru-RU"/>
        </w:rPr>
        <w:t xml:space="preserve"> </w:t>
      </w:r>
    </w:p>
    <w:p w14:paraId="33A8FDB6" w14:textId="047AF837" w:rsidR="00CA66DD" w:rsidRPr="00827F15" w:rsidRDefault="00827F15" w:rsidP="00D457BF">
      <w:pPr>
        <w:spacing w:after="0"/>
        <w:ind w:firstLine="709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7F08DAA" wp14:editId="37C397F9">
            <wp:extent cx="2958838" cy="74066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7" t="2059" r="3755" b="2059"/>
                    <a:stretch/>
                  </pic:blipFill>
                  <pic:spPr bwMode="auto">
                    <a:xfrm>
                      <a:off x="0" y="0"/>
                      <a:ext cx="2976418" cy="745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1A041F" w14:textId="77777777" w:rsidR="005D3621" w:rsidRDefault="00F67A0B" w:rsidP="00703B02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 xml:space="preserve">Рисунок 1 </w:t>
      </w:r>
      <w:r w:rsidR="00380134">
        <w:rPr>
          <w:lang w:val="ru-RU"/>
        </w:rPr>
        <w:t>— Б</w:t>
      </w:r>
      <w:r>
        <w:rPr>
          <w:lang w:val="ru-RU"/>
        </w:rPr>
        <w:t>лок-схема программы</w:t>
      </w:r>
    </w:p>
    <w:p w14:paraId="021D0905" w14:textId="77777777" w:rsidR="00F67A0B" w:rsidRPr="005D3621" w:rsidRDefault="00F67A0B" w:rsidP="005D3621">
      <w:pPr>
        <w:spacing w:after="0"/>
        <w:ind w:firstLine="709"/>
        <w:rPr>
          <w:lang w:val="ru-RU"/>
        </w:rPr>
      </w:pPr>
      <w:r w:rsidRPr="00F67A0B">
        <w:rPr>
          <w:b/>
          <w:lang w:val="ru-RU"/>
        </w:rPr>
        <w:lastRenderedPageBreak/>
        <w:t>Результат работы программы</w:t>
      </w:r>
    </w:p>
    <w:p w14:paraId="2EEFC854" w14:textId="7777777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3FE50B3F" w14:textId="77777777" w:rsidR="00F67A0B" w:rsidRPr="00F67A0B" w:rsidRDefault="00F67A0B" w:rsidP="00615E31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На рисунке 2 представлено окно ввода данных</w:t>
      </w:r>
    </w:p>
    <w:p w14:paraId="50ED3A5D" w14:textId="77777777" w:rsidR="00615E31" w:rsidRDefault="00703B02" w:rsidP="009E0CA9">
      <w:pPr>
        <w:spacing w:after="0"/>
        <w:ind w:firstLine="709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6637558" wp14:editId="1099A5B6">
            <wp:extent cx="4067175" cy="1495425"/>
            <wp:effectExtent l="0" t="0" r="9525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F0C1" w14:textId="77777777" w:rsidR="009E0CA9" w:rsidRDefault="009E0CA9" w:rsidP="009E0CA9">
      <w:pPr>
        <w:spacing w:after="0"/>
        <w:ind w:left="707" w:firstLine="709"/>
        <w:jc w:val="center"/>
        <w:rPr>
          <w:lang w:val="ru-RU"/>
        </w:rPr>
      </w:pPr>
      <w:r>
        <w:rPr>
          <w:lang w:val="ru-RU"/>
        </w:rPr>
        <w:t xml:space="preserve">Рисунок 2 </w:t>
      </w:r>
      <w:r w:rsidR="00380134">
        <w:rPr>
          <w:lang w:val="ru-RU"/>
        </w:rPr>
        <w:t>—</w:t>
      </w:r>
      <w:r>
        <w:rPr>
          <w:lang w:val="ru-RU"/>
        </w:rPr>
        <w:t xml:space="preserve"> Окно ввода данных</w:t>
      </w:r>
    </w:p>
    <w:p w14:paraId="64F4F653" w14:textId="77777777" w:rsidR="007D68F4" w:rsidRPr="003E68D9" w:rsidRDefault="007D68F4" w:rsidP="009E0CA9">
      <w:pPr>
        <w:spacing w:after="0"/>
        <w:ind w:left="707" w:firstLine="709"/>
        <w:rPr>
          <w:lang w:val="ru-RU"/>
        </w:rPr>
      </w:pPr>
    </w:p>
    <w:p w14:paraId="249AC2AB" w14:textId="77777777" w:rsidR="00380134" w:rsidRDefault="00380134" w:rsidP="00380134">
      <w:pPr>
        <w:spacing w:after="0"/>
        <w:ind w:left="707"/>
        <w:rPr>
          <w:lang w:val="ru-RU"/>
        </w:rPr>
      </w:pPr>
      <w:r>
        <w:rPr>
          <w:lang w:val="ru-RU"/>
        </w:rPr>
        <w:t xml:space="preserve">На рисунке </w:t>
      </w:r>
      <w:r w:rsidR="00426D47">
        <w:rPr>
          <w:lang w:val="ru-RU"/>
        </w:rPr>
        <w:t>3</w:t>
      </w:r>
      <w:r>
        <w:rPr>
          <w:lang w:val="ru-RU"/>
        </w:rPr>
        <w:t xml:space="preserve"> представлена работа программы с данными из контрольного примера.</w:t>
      </w:r>
    </w:p>
    <w:p w14:paraId="602ADEE7" w14:textId="77777777" w:rsidR="00380134" w:rsidRDefault="00703B02" w:rsidP="00380134">
      <w:pPr>
        <w:spacing w:after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176EA71" wp14:editId="7A0CDB25">
            <wp:extent cx="5940425" cy="2366645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3A61" w14:textId="77777777" w:rsidR="005D3621" w:rsidRDefault="00380134" w:rsidP="005D3621">
      <w:pPr>
        <w:spacing w:after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426D47">
        <w:rPr>
          <w:lang w:val="ru-RU"/>
        </w:rPr>
        <w:t>3</w:t>
      </w:r>
      <w:r>
        <w:rPr>
          <w:lang w:val="ru-RU"/>
        </w:rPr>
        <w:t xml:space="preserve"> — Окно с выполненной программой</w:t>
      </w:r>
    </w:p>
    <w:p w14:paraId="54EA7BBF" w14:textId="77777777" w:rsidR="005D3621" w:rsidRDefault="005D3621">
      <w:pPr>
        <w:spacing w:line="276" w:lineRule="auto"/>
        <w:rPr>
          <w:lang w:val="ru-RU"/>
        </w:rPr>
      </w:pPr>
      <w:r>
        <w:rPr>
          <w:lang w:val="ru-RU"/>
        </w:rPr>
        <w:br w:type="page"/>
      </w:r>
    </w:p>
    <w:p w14:paraId="429A266D" w14:textId="77777777" w:rsidR="00417782" w:rsidRPr="005D3621" w:rsidRDefault="00417782" w:rsidP="005D3621">
      <w:pPr>
        <w:spacing w:after="0"/>
        <w:rPr>
          <w:lang w:val="ru-RU"/>
        </w:rPr>
      </w:pPr>
      <w:r w:rsidRPr="00F67A0B">
        <w:rPr>
          <w:b/>
          <w:lang w:val="ru-RU"/>
        </w:rPr>
        <w:lastRenderedPageBreak/>
        <w:t>Код</w:t>
      </w:r>
      <w:r w:rsidRPr="005D3621">
        <w:rPr>
          <w:b/>
          <w:lang w:val="ru-RU"/>
        </w:rPr>
        <w:t xml:space="preserve"> </w:t>
      </w:r>
      <w:r w:rsidRPr="00F67A0B">
        <w:rPr>
          <w:b/>
          <w:lang w:val="ru-RU"/>
        </w:rPr>
        <w:t>программы</w:t>
      </w:r>
    </w:p>
    <w:p w14:paraId="2EC10DD9" w14:textId="77777777" w:rsidR="00703B02" w:rsidRPr="00703B02" w:rsidRDefault="00703B02" w:rsidP="00703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03B02">
        <w:rPr>
          <w:rFonts w:ascii="Cascadia Mono" w:hAnsi="Cascadia Mono" w:cs="Cascadia Mono"/>
          <w:color w:val="808080"/>
        </w:rPr>
        <w:t>#define</w:t>
      </w:r>
      <w:r w:rsidRPr="00703B02">
        <w:rPr>
          <w:rFonts w:ascii="Cascadia Mono" w:hAnsi="Cascadia Mono" w:cs="Cascadia Mono"/>
          <w:color w:val="000000"/>
        </w:rPr>
        <w:t xml:space="preserve"> </w:t>
      </w:r>
      <w:r w:rsidRPr="00703B02">
        <w:rPr>
          <w:rFonts w:ascii="Cascadia Mono" w:hAnsi="Cascadia Mono" w:cs="Cascadia Mono"/>
          <w:color w:val="6F008A"/>
        </w:rPr>
        <w:t>_CRT_SECURE_NO_WARNINGS</w:t>
      </w:r>
    </w:p>
    <w:p w14:paraId="3F3D070A" w14:textId="77777777" w:rsidR="00703B02" w:rsidRPr="00703B02" w:rsidRDefault="00703B02" w:rsidP="00703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03B02">
        <w:rPr>
          <w:rFonts w:ascii="Cascadia Mono" w:hAnsi="Cascadia Mono" w:cs="Cascadia Mono"/>
          <w:color w:val="808080"/>
        </w:rPr>
        <w:t>#include</w:t>
      </w:r>
      <w:r w:rsidRPr="00703B02">
        <w:rPr>
          <w:rFonts w:ascii="Cascadia Mono" w:hAnsi="Cascadia Mono" w:cs="Cascadia Mono"/>
          <w:color w:val="000000"/>
        </w:rPr>
        <w:t xml:space="preserve"> </w:t>
      </w:r>
      <w:r w:rsidRPr="00703B02">
        <w:rPr>
          <w:rFonts w:ascii="Cascadia Mono" w:hAnsi="Cascadia Mono" w:cs="Cascadia Mono"/>
          <w:color w:val="A31515"/>
        </w:rPr>
        <w:t>&lt;stdio.h&gt;</w:t>
      </w:r>
    </w:p>
    <w:p w14:paraId="2343CFDE" w14:textId="77777777" w:rsidR="00703B02" w:rsidRPr="00703B02" w:rsidRDefault="00703B02" w:rsidP="00703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03B02">
        <w:rPr>
          <w:rFonts w:ascii="Cascadia Mono" w:hAnsi="Cascadia Mono" w:cs="Cascadia Mono"/>
          <w:color w:val="808080"/>
        </w:rPr>
        <w:t>#include</w:t>
      </w:r>
      <w:r w:rsidRPr="00703B02">
        <w:rPr>
          <w:rFonts w:ascii="Cascadia Mono" w:hAnsi="Cascadia Mono" w:cs="Cascadia Mono"/>
          <w:color w:val="000000"/>
        </w:rPr>
        <w:t xml:space="preserve"> </w:t>
      </w:r>
      <w:r w:rsidRPr="00703B02">
        <w:rPr>
          <w:rFonts w:ascii="Cascadia Mono" w:hAnsi="Cascadia Mono" w:cs="Cascadia Mono"/>
          <w:color w:val="A31515"/>
        </w:rPr>
        <w:t>&lt;locale.h&gt;</w:t>
      </w:r>
    </w:p>
    <w:p w14:paraId="7B8A4B31" w14:textId="77777777" w:rsidR="00703B02" w:rsidRPr="00703B02" w:rsidRDefault="00703B02" w:rsidP="00703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03B02">
        <w:rPr>
          <w:rFonts w:ascii="Cascadia Mono" w:hAnsi="Cascadia Mono" w:cs="Cascadia Mono"/>
          <w:color w:val="808080"/>
        </w:rPr>
        <w:t>#include</w:t>
      </w:r>
      <w:r w:rsidRPr="00703B02">
        <w:rPr>
          <w:rFonts w:ascii="Cascadia Mono" w:hAnsi="Cascadia Mono" w:cs="Cascadia Mono"/>
          <w:color w:val="000000"/>
        </w:rPr>
        <w:t xml:space="preserve"> </w:t>
      </w:r>
      <w:r w:rsidRPr="00703B02">
        <w:rPr>
          <w:rFonts w:ascii="Cascadia Mono" w:hAnsi="Cascadia Mono" w:cs="Cascadia Mono"/>
          <w:color w:val="A31515"/>
        </w:rPr>
        <w:t>&lt;math.h&gt;</w:t>
      </w:r>
    </w:p>
    <w:p w14:paraId="037384F3" w14:textId="77777777" w:rsidR="00703B02" w:rsidRPr="00703B02" w:rsidRDefault="00703B02" w:rsidP="00703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01C0125B" w14:textId="77777777" w:rsidR="00703B02" w:rsidRPr="00703B02" w:rsidRDefault="00703B02" w:rsidP="00703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03B02">
        <w:rPr>
          <w:rFonts w:ascii="Cascadia Mono" w:hAnsi="Cascadia Mono" w:cs="Cascadia Mono"/>
          <w:color w:val="0000FF"/>
        </w:rPr>
        <w:t>void</w:t>
      </w:r>
      <w:r w:rsidRPr="00703B02">
        <w:rPr>
          <w:rFonts w:ascii="Cascadia Mono" w:hAnsi="Cascadia Mono" w:cs="Cascadia Mono"/>
          <w:color w:val="000000"/>
        </w:rPr>
        <w:t xml:space="preserve"> main()</w:t>
      </w:r>
    </w:p>
    <w:p w14:paraId="408CE9C0" w14:textId="77777777" w:rsidR="00703B02" w:rsidRPr="00703B02" w:rsidRDefault="00703B02" w:rsidP="00703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03B02">
        <w:rPr>
          <w:rFonts w:ascii="Cascadia Mono" w:hAnsi="Cascadia Mono" w:cs="Cascadia Mono"/>
          <w:color w:val="000000"/>
        </w:rPr>
        <w:t>{</w:t>
      </w:r>
    </w:p>
    <w:p w14:paraId="78F04989" w14:textId="77777777" w:rsidR="00703B02" w:rsidRPr="00703B02" w:rsidRDefault="00703B02" w:rsidP="00703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03B02">
        <w:rPr>
          <w:rFonts w:ascii="Cascadia Mono" w:hAnsi="Cascadia Mono" w:cs="Cascadia Mono"/>
          <w:color w:val="000000"/>
        </w:rPr>
        <w:tab/>
        <w:t>setlocale(</w:t>
      </w:r>
      <w:r w:rsidRPr="00703B02">
        <w:rPr>
          <w:rFonts w:ascii="Cascadia Mono" w:hAnsi="Cascadia Mono" w:cs="Cascadia Mono"/>
          <w:color w:val="6F008A"/>
        </w:rPr>
        <w:t>LC_ALL</w:t>
      </w:r>
      <w:r w:rsidRPr="00703B02">
        <w:rPr>
          <w:rFonts w:ascii="Cascadia Mono" w:hAnsi="Cascadia Mono" w:cs="Cascadia Mono"/>
          <w:color w:val="000000"/>
        </w:rPr>
        <w:t xml:space="preserve">, </w:t>
      </w:r>
      <w:r w:rsidRPr="00703B02">
        <w:rPr>
          <w:rFonts w:ascii="Cascadia Mono" w:hAnsi="Cascadia Mono" w:cs="Cascadia Mono"/>
          <w:color w:val="A31515"/>
        </w:rPr>
        <w:t>"RUS"</w:t>
      </w:r>
      <w:r w:rsidRPr="00703B02">
        <w:rPr>
          <w:rFonts w:ascii="Cascadia Mono" w:hAnsi="Cascadia Mono" w:cs="Cascadia Mono"/>
          <w:color w:val="000000"/>
        </w:rPr>
        <w:t>);</w:t>
      </w:r>
    </w:p>
    <w:p w14:paraId="3541F4FF" w14:textId="77777777" w:rsidR="00703B02" w:rsidRPr="00703B02" w:rsidRDefault="00703B02" w:rsidP="00703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3E60A797" w14:textId="77777777" w:rsidR="00703B02" w:rsidRPr="00703B02" w:rsidRDefault="00703B02" w:rsidP="00703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03B02">
        <w:rPr>
          <w:rFonts w:ascii="Cascadia Mono" w:hAnsi="Cascadia Mono" w:cs="Cascadia Mono"/>
          <w:color w:val="000000"/>
        </w:rPr>
        <w:tab/>
      </w:r>
      <w:r w:rsidRPr="00703B02">
        <w:rPr>
          <w:rFonts w:ascii="Cascadia Mono" w:hAnsi="Cascadia Mono" w:cs="Cascadia Mono"/>
          <w:color w:val="0000FF"/>
        </w:rPr>
        <w:t>char</w:t>
      </w:r>
      <w:r w:rsidRPr="00703B02">
        <w:rPr>
          <w:rFonts w:ascii="Cascadia Mono" w:hAnsi="Cascadia Mono" w:cs="Cascadia Mono"/>
          <w:color w:val="000000"/>
        </w:rPr>
        <w:t xml:space="preserve"> s;</w:t>
      </w:r>
    </w:p>
    <w:p w14:paraId="1D0A143D" w14:textId="77777777" w:rsidR="00703B02" w:rsidRPr="00703B02" w:rsidRDefault="00703B02" w:rsidP="00703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03B02">
        <w:rPr>
          <w:rFonts w:ascii="Cascadia Mono" w:hAnsi="Cascadia Mono" w:cs="Cascadia Mono"/>
          <w:color w:val="000000"/>
        </w:rPr>
        <w:tab/>
      </w:r>
      <w:r w:rsidRPr="00703B02">
        <w:rPr>
          <w:rFonts w:ascii="Cascadia Mono" w:hAnsi="Cascadia Mono" w:cs="Cascadia Mono"/>
          <w:color w:val="0000FF"/>
        </w:rPr>
        <w:t>int</w:t>
      </w:r>
      <w:r w:rsidRPr="00703B02">
        <w:rPr>
          <w:rFonts w:ascii="Cascadia Mono" w:hAnsi="Cascadia Mono" w:cs="Cascadia Mono"/>
          <w:color w:val="000000"/>
        </w:rPr>
        <w:t xml:space="preserve"> a, b;</w:t>
      </w:r>
    </w:p>
    <w:p w14:paraId="26B72D78" w14:textId="77777777" w:rsidR="00703B02" w:rsidRPr="00703B02" w:rsidRDefault="00703B02" w:rsidP="00703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703B02">
        <w:rPr>
          <w:rFonts w:ascii="Cascadia Mono" w:hAnsi="Cascadia Mono" w:cs="Cascadia Mono"/>
          <w:color w:val="000000"/>
        </w:rPr>
        <w:tab/>
      </w:r>
      <w:r w:rsidRPr="00703B02">
        <w:rPr>
          <w:rFonts w:ascii="Cascadia Mono" w:hAnsi="Cascadia Mono" w:cs="Cascadia Mono"/>
          <w:color w:val="000000"/>
          <w:lang w:val="ru-RU"/>
        </w:rPr>
        <w:t>puts(</w:t>
      </w:r>
      <w:r w:rsidRPr="00703B02">
        <w:rPr>
          <w:rFonts w:ascii="Cascadia Mono" w:hAnsi="Cascadia Mono" w:cs="Cascadia Mono"/>
          <w:color w:val="A31515"/>
          <w:lang w:val="ru-RU"/>
        </w:rPr>
        <w:t>"Введите символ"</w:t>
      </w:r>
      <w:r w:rsidRPr="00703B02">
        <w:rPr>
          <w:rFonts w:ascii="Cascadia Mono" w:hAnsi="Cascadia Mono" w:cs="Cascadia Mono"/>
          <w:color w:val="000000"/>
          <w:lang w:val="ru-RU"/>
        </w:rPr>
        <w:t>);</w:t>
      </w:r>
    </w:p>
    <w:p w14:paraId="5C582F1B" w14:textId="77777777" w:rsidR="00703B02" w:rsidRPr="00703B02" w:rsidRDefault="00703B02" w:rsidP="00703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703B02">
        <w:rPr>
          <w:rFonts w:ascii="Cascadia Mono" w:hAnsi="Cascadia Mono" w:cs="Cascadia Mono"/>
          <w:color w:val="000000"/>
          <w:lang w:val="ru-RU"/>
        </w:rPr>
        <w:tab/>
        <w:t>scanf(</w:t>
      </w:r>
      <w:r w:rsidRPr="00703B02">
        <w:rPr>
          <w:rFonts w:ascii="Cascadia Mono" w:hAnsi="Cascadia Mono" w:cs="Cascadia Mono"/>
          <w:color w:val="A31515"/>
          <w:lang w:val="ru-RU"/>
        </w:rPr>
        <w:t>"%c"</w:t>
      </w:r>
      <w:r w:rsidRPr="00703B02">
        <w:rPr>
          <w:rFonts w:ascii="Cascadia Mono" w:hAnsi="Cascadia Mono" w:cs="Cascadia Mono"/>
          <w:color w:val="000000"/>
          <w:lang w:val="ru-RU"/>
        </w:rPr>
        <w:t>, &amp;s);</w:t>
      </w:r>
    </w:p>
    <w:p w14:paraId="3E1408D5" w14:textId="77777777" w:rsidR="00703B02" w:rsidRPr="00703B02" w:rsidRDefault="00703B02" w:rsidP="00703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703B02">
        <w:rPr>
          <w:rFonts w:ascii="Cascadia Mono" w:hAnsi="Cascadia Mono" w:cs="Cascadia Mono"/>
          <w:color w:val="000000"/>
          <w:lang w:val="ru-RU"/>
        </w:rPr>
        <w:tab/>
        <w:t>puts(</w:t>
      </w:r>
      <w:r w:rsidRPr="00703B02">
        <w:rPr>
          <w:rFonts w:ascii="Cascadia Mono" w:hAnsi="Cascadia Mono" w:cs="Cascadia Mono"/>
          <w:color w:val="A31515"/>
          <w:lang w:val="ru-RU"/>
        </w:rPr>
        <w:t>"Введите значения катетов"</w:t>
      </w:r>
      <w:r w:rsidRPr="00703B02">
        <w:rPr>
          <w:rFonts w:ascii="Cascadia Mono" w:hAnsi="Cascadia Mono" w:cs="Cascadia Mono"/>
          <w:color w:val="000000"/>
          <w:lang w:val="ru-RU"/>
        </w:rPr>
        <w:t>);</w:t>
      </w:r>
    </w:p>
    <w:p w14:paraId="21A3AE0B" w14:textId="77777777" w:rsidR="00703B02" w:rsidRPr="00703B02" w:rsidRDefault="00703B02" w:rsidP="00703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703B02">
        <w:rPr>
          <w:rFonts w:ascii="Cascadia Mono" w:hAnsi="Cascadia Mono" w:cs="Cascadia Mono"/>
          <w:color w:val="000000"/>
          <w:lang w:val="ru-RU"/>
        </w:rPr>
        <w:tab/>
        <w:t>scanf(</w:t>
      </w:r>
      <w:r w:rsidRPr="00703B02">
        <w:rPr>
          <w:rFonts w:ascii="Cascadia Mono" w:hAnsi="Cascadia Mono" w:cs="Cascadia Mono"/>
          <w:color w:val="A31515"/>
          <w:lang w:val="ru-RU"/>
        </w:rPr>
        <w:t>"%d%d"</w:t>
      </w:r>
      <w:r w:rsidRPr="00703B02">
        <w:rPr>
          <w:rFonts w:ascii="Cascadia Mono" w:hAnsi="Cascadia Mono" w:cs="Cascadia Mono"/>
          <w:color w:val="000000"/>
          <w:lang w:val="ru-RU"/>
        </w:rPr>
        <w:t>, &amp;a, &amp;b);</w:t>
      </w:r>
    </w:p>
    <w:p w14:paraId="1F58AD98" w14:textId="77777777" w:rsidR="00703B02" w:rsidRPr="00827F15" w:rsidRDefault="00703B02" w:rsidP="00703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03B02">
        <w:rPr>
          <w:rFonts w:ascii="Cascadia Mono" w:hAnsi="Cascadia Mono" w:cs="Cascadia Mono"/>
          <w:color w:val="000000"/>
          <w:lang w:val="ru-RU"/>
        </w:rPr>
        <w:tab/>
      </w:r>
      <w:r w:rsidRPr="00827F15">
        <w:rPr>
          <w:rFonts w:ascii="Cascadia Mono" w:hAnsi="Cascadia Mono" w:cs="Cascadia Mono"/>
          <w:color w:val="000000"/>
        </w:rPr>
        <w:t>puts(</w:t>
      </w:r>
      <w:r w:rsidRPr="00827F15">
        <w:rPr>
          <w:rFonts w:ascii="Cascadia Mono" w:hAnsi="Cascadia Mono" w:cs="Cascadia Mono"/>
          <w:color w:val="A31515"/>
        </w:rPr>
        <w:t>"\n"</w:t>
      </w:r>
      <w:r w:rsidRPr="00827F15">
        <w:rPr>
          <w:rFonts w:ascii="Cascadia Mono" w:hAnsi="Cascadia Mono" w:cs="Cascadia Mono"/>
          <w:color w:val="000000"/>
        </w:rPr>
        <w:t>);</w:t>
      </w:r>
    </w:p>
    <w:p w14:paraId="280872A4" w14:textId="77777777" w:rsidR="00703B02" w:rsidRPr="00827F15" w:rsidRDefault="00703B02" w:rsidP="00703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6722CFEC" w14:textId="77777777" w:rsidR="00703B02" w:rsidRPr="00827F15" w:rsidRDefault="00703B02" w:rsidP="00703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27F15">
        <w:rPr>
          <w:rFonts w:ascii="Cascadia Mono" w:hAnsi="Cascadia Mono" w:cs="Cascadia Mono"/>
          <w:color w:val="000000"/>
        </w:rPr>
        <w:tab/>
      </w:r>
      <w:r w:rsidRPr="00827F15">
        <w:rPr>
          <w:rFonts w:ascii="Cascadia Mono" w:hAnsi="Cascadia Mono" w:cs="Cascadia Mono"/>
          <w:color w:val="0000FF"/>
        </w:rPr>
        <w:t>int</w:t>
      </w:r>
      <w:r w:rsidRPr="00827F15">
        <w:rPr>
          <w:rFonts w:ascii="Cascadia Mono" w:hAnsi="Cascadia Mono" w:cs="Cascadia Mono"/>
          <w:color w:val="000000"/>
        </w:rPr>
        <w:t xml:space="preserve"> incr = ceil((</w:t>
      </w:r>
      <w:r w:rsidRPr="00827F15">
        <w:rPr>
          <w:rFonts w:ascii="Cascadia Mono" w:hAnsi="Cascadia Mono" w:cs="Cascadia Mono"/>
          <w:color w:val="0000FF"/>
        </w:rPr>
        <w:t>double</w:t>
      </w:r>
      <w:r w:rsidRPr="00827F15">
        <w:rPr>
          <w:rFonts w:ascii="Cascadia Mono" w:hAnsi="Cascadia Mono" w:cs="Cascadia Mono"/>
          <w:color w:val="000000"/>
        </w:rPr>
        <w:t xml:space="preserve">)b / a); </w:t>
      </w:r>
    </w:p>
    <w:p w14:paraId="3D8F827A" w14:textId="77777777" w:rsidR="00703B02" w:rsidRPr="00827F15" w:rsidRDefault="00703B02" w:rsidP="00703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27F15">
        <w:rPr>
          <w:rFonts w:ascii="Cascadia Mono" w:hAnsi="Cascadia Mono" w:cs="Cascadia Mono"/>
          <w:color w:val="000000"/>
        </w:rPr>
        <w:tab/>
      </w:r>
      <w:r w:rsidRPr="00827F15">
        <w:rPr>
          <w:rFonts w:ascii="Cascadia Mono" w:hAnsi="Cascadia Mono" w:cs="Cascadia Mono"/>
          <w:color w:val="0000FF"/>
        </w:rPr>
        <w:t>int</w:t>
      </w:r>
      <w:r w:rsidRPr="00827F15">
        <w:rPr>
          <w:rFonts w:ascii="Cascadia Mono" w:hAnsi="Cascadia Mono" w:cs="Cascadia Mono"/>
          <w:color w:val="000000"/>
        </w:rPr>
        <w:t xml:space="preserve"> skips = ceil((</w:t>
      </w:r>
      <w:r w:rsidRPr="00827F15">
        <w:rPr>
          <w:rFonts w:ascii="Cascadia Mono" w:hAnsi="Cascadia Mono" w:cs="Cascadia Mono"/>
          <w:color w:val="0000FF"/>
        </w:rPr>
        <w:t>double</w:t>
      </w:r>
      <w:r w:rsidRPr="00827F15">
        <w:rPr>
          <w:rFonts w:ascii="Cascadia Mono" w:hAnsi="Cascadia Mono" w:cs="Cascadia Mono"/>
          <w:color w:val="000000"/>
        </w:rPr>
        <w:t xml:space="preserve">)a / b);  </w:t>
      </w:r>
    </w:p>
    <w:p w14:paraId="458D51D2" w14:textId="77777777" w:rsidR="00703B02" w:rsidRPr="00703B02" w:rsidRDefault="00703B02" w:rsidP="00703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27F15">
        <w:rPr>
          <w:rFonts w:ascii="Cascadia Mono" w:hAnsi="Cascadia Mono" w:cs="Cascadia Mono"/>
          <w:color w:val="000000"/>
        </w:rPr>
        <w:tab/>
      </w:r>
      <w:r w:rsidRPr="00703B02">
        <w:rPr>
          <w:rFonts w:ascii="Cascadia Mono" w:hAnsi="Cascadia Mono" w:cs="Cascadia Mono"/>
          <w:color w:val="0000FF"/>
        </w:rPr>
        <w:t>int</w:t>
      </w:r>
      <w:r w:rsidRPr="00703B02">
        <w:rPr>
          <w:rFonts w:ascii="Cascadia Mono" w:hAnsi="Cascadia Mono" w:cs="Cascadia Mono"/>
          <w:color w:val="000000"/>
        </w:rPr>
        <w:t xml:space="preserve"> count_columns = 1;</w:t>
      </w:r>
    </w:p>
    <w:p w14:paraId="5988B469" w14:textId="77777777" w:rsidR="00703B02" w:rsidRPr="00703B02" w:rsidRDefault="00703B02" w:rsidP="00703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03B02">
        <w:rPr>
          <w:rFonts w:ascii="Cascadia Mono" w:hAnsi="Cascadia Mono" w:cs="Cascadia Mono"/>
          <w:color w:val="000000"/>
        </w:rPr>
        <w:tab/>
      </w:r>
      <w:r w:rsidRPr="00703B02">
        <w:rPr>
          <w:rFonts w:ascii="Cascadia Mono" w:hAnsi="Cascadia Mono" w:cs="Cascadia Mono"/>
          <w:color w:val="0000FF"/>
        </w:rPr>
        <w:t>for</w:t>
      </w:r>
      <w:r w:rsidRPr="00703B02">
        <w:rPr>
          <w:rFonts w:ascii="Cascadia Mono" w:hAnsi="Cascadia Mono" w:cs="Cascadia Mono"/>
          <w:color w:val="000000"/>
        </w:rPr>
        <w:t xml:space="preserve"> (</w:t>
      </w:r>
      <w:r w:rsidRPr="00703B02">
        <w:rPr>
          <w:rFonts w:ascii="Cascadia Mono" w:hAnsi="Cascadia Mono" w:cs="Cascadia Mono"/>
          <w:color w:val="0000FF"/>
        </w:rPr>
        <w:t>int</w:t>
      </w:r>
      <w:r w:rsidRPr="00703B02">
        <w:rPr>
          <w:rFonts w:ascii="Cascadia Mono" w:hAnsi="Cascadia Mono" w:cs="Cascadia Mono"/>
          <w:color w:val="000000"/>
        </w:rPr>
        <w:t xml:space="preserve"> row = 1; row &lt;= a; row++)</w:t>
      </w:r>
    </w:p>
    <w:p w14:paraId="6C7E1927" w14:textId="77777777" w:rsidR="00703B02" w:rsidRPr="00703B02" w:rsidRDefault="00703B02" w:rsidP="00703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03B02">
        <w:rPr>
          <w:rFonts w:ascii="Cascadia Mono" w:hAnsi="Cascadia Mono" w:cs="Cascadia Mono"/>
          <w:color w:val="000000"/>
        </w:rPr>
        <w:tab/>
        <w:t>{</w:t>
      </w:r>
    </w:p>
    <w:p w14:paraId="3C97D46B" w14:textId="77777777" w:rsidR="00703B02" w:rsidRPr="00703B02" w:rsidRDefault="00703B02" w:rsidP="00703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03B02">
        <w:rPr>
          <w:rFonts w:ascii="Cascadia Mono" w:hAnsi="Cascadia Mono" w:cs="Cascadia Mono"/>
          <w:color w:val="000000"/>
        </w:rPr>
        <w:tab/>
      </w:r>
      <w:r w:rsidRPr="00703B02">
        <w:rPr>
          <w:rFonts w:ascii="Cascadia Mono" w:hAnsi="Cascadia Mono" w:cs="Cascadia Mono"/>
          <w:color w:val="000000"/>
        </w:rPr>
        <w:tab/>
      </w:r>
      <w:r w:rsidRPr="00703B02">
        <w:rPr>
          <w:rFonts w:ascii="Cascadia Mono" w:hAnsi="Cascadia Mono" w:cs="Cascadia Mono"/>
          <w:color w:val="0000FF"/>
        </w:rPr>
        <w:t>for</w:t>
      </w:r>
      <w:r w:rsidRPr="00703B02">
        <w:rPr>
          <w:rFonts w:ascii="Cascadia Mono" w:hAnsi="Cascadia Mono" w:cs="Cascadia Mono"/>
          <w:color w:val="000000"/>
        </w:rPr>
        <w:t xml:space="preserve"> (</w:t>
      </w:r>
      <w:r w:rsidRPr="00703B02">
        <w:rPr>
          <w:rFonts w:ascii="Cascadia Mono" w:hAnsi="Cascadia Mono" w:cs="Cascadia Mono"/>
          <w:color w:val="0000FF"/>
        </w:rPr>
        <w:t>int</w:t>
      </w:r>
      <w:r w:rsidRPr="00703B02">
        <w:rPr>
          <w:rFonts w:ascii="Cascadia Mono" w:hAnsi="Cascadia Mono" w:cs="Cascadia Mono"/>
          <w:color w:val="000000"/>
        </w:rPr>
        <w:t xml:space="preserve"> col = 1; (col &lt;= count_columns) &amp;&amp; (col &lt;= b); col++) printf(</w:t>
      </w:r>
      <w:r w:rsidRPr="00703B02">
        <w:rPr>
          <w:rFonts w:ascii="Cascadia Mono" w:hAnsi="Cascadia Mono" w:cs="Cascadia Mono"/>
          <w:color w:val="A31515"/>
        </w:rPr>
        <w:t>"%c"</w:t>
      </w:r>
      <w:r w:rsidRPr="00703B02">
        <w:rPr>
          <w:rFonts w:ascii="Cascadia Mono" w:hAnsi="Cascadia Mono" w:cs="Cascadia Mono"/>
          <w:color w:val="000000"/>
        </w:rPr>
        <w:t>, s);</w:t>
      </w:r>
    </w:p>
    <w:p w14:paraId="27BCF267" w14:textId="77777777" w:rsidR="00703B02" w:rsidRPr="00703B02" w:rsidRDefault="00703B02" w:rsidP="00703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03B02">
        <w:rPr>
          <w:rFonts w:ascii="Cascadia Mono" w:hAnsi="Cascadia Mono" w:cs="Cascadia Mono"/>
          <w:color w:val="000000"/>
        </w:rPr>
        <w:tab/>
      </w:r>
      <w:r w:rsidRPr="00703B02">
        <w:rPr>
          <w:rFonts w:ascii="Cascadia Mono" w:hAnsi="Cascadia Mono" w:cs="Cascadia Mono"/>
          <w:color w:val="000000"/>
        </w:rPr>
        <w:tab/>
      </w:r>
      <w:r w:rsidRPr="00703B02">
        <w:rPr>
          <w:rFonts w:ascii="Cascadia Mono" w:hAnsi="Cascadia Mono" w:cs="Cascadia Mono"/>
          <w:color w:val="0000FF"/>
        </w:rPr>
        <w:t>if</w:t>
      </w:r>
      <w:r w:rsidRPr="00703B02">
        <w:rPr>
          <w:rFonts w:ascii="Cascadia Mono" w:hAnsi="Cascadia Mono" w:cs="Cascadia Mono"/>
          <w:color w:val="000000"/>
        </w:rPr>
        <w:t xml:space="preserve"> ((row - 1) % skips == 0) count_columns += incr;</w:t>
      </w:r>
    </w:p>
    <w:p w14:paraId="16AC119E" w14:textId="77777777" w:rsidR="00703B02" w:rsidRPr="00703B02" w:rsidRDefault="00703B02" w:rsidP="00703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703B02">
        <w:rPr>
          <w:rFonts w:ascii="Cascadia Mono" w:hAnsi="Cascadia Mono" w:cs="Cascadia Mono"/>
          <w:color w:val="000000"/>
        </w:rPr>
        <w:tab/>
      </w:r>
      <w:r w:rsidRPr="00703B02">
        <w:rPr>
          <w:rFonts w:ascii="Cascadia Mono" w:hAnsi="Cascadia Mono" w:cs="Cascadia Mono"/>
          <w:color w:val="000000"/>
        </w:rPr>
        <w:tab/>
      </w:r>
      <w:r w:rsidRPr="00703B02">
        <w:rPr>
          <w:rFonts w:ascii="Cascadia Mono" w:hAnsi="Cascadia Mono" w:cs="Cascadia Mono"/>
          <w:color w:val="000000"/>
          <w:lang w:val="ru-RU"/>
        </w:rPr>
        <w:t>printf(</w:t>
      </w:r>
      <w:r w:rsidRPr="00703B02">
        <w:rPr>
          <w:rFonts w:ascii="Cascadia Mono" w:hAnsi="Cascadia Mono" w:cs="Cascadia Mono"/>
          <w:color w:val="A31515"/>
          <w:lang w:val="ru-RU"/>
        </w:rPr>
        <w:t>"\n"</w:t>
      </w:r>
      <w:r w:rsidRPr="00703B02">
        <w:rPr>
          <w:rFonts w:ascii="Cascadia Mono" w:hAnsi="Cascadia Mono" w:cs="Cascadia Mono"/>
          <w:color w:val="000000"/>
          <w:lang w:val="ru-RU"/>
        </w:rPr>
        <w:t>);</w:t>
      </w:r>
    </w:p>
    <w:p w14:paraId="622C96B7" w14:textId="77777777" w:rsidR="00703B02" w:rsidRPr="00703B02" w:rsidRDefault="00703B02" w:rsidP="00703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703B02">
        <w:rPr>
          <w:rFonts w:ascii="Cascadia Mono" w:hAnsi="Cascadia Mono" w:cs="Cascadia Mono"/>
          <w:color w:val="000000"/>
          <w:lang w:val="ru-RU"/>
        </w:rPr>
        <w:tab/>
        <w:t>}</w:t>
      </w:r>
    </w:p>
    <w:p w14:paraId="639ECCC9" w14:textId="77777777" w:rsidR="00703B02" w:rsidRDefault="00703B02" w:rsidP="00703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03B02">
        <w:rPr>
          <w:rFonts w:ascii="Cascadia Mono" w:hAnsi="Cascadia Mono" w:cs="Cascadia Mono"/>
          <w:color w:val="000000"/>
          <w:lang w:val="ru-RU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5E2320D8" w14:textId="77777777" w:rsidR="00417782" w:rsidRPr="003E6A16" w:rsidRDefault="00417782" w:rsidP="00380134">
      <w:pPr>
        <w:spacing w:after="0"/>
        <w:jc w:val="both"/>
        <w:rPr>
          <w:lang w:val="ru-RU"/>
        </w:rPr>
      </w:pPr>
    </w:p>
    <w:sectPr w:rsidR="00417782" w:rsidRPr="003E6A16" w:rsidSect="00615E31">
      <w:footerReference w:type="default" r:id="rId10"/>
      <w:pgSz w:w="11906" w:h="16838"/>
      <w:pgMar w:top="1134" w:right="850" w:bottom="1134" w:left="1701" w:header="708" w:footer="765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87A2C" w14:textId="77777777" w:rsidR="00B84CA2" w:rsidRDefault="00B84CA2" w:rsidP="00615E31">
      <w:pPr>
        <w:spacing w:after="0" w:line="240" w:lineRule="auto"/>
      </w:pPr>
      <w:r>
        <w:separator/>
      </w:r>
    </w:p>
  </w:endnote>
  <w:endnote w:type="continuationSeparator" w:id="0">
    <w:p w14:paraId="5836A8B0" w14:textId="77777777" w:rsidR="00B84CA2" w:rsidRDefault="00B84CA2" w:rsidP="00615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669032"/>
      <w:docPartObj>
        <w:docPartGallery w:val="Page Numbers (Bottom of Page)"/>
        <w:docPartUnique/>
      </w:docPartObj>
    </w:sdtPr>
    <w:sdtEndPr/>
    <w:sdtContent>
      <w:p w14:paraId="3CA47D55" w14:textId="77777777" w:rsidR="00CA66DD" w:rsidRDefault="0014671F" w:rsidP="00615E31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02D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C8729" w14:textId="77777777" w:rsidR="00B84CA2" w:rsidRDefault="00B84CA2" w:rsidP="00615E31">
      <w:pPr>
        <w:spacing w:after="0" w:line="240" w:lineRule="auto"/>
      </w:pPr>
      <w:r>
        <w:separator/>
      </w:r>
    </w:p>
  </w:footnote>
  <w:footnote w:type="continuationSeparator" w:id="0">
    <w:p w14:paraId="59574E59" w14:textId="77777777" w:rsidR="00B84CA2" w:rsidRDefault="00B84CA2" w:rsidP="00615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A11C0"/>
    <w:multiLevelType w:val="hybridMultilevel"/>
    <w:tmpl w:val="99E44978"/>
    <w:lvl w:ilvl="0" w:tplc="0D1AE1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D303F46"/>
    <w:multiLevelType w:val="hybridMultilevel"/>
    <w:tmpl w:val="A76A2FFC"/>
    <w:lvl w:ilvl="0" w:tplc="AE8A9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30A9"/>
    <w:rsid w:val="0003178F"/>
    <w:rsid w:val="00057648"/>
    <w:rsid w:val="00085CBB"/>
    <w:rsid w:val="0012416A"/>
    <w:rsid w:val="0014671F"/>
    <w:rsid w:val="00165846"/>
    <w:rsid w:val="001D35EF"/>
    <w:rsid w:val="00203C28"/>
    <w:rsid w:val="00225841"/>
    <w:rsid w:val="00272C2B"/>
    <w:rsid w:val="002A4A75"/>
    <w:rsid w:val="002F1459"/>
    <w:rsid w:val="00380134"/>
    <w:rsid w:val="003802D5"/>
    <w:rsid w:val="003E68D9"/>
    <w:rsid w:val="003E6A16"/>
    <w:rsid w:val="00412430"/>
    <w:rsid w:val="00417782"/>
    <w:rsid w:val="00426D47"/>
    <w:rsid w:val="005321E5"/>
    <w:rsid w:val="005D3621"/>
    <w:rsid w:val="00601160"/>
    <w:rsid w:val="00615E31"/>
    <w:rsid w:val="006433E6"/>
    <w:rsid w:val="0064510B"/>
    <w:rsid w:val="006730B5"/>
    <w:rsid w:val="00681CA8"/>
    <w:rsid w:val="0069606B"/>
    <w:rsid w:val="006A3B85"/>
    <w:rsid w:val="006A7BA2"/>
    <w:rsid w:val="00703B02"/>
    <w:rsid w:val="007231F2"/>
    <w:rsid w:val="007B6D7F"/>
    <w:rsid w:val="007D68F4"/>
    <w:rsid w:val="007F30A9"/>
    <w:rsid w:val="00810457"/>
    <w:rsid w:val="008214B9"/>
    <w:rsid w:val="00827F15"/>
    <w:rsid w:val="0083617D"/>
    <w:rsid w:val="008A5984"/>
    <w:rsid w:val="008E5EEA"/>
    <w:rsid w:val="008E6207"/>
    <w:rsid w:val="00994B08"/>
    <w:rsid w:val="009E0CA9"/>
    <w:rsid w:val="00A00200"/>
    <w:rsid w:val="00AC0A6E"/>
    <w:rsid w:val="00B84CA2"/>
    <w:rsid w:val="00BE0CA2"/>
    <w:rsid w:val="00CA66DD"/>
    <w:rsid w:val="00D04332"/>
    <w:rsid w:val="00D457BF"/>
    <w:rsid w:val="00D62E3E"/>
    <w:rsid w:val="00D860A6"/>
    <w:rsid w:val="00DA703F"/>
    <w:rsid w:val="00DB2432"/>
    <w:rsid w:val="00F67A0B"/>
    <w:rsid w:val="00F752BC"/>
    <w:rsid w:val="00F90762"/>
    <w:rsid w:val="00FE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EE3245D"/>
  <w15:docId w15:val="{95806F38-8141-4D87-BC49-204D60DE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E31"/>
    <w:pPr>
      <w:spacing w:line="360" w:lineRule="auto"/>
    </w:pPr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1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15E31"/>
    <w:rPr>
      <w:rFonts w:ascii="Times New Roman" w:hAnsi="Times New Roman" w:cs="Times New Roman"/>
      <w:sz w:val="28"/>
      <w:szCs w:val="28"/>
      <w:lang w:val="en-US"/>
    </w:rPr>
  </w:style>
  <w:style w:type="paragraph" w:styleId="a5">
    <w:name w:val="footer"/>
    <w:basedOn w:val="a"/>
    <w:link w:val="a6"/>
    <w:uiPriority w:val="99"/>
    <w:unhideWhenUsed/>
    <w:rsid w:val="0061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5E31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List Paragraph"/>
    <w:basedOn w:val="a"/>
    <w:uiPriority w:val="34"/>
    <w:qFormat/>
    <w:rsid w:val="00AC0A6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67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67A0B"/>
    <w:rPr>
      <w:rFonts w:ascii="Tahoma" w:hAnsi="Tahoma" w:cs="Tahoma"/>
      <w:sz w:val="16"/>
      <w:szCs w:val="16"/>
      <w:lang w:val="en-US"/>
    </w:rPr>
  </w:style>
  <w:style w:type="character" w:styleId="aa">
    <w:name w:val="Placeholder Text"/>
    <w:basedOn w:val="a0"/>
    <w:uiPriority w:val="99"/>
    <w:semiHidden/>
    <w:rsid w:val="00994B08"/>
    <w:rPr>
      <w:color w:val="808080"/>
    </w:rPr>
  </w:style>
  <w:style w:type="paragraph" w:styleId="ab">
    <w:name w:val="Revision"/>
    <w:hidden/>
    <w:uiPriority w:val="99"/>
    <w:semiHidden/>
    <w:rsid w:val="0012416A"/>
    <w:pPr>
      <w:spacing w:after="0" w:line="240" w:lineRule="auto"/>
    </w:pPr>
    <w:rPr>
      <w:rFonts w:ascii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k\Documents\&#1053;&#1072;&#1089;&#1090;&#1088;&#1072;&#1080;&#1074;&#1072;&#1077;&#1084;&#1099;&#1077;%20&#1096;&#1072;&#1073;&#1083;&#1086;&#1085;&#1099;%20Office\&#1051;&#1056;%20&#1054;&#1055;%20&#1096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ЛР ОП шаблон</Template>
  <TotalTime>61</TotalTime>
  <Pages>1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Гладнева</dc:creator>
  <cp:lastModifiedBy>Евгения Гладнева</cp:lastModifiedBy>
  <cp:revision>3</cp:revision>
  <dcterms:created xsi:type="dcterms:W3CDTF">2022-11-01T13:44:00Z</dcterms:created>
  <dcterms:modified xsi:type="dcterms:W3CDTF">2022-11-11T16:47:00Z</dcterms:modified>
</cp:coreProperties>
</file>