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284E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7BC6280D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BFB7441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78A7D36D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5966F980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5E7E9BE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A300F8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0CFF492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4E67908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38BDE247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D45D05">
        <w:rPr>
          <w:b/>
          <w:lang w:val="ru-RU"/>
        </w:rPr>
        <w:t>Работа с массивами данных</w:t>
      </w:r>
      <w:r w:rsidRPr="003E68D9">
        <w:rPr>
          <w:b/>
          <w:lang w:val="ru-RU"/>
        </w:rPr>
        <w:t>»</w:t>
      </w:r>
    </w:p>
    <w:p w14:paraId="679E8460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474934C3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5E79E72B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05A63DA8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598121F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45FC2307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74D88F5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33010275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r w:rsidR="00FE645F">
        <w:rPr>
          <w:lang w:val="ru-RU"/>
        </w:rPr>
        <w:t>бИСТ-222</w:t>
      </w:r>
    </w:p>
    <w:p w14:paraId="48C81F57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Руководитель: доцент, к.т.н. Курипта О. В.</w:t>
      </w:r>
    </w:p>
    <w:p w14:paraId="40672878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>» _________ 20</w:t>
      </w:r>
      <w:r w:rsidR="00FE645F">
        <w:rPr>
          <w:lang w:val="ru-RU"/>
        </w:rPr>
        <w:t>22</w:t>
      </w:r>
      <w:r w:rsidRPr="003E68D9">
        <w:rPr>
          <w:lang w:val="ru-RU"/>
        </w:rPr>
        <w:t>г.</w:t>
      </w:r>
    </w:p>
    <w:p w14:paraId="50885198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18AF116F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0F3C814E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1F3946BC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735B5304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18CAD8D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5CEABFAE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34C85EA9" w14:textId="77777777" w:rsidR="0064510B" w:rsidRPr="00D45D05" w:rsidRDefault="008A5984" w:rsidP="00D45D05">
      <w:pPr>
        <w:spacing w:after="0"/>
        <w:ind w:firstLine="709"/>
        <w:jc w:val="both"/>
        <w:rPr>
          <w:bCs/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D45D05">
        <w:rPr>
          <w:bCs/>
          <w:lang w:val="ru-RU"/>
        </w:rPr>
        <w:t>В</w:t>
      </w:r>
      <w:r w:rsidR="00D45D05" w:rsidRPr="00D45D05">
        <w:rPr>
          <w:bCs/>
          <w:lang w:val="ru-RU"/>
        </w:rPr>
        <w:t xml:space="preserve"> одномер</w:t>
      </w:r>
      <w:r w:rsidR="00D45D05">
        <w:rPr>
          <w:bCs/>
          <w:lang w:val="ru-RU"/>
        </w:rPr>
        <w:t>ном</w:t>
      </w:r>
      <w:r w:rsidR="00D45D05" w:rsidRPr="00D45D05">
        <w:rPr>
          <w:bCs/>
          <w:lang w:val="ru-RU"/>
        </w:rPr>
        <w:t xml:space="preserve"> массив</w:t>
      </w:r>
      <w:r w:rsidR="00D45D05">
        <w:rPr>
          <w:bCs/>
          <w:lang w:val="ru-RU"/>
        </w:rPr>
        <w:t>е</w:t>
      </w:r>
      <w:r w:rsidR="00D45D05" w:rsidRPr="00D45D05">
        <w:rPr>
          <w:bCs/>
          <w:lang w:val="ru-RU"/>
        </w:rPr>
        <w:t>, состоящим из n вводимых с клавиатуры</w:t>
      </w:r>
      <w:r w:rsidR="00D45D05">
        <w:rPr>
          <w:bCs/>
          <w:lang w:val="ru-RU"/>
        </w:rPr>
        <w:t xml:space="preserve"> </w:t>
      </w:r>
      <w:r w:rsidR="00D45D05" w:rsidRPr="00D45D05">
        <w:rPr>
          <w:bCs/>
          <w:lang w:val="ru-RU"/>
        </w:rPr>
        <w:t>положительных и отрицательных целых чисе</w:t>
      </w:r>
      <w:r w:rsidR="00D45D05">
        <w:rPr>
          <w:bCs/>
          <w:lang w:val="ru-RU"/>
        </w:rPr>
        <w:t>л, вычислить сумму</w:t>
      </w:r>
      <w:r w:rsidR="00D45D05" w:rsidRPr="00D45D05">
        <w:rPr>
          <w:bCs/>
          <w:lang w:val="ru-RU"/>
        </w:rPr>
        <w:t xml:space="preserve"> всех элементов массива, расположенных до последнего</w:t>
      </w:r>
      <w:r w:rsidR="00D45D05">
        <w:rPr>
          <w:bCs/>
          <w:lang w:val="ru-RU"/>
        </w:rPr>
        <w:t xml:space="preserve"> </w:t>
      </w:r>
      <w:r w:rsidR="00D45D05" w:rsidRPr="00D45D05">
        <w:rPr>
          <w:bCs/>
          <w:lang w:val="ru-RU"/>
        </w:rPr>
        <w:t>положительного элемента.</w:t>
      </w:r>
    </w:p>
    <w:p w14:paraId="05E45B2E" w14:textId="77777777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248AA8C3" w14:textId="77777777" w:rsidR="00AC0A6E" w:rsidRPr="008C1DD1" w:rsidRDefault="00D45D05" w:rsidP="00165846">
      <w:pPr>
        <w:spacing w:after="0"/>
        <w:ind w:firstLine="709"/>
        <w:jc w:val="both"/>
        <w:rPr>
          <w:lang w:val="ru-RU"/>
        </w:rPr>
      </w:pPr>
      <w:r>
        <w:t>n</w:t>
      </w:r>
      <w:r w:rsidRPr="008C1DD1">
        <w:rPr>
          <w:lang w:val="ru-RU"/>
        </w:rPr>
        <w:t>.</w:t>
      </w:r>
    </w:p>
    <w:p w14:paraId="76790B64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1CB6F145" w14:textId="77777777" w:rsidR="005D3621" w:rsidRDefault="00D45D05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цикле запрашивать у пользователя значение очередного элемента.</w:t>
      </w:r>
    </w:p>
    <w:p w14:paraId="315293F2" w14:textId="77777777" w:rsidR="00D45D05" w:rsidRDefault="00D45D05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Если элемент положительный, прибавить сумму предыдущих элементов (начиная с положительного) к реальной сумме. Обнулить возможную сумму.</w:t>
      </w:r>
    </w:p>
    <w:p w14:paraId="48028760" w14:textId="77777777" w:rsidR="00D45D05" w:rsidRDefault="00D45D05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Увеличить возможную сумму на значение введённого элемента.</w:t>
      </w:r>
    </w:p>
    <w:p w14:paraId="24104D43" w14:textId="77777777"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14:paraId="2070BF96" w14:textId="77777777"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D45D05">
        <w:rPr>
          <w:lang w:val="ru-RU"/>
        </w:rPr>
        <w:t>1, 2, -4, 5, -6, 7, 3, -7, -8, -9</w:t>
      </w:r>
    </w:p>
    <w:p w14:paraId="20729278" w14:textId="77777777" w:rsidR="005D3621" w:rsidRDefault="00165846" w:rsidP="005D3621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877B17">
        <w:rPr>
          <w:lang w:val="ru-RU"/>
        </w:rPr>
        <w:t>5</w:t>
      </w:r>
    </w:p>
    <w:p w14:paraId="6669C92D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0357BD69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580A148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5C1448D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326F84BA" w14:textId="77777777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r>
        <w:t>scanf</w:t>
      </w:r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7B43B38D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6F4C1C36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&lt;stdio.h&gt;</w:t>
      </w:r>
    </w:p>
    <w:p w14:paraId="55E32459" w14:textId="77777777" w:rsidR="005D3621" w:rsidRPr="008C1DD1" w:rsidRDefault="008E5EEA" w:rsidP="00D45D05">
      <w:pPr>
        <w:spacing w:after="0"/>
        <w:ind w:left="708" w:firstLine="708"/>
        <w:jc w:val="both"/>
      </w:pPr>
      <w:r w:rsidRPr="008C1DD1">
        <w:t>#</w:t>
      </w:r>
      <w:r w:rsidRPr="008214B9">
        <w:t>include</w:t>
      </w:r>
      <w:r w:rsidRPr="008C1DD1">
        <w:t xml:space="preserve"> &lt;</w:t>
      </w:r>
      <w:r w:rsidRPr="008214B9">
        <w:t>locale</w:t>
      </w:r>
      <w:r w:rsidRPr="008C1DD1">
        <w:t>.</w:t>
      </w:r>
      <w:r w:rsidRPr="008214B9">
        <w:t>h</w:t>
      </w:r>
      <w:r w:rsidRPr="008C1DD1">
        <w:t>&gt;</w:t>
      </w:r>
    </w:p>
    <w:p w14:paraId="05F6575B" w14:textId="77777777" w:rsidR="00D45D05" w:rsidRDefault="00D45D05" w:rsidP="00D45D05">
      <w:pPr>
        <w:spacing w:after="0"/>
        <w:ind w:left="708" w:firstLine="708"/>
        <w:jc w:val="both"/>
      </w:pPr>
      <w:r w:rsidRPr="008C1DD1">
        <w:t>#</w:t>
      </w:r>
      <w:r>
        <w:t>include &lt;math.h&gt;</w:t>
      </w:r>
    </w:p>
    <w:p w14:paraId="5681FC8C" w14:textId="77777777"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b/>
          <w:bCs/>
          <w:lang w:val="ru-RU"/>
        </w:rPr>
        <w:t>Шаг 2:</w:t>
      </w:r>
      <w:r>
        <w:rPr>
          <w:lang w:val="ru-RU"/>
        </w:rPr>
        <w:t xml:space="preserve"> определение размера массива через константу</w:t>
      </w:r>
    </w:p>
    <w:p w14:paraId="53C2736E" w14:textId="77777777" w:rsidR="00D45D05" w:rsidRPr="00D45D05" w:rsidRDefault="00D45D05" w:rsidP="00D45D05">
      <w:pPr>
        <w:spacing w:after="0"/>
        <w:ind w:left="708" w:firstLine="708"/>
        <w:jc w:val="both"/>
        <w:rPr>
          <w:lang w:val="ru-RU"/>
        </w:rPr>
      </w:pPr>
      <w:r w:rsidRPr="00D45D05">
        <w:rPr>
          <w:lang w:val="ru-RU"/>
        </w:rPr>
        <w:t>#</w:t>
      </w:r>
      <w:r>
        <w:t>define</w:t>
      </w:r>
      <w:r w:rsidRPr="00D45D05">
        <w:rPr>
          <w:lang w:val="ru-RU"/>
        </w:rPr>
        <w:t xml:space="preserve"> </w:t>
      </w:r>
      <w:r>
        <w:t>N</w:t>
      </w:r>
      <w:r w:rsidRPr="00D45D05">
        <w:rPr>
          <w:lang w:val="ru-RU"/>
        </w:rPr>
        <w:t xml:space="preserve"> 10</w:t>
      </w:r>
    </w:p>
    <w:p w14:paraId="65D3245E" w14:textId="77777777"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D45D05" w:rsidRPr="00D45D05">
        <w:rPr>
          <w:b/>
          <w:lang w:val="ru-RU"/>
        </w:rPr>
        <w:t>3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14:paraId="70270914" w14:textId="77777777" w:rsidR="00DA703F" w:rsidRPr="0064510B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{};</w:t>
      </w:r>
    </w:p>
    <w:p w14:paraId="249449CA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D45D05" w:rsidRPr="008C1DD1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67DF983B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setlocale(LC_ALL, "RUS");</w:t>
      </w:r>
    </w:p>
    <w:p w14:paraId="07E00513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D45D05" w:rsidRPr="00D45D05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382F641F" w14:textId="77777777" w:rsidR="00D45D05" w:rsidRPr="008C1DD1" w:rsidRDefault="00D45D05" w:rsidP="00D45D05">
      <w:pPr>
        <w:spacing w:after="0"/>
        <w:ind w:left="708" w:firstLine="708"/>
        <w:jc w:val="both"/>
      </w:pPr>
      <w:r w:rsidRPr="008C1DD1">
        <w:t>int A[N];</w:t>
      </w:r>
    </w:p>
    <w:p w14:paraId="0D20D846" w14:textId="77777777" w:rsidR="00D45D05" w:rsidRPr="008C1DD1" w:rsidRDefault="00D45D05" w:rsidP="00D45D05">
      <w:pPr>
        <w:spacing w:after="0"/>
        <w:ind w:firstLine="708"/>
        <w:jc w:val="both"/>
      </w:pPr>
      <w:r w:rsidRPr="008C1DD1">
        <w:t xml:space="preserve">    </w:t>
      </w:r>
      <w:r w:rsidRPr="008C1DD1">
        <w:tab/>
        <w:t>int x;</w:t>
      </w:r>
    </w:p>
    <w:p w14:paraId="4015B532" w14:textId="77777777" w:rsidR="00D860A6" w:rsidRPr="008C1DD1" w:rsidRDefault="00D45D05" w:rsidP="00D45D05">
      <w:pPr>
        <w:spacing w:after="0"/>
        <w:ind w:firstLine="708"/>
        <w:jc w:val="both"/>
      </w:pPr>
      <w:r w:rsidRPr="008C1DD1">
        <w:t xml:space="preserve">    </w:t>
      </w:r>
      <w:r w:rsidRPr="008C1DD1">
        <w:tab/>
        <w:t>int sum = 0, possible_sum = 0;</w:t>
      </w:r>
    </w:p>
    <w:p w14:paraId="1BD508BF" w14:textId="77777777"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56BD4919" w14:textId="77777777" w:rsidR="00D45D05" w:rsidRPr="00D45D05" w:rsidRDefault="00D45D05" w:rsidP="00D45D05">
      <w:pPr>
        <w:spacing w:after="0"/>
        <w:ind w:left="708" w:firstLine="708"/>
        <w:jc w:val="both"/>
        <w:rPr>
          <w:lang w:val="ru-RU"/>
        </w:rPr>
      </w:pPr>
      <w:r w:rsidRPr="00D45D05">
        <w:rPr>
          <w:lang w:val="ru-RU"/>
        </w:rPr>
        <w:t>for (int i = 0; i &lt; N; i++)</w:t>
      </w:r>
    </w:p>
    <w:p w14:paraId="36AA2963" w14:textId="77777777" w:rsidR="00D45D05" w:rsidRPr="008C1DD1" w:rsidRDefault="00D45D05" w:rsidP="00D45D05">
      <w:pPr>
        <w:spacing w:after="0"/>
        <w:ind w:firstLine="708"/>
        <w:jc w:val="both"/>
      </w:pPr>
      <w:r w:rsidRPr="00D45D05">
        <w:rPr>
          <w:lang w:val="ru-RU"/>
        </w:rPr>
        <w:t xml:space="preserve">    </w:t>
      </w:r>
      <w:r>
        <w:rPr>
          <w:lang w:val="ru-RU"/>
        </w:rPr>
        <w:tab/>
      </w:r>
      <w:r w:rsidRPr="008C1DD1">
        <w:t>{</w:t>
      </w:r>
    </w:p>
    <w:p w14:paraId="3902849F" w14:textId="77777777" w:rsidR="00D45D05" w:rsidRPr="008C1DD1" w:rsidRDefault="00D45D05" w:rsidP="00D45D05">
      <w:pPr>
        <w:spacing w:after="0"/>
        <w:ind w:firstLine="708"/>
        <w:jc w:val="both"/>
      </w:pPr>
      <w:r w:rsidRPr="008C1DD1">
        <w:t xml:space="preserve">      </w:t>
      </w:r>
      <w:r w:rsidRPr="008C1DD1">
        <w:tab/>
      </w:r>
      <w:r w:rsidRPr="008C1DD1">
        <w:tab/>
        <w:t>printf("A[%d] = ", i);</w:t>
      </w:r>
    </w:p>
    <w:p w14:paraId="30A69072" w14:textId="77777777" w:rsidR="00D45D05" w:rsidRPr="008C1DD1" w:rsidRDefault="00D45D05" w:rsidP="00D45D05">
      <w:pPr>
        <w:spacing w:after="0"/>
        <w:ind w:firstLine="708"/>
        <w:jc w:val="both"/>
      </w:pPr>
      <w:r w:rsidRPr="008C1DD1">
        <w:t xml:space="preserve">        </w:t>
      </w:r>
      <w:r w:rsidRPr="008C1DD1">
        <w:tab/>
      </w:r>
      <w:r w:rsidRPr="008C1DD1">
        <w:tab/>
        <w:t>scanf("%d", &amp;x);</w:t>
      </w:r>
    </w:p>
    <w:p w14:paraId="0100203D" w14:textId="77777777"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8C1DD1">
        <w:t xml:space="preserve">        </w:t>
      </w:r>
      <w:r w:rsidRPr="008C1DD1">
        <w:tab/>
      </w:r>
      <w:r w:rsidRPr="008C1DD1">
        <w:tab/>
      </w:r>
      <w:r w:rsidRPr="00D45D05">
        <w:rPr>
          <w:lang w:val="ru-RU"/>
        </w:rPr>
        <w:t>A[i] = x;</w:t>
      </w:r>
    </w:p>
    <w:p w14:paraId="7CE167D3" w14:textId="77777777"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    </w:t>
      </w:r>
      <w:r>
        <w:rPr>
          <w:lang w:val="ru-RU"/>
        </w:rPr>
        <w:tab/>
      </w:r>
      <w:r>
        <w:rPr>
          <w:lang w:val="ru-RU"/>
        </w:rPr>
        <w:tab/>
      </w:r>
      <w:r w:rsidRPr="00D45D05">
        <w:rPr>
          <w:lang w:val="ru-RU"/>
        </w:rPr>
        <w:t>…</w:t>
      </w:r>
    </w:p>
    <w:p w14:paraId="6E58F52C" w14:textId="77777777"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</w:t>
      </w:r>
      <w:r>
        <w:rPr>
          <w:lang w:val="ru-RU"/>
        </w:rPr>
        <w:tab/>
      </w:r>
      <w:r w:rsidRPr="00D45D05">
        <w:rPr>
          <w:lang w:val="ru-RU"/>
        </w:rPr>
        <w:t>}</w:t>
      </w:r>
    </w:p>
    <w:p w14:paraId="65C29789" w14:textId="77777777"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b/>
          <w:bCs/>
          <w:lang w:val="ru-RU"/>
        </w:rPr>
        <w:t>Шаг 6:</w:t>
      </w:r>
      <w:r>
        <w:rPr>
          <w:lang w:val="ru-RU"/>
        </w:rPr>
        <w:t xml:space="preserve"> изменение сумм в зависимости от условия</w:t>
      </w:r>
    </w:p>
    <w:p w14:paraId="753C5B07" w14:textId="77777777" w:rsidR="00D45D05" w:rsidRPr="008C1DD1" w:rsidRDefault="00D45D05" w:rsidP="00D45D05">
      <w:pPr>
        <w:spacing w:after="0"/>
        <w:ind w:left="708" w:firstLine="708"/>
        <w:jc w:val="both"/>
      </w:pPr>
      <w:r w:rsidRPr="008C1DD1">
        <w:t>if (x &gt; 0) {</w:t>
      </w:r>
    </w:p>
    <w:p w14:paraId="277D09D7" w14:textId="77777777" w:rsidR="00D45D05" w:rsidRPr="008C1DD1" w:rsidRDefault="00D45D05" w:rsidP="00D45D05">
      <w:pPr>
        <w:spacing w:after="0"/>
        <w:ind w:firstLine="708"/>
        <w:jc w:val="both"/>
      </w:pPr>
      <w:r w:rsidRPr="008C1DD1">
        <w:t xml:space="preserve">            </w:t>
      </w:r>
      <w:r w:rsidRPr="008C1DD1">
        <w:tab/>
        <w:t>sum += possible_sum;</w:t>
      </w:r>
    </w:p>
    <w:p w14:paraId="02EF3EF9" w14:textId="77777777" w:rsidR="00D45D05" w:rsidRPr="008C1DD1" w:rsidRDefault="00D45D05" w:rsidP="00D45D05">
      <w:pPr>
        <w:spacing w:after="0"/>
        <w:ind w:firstLine="708"/>
        <w:jc w:val="both"/>
      </w:pPr>
      <w:r w:rsidRPr="008C1DD1">
        <w:lastRenderedPageBreak/>
        <w:t xml:space="preserve">            </w:t>
      </w:r>
      <w:r w:rsidRPr="008C1DD1">
        <w:tab/>
        <w:t>possible_sum = 0;</w:t>
      </w:r>
    </w:p>
    <w:p w14:paraId="2F4F7CF9" w14:textId="77777777" w:rsidR="00D45D05" w:rsidRPr="008C1DD1" w:rsidRDefault="00D45D05" w:rsidP="00D45D05">
      <w:pPr>
        <w:spacing w:after="0"/>
        <w:ind w:left="708" w:firstLine="708"/>
        <w:jc w:val="both"/>
      </w:pPr>
      <w:r w:rsidRPr="008C1DD1">
        <w:t>}</w:t>
      </w:r>
    </w:p>
    <w:p w14:paraId="177A1DE0" w14:textId="77777777" w:rsidR="00D45D05" w:rsidRPr="008C1DD1" w:rsidRDefault="00D45D05" w:rsidP="00D45D05">
      <w:pPr>
        <w:spacing w:after="0"/>
        <w:ind w:firstLine="708"/>
        <w:jc w:val="both"/>
      </w:pPr>
      <w:r w:rsidRPr="008C1DD1">
        <w:t xml:space="preserve">        </w:t>
      </w:r>
      <w:r w:rsidRPr="008C1DD1">
        <w:tab/>
        <w:t>possible_sum += x;</w:t>
      </w:r>
    </w:p>
    <w:p w14:paraId="42D8D472" w14:textId="77777777"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b/>
          <w:bCs/>
          <w:lang w:val="ru-RU"/>
        </w:rPr>
        <w:t>Шаг 7:</w:t>
      </w:r>
      <w:r>
        <w:rPr>
          <w:lang w:val="ru-RU"/>
        </w:rPr>
        <w:t xml:space="preserve"> вывод результата</w:t>
      </w:r>
    </w:p>
    <w:p w14:paraId="135AEA7D" w14:textId="77777777" w:rsidR="00D45D05" w:rsidRPr="00D45D05" w:rsidRDefault="00D45D05" w:rsidP="00D45D05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45D05">
        <w:rPr>
          <w:lang w:val="ru-RU"/>
        </w:rPr>
        <w:t>printf("Сумма элементов до последнего положительного = %d", sum);</w:t>
      </w:r>
    </w:p>
    <w:p w14:paraId="21E2856B" w14:textId="77777777" w:rsidR="005D3621" w:rsidRPr="008C1DD1" w:rsidRDefault="005D3621">
      <w:pPr>
        <w:spacing w:line="276" w:lineRule="auto"/>
        <w:rPr>
          <w:lang w:val="ru-RU"/>
        </w:rPr>
      </w:pPr>
      <w:r w:rsidRPr="00D45D05">
        <w:rPr>
          <w:lang w:val="ru-RU"/>
        </w:rPr>
        <w:br w:type="page"/>
      </w:r>
    </w:p>
    <w:p w14:paraId="0A2522B4" w14:textId="77777777"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4DB11C25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E919F98" w14:textId="77777777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Блок – схема программы, которая</w:t>
      </w:r>
      <w:r w:rsidR="005937D0">
        <w:rPr>
          <w:lang w:val="ru-RU"/>
        </w:rPr>
        <w:t xml:space="preserve"> рассчитывает</w:t>
      </w:r>
      <w:r w:rsidR="005D3621" w:rsidRPr="005D3621">
        <w:rPr>
          <w:lang w:val="ru-RU"/>
        </w:rPr>
        <w:t xml:space="preserve"> </w:t>
      </w:r>
      <w:r w:rsidR="005937D0">
        <w:rPr>
          <w:bCs/>
          <w:lang w:val="ru-RU"/>
        </w:rPr>
        <w:t>сумму</w:t>
      </w:r>
      <w:r w:rsidR="005937D0" w:rsidRPr="00D45D05">
        <w:rPr>
          <w:bCs/>
          <w:lang w:val="ru-RU"/>
        </w:rPr>
        <w:t xml:space="preserve"> всех элементов массива, расположенных до последнего</w:t>
      </w:r>
      <w:r w:rsidR="005937D0">
        <w:rPr>
          <w:bCs/>
          <w:lang w:val="ru-RU"/>
        </w:rPr>
        <w:t xml:space="preserve"> </w:t>
      </w:r>
      <w:r w:rsidR="005937D0" w:rsidRPr="00D45D05">
        <w:rPr>
          <w:bCs/>
          <w:lang w:val="ru-RU"/>
        </w:rPr>
        <w:t>положительного элемента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</w:p>
    <w:p w14:paraId="53A45020" w14:textId="57009DE0" w:rsidR="00CA66DD" w:rsidRDefault="008C1DD1" w:rsidP="005937D0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CB110F" wp14:editId="55DED4BF">
            <wp:extent cx="2138901" cy="738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2" t="1891" r="6232" b="1876"/>
                    <a:stretch/>
                  </pic:blipFill>
                  <pic:spPr bwMode="auto">
                    <a:xfrm>
                      <a:off x="0" y="0"/>
                      <a:ext cx="2173980" cy="75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2C785" w14:textId="77777777" w:rsidR="005D3621" w:rsidRDefault="00F67A0B" w:rsidP="00877B17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3CCD28BC" w14:textId="77777777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25A091F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C0C3FCB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1CF815C8" w14:textId="77777777" w:rsidR="00615E31" w:rsidRDefault="00877B17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CD7B8D1" wp14:editId="2ADA0976">
            <wp:extent cx="4000500" cy="1447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549F" w14:textId="7777777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6183561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068A93CA" w14:textId="77777777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14:paraId="0D546149" w14:textId="77777777" w:rsidR="00380134" w:rsidRDefault="00877B17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A9BE20" wp14:editId="4FEF8553">
            <wp:extent cx="5940425" cy="229552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EA22" w14:textId="77777777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18371889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14B4EEC1" w14:textId="77777777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7C381151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808080"/>
        </w:rPr>
        <w:t>#define</w:t>
      </w:r>
      <w:r w:rsidRPr="00877B17">
        <w:rPr>
          <w:rFonts w:ascii="Cascadia Mono" w:hAnsi="Cascadia Mono" w:cs="Cascadia Mono"/>
          <w:color w:val="000000"/>
        </w:rPr>
        <w:t xml:space="preserve"> </w:t>
      </w:r>
      <w:r w:rsidRPr="00877B17">
        <w:rPr>
          <w:rFonts w:ascii="Cascadia Mono" w:hAnsi="Cascadia Mono" w:cs="Cascadia Mono"/>
          <w:color w:val="6F008A"/>
        </w:rPr>
        <w:t>_CRT_SECURE_NO_WARNINGS</w:t>
      </w:r>
    </w:p>
    <w:p w14:paraId="0DFD3AE7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808080"/>
        </w:rPr>
        <w:t>#include</w:t>
      </w:r>
      <w:r w:rsidRPr="00877B17">
        <w:rPr>
          <w:rFonts w:ascii="Cascadia Mono" w:hAnsi="Cascadia Mono" w:cs="Cascadia Mono"/>
          <w:color w:val="000000"/>
        </w:rPr>
        <w:t xml:space="preserve"> </w:t>
      </w:r>
      <w:r w:rsidRPr="00877B17">
        <w:rPr>
          <w:rFonts w:ascii="Cascadia Mono" w:hAnsi="Cascadia Mono" w:cs="Cascadia Mono"/>
          <w:color w:val="A31515"/>
        </w:rPr>
        <w:t>&lt;stdio.h&gt;</w:t>
      </w:r>
    </w:p>
    <w:p w14:paraId="46C967BD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808080"/>
        </w:rPr>
        <w:t>#include</w:t>
      </w:r>
      <w:r w:rsidRPr="00877B17">
        <w:rPr>
          <w:rFonts w:ascii="Cascadia Mono" w:hAnsi="Cascadia Mono" w:cs="Cascadia Mono"/>
          <w:color w:val="000000"/>
        </w:rPr>
        <w:t xml:space="preserve"> </w:t>
      </w:r>
      <w:r w:rsidRPr="00877B17">
        <w:rPr>
          <w:rFonts w:ascii="Cascadia Mono" w:hAnsi="Cascadia Mono" w:cs="Cascadia Mono"/>
          <w:color w:val="A31515"/>
        </w:rPr>
        <w:t>&lt;locale.h&gt;</w:t>
      </w:r>
    </w:p>
    <w:p w14:paraId="379DA3DD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808080"/>
        </w:rPr>
        <w:t>#include</w:t>
      </w:r>
      <w:r w:rsidRPr="00877B17">
        <w:rPr>
          <w:rFonts w:ascii="Cascadia Mono" w:hAnsi="Cascadia Mono" w:cs="Cascadia Mono"/>
          <w:color w:val="000000"/>
        </w:rPr>
        <w:t xml:space="preserve"> </w:t>
      </w:r>
      <w:r w:rsidRPr="00877B17">
        <w:rPr>
          <w:rFonts w:ascii="Cascadia Mono" w:hAnsi="Cascadia Mono" w:cs="Cascadia Mono"/>
          <w:color w:val="A31515"/>
        </w:rPr>
        <w:t>&lt;math.h&gt;</w:t>
      </w:r>
    </w:p>
    <w:p w14:paraId="35A425D6" w14:textId="77777777" w:rsidR="00877B17" w:rsidRPr="008C1DD1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1DD1">
        <w:rPr>
          <w:rFonts w:ascii="Cascadia Mono" w:hAnsi="Cascadia Mono" w:cs="Cascadia Mono"/>
          <w:color w:val="808080"/>
        </w:rPr>
        <w:t>#define</w:t>
      </w:r>
      <w:r w:rsidRPr="008C1DD1">
        <w:rPr>
          <w:rFonts w:ascii="Cascadia Mono" w:hAnsi="Cascadia Mono" w:cs="Cascadia Mono"/>
          <w:color w:val="000000"/>
        </w:rPr>
        <w:t xml:space="preserve"> </w:t>
      </w:r>
      <w:r w:rsidRPr="008C1DD1">
        <w:rPr>
          <w:rFonts w:ascii="Cascadia Mono" w:hAnsi="Cascadia Mono" w:cs="Cascadia Mono"/>
          <w:color w:val="6F008A"/>
        </w:rPr>
        <w:t>N</w:t>
      </w:r>
      <w:r w:rsidRPr="008C1DD1">
        <w:rPr>
          <w:rFonts w:ascii="Cascadia Mono" w:hAnsi="Cascadia Mono" w:cs="Cascadia Mono"/>
          <w:color w:val="000000"/>
        </w:rPr>
        <w:t xml:space="preserve"> 10</w:t>
      </w:r>
    </w:p>
    <w:p w14:paraId="754C4055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94CE28F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FF"/>
        </w:rPr>
        <w:t>void</w:t>
      </w:r>
      <w:r w:rsidRPr="00877B17">
        <w:rPr>
          <w:rFonts w:ascii="Cascadia Mono" w:hAnsi="Cascadia Mono" w:cs="Cascadia Mono"/>
          <w:color w:val="000000"/>
        </w:rPr>
        <w:t xml:space="preserve"> main()</w:t>
      </w:r>
    </w:p>
    <w:p w14:paraId="659C4E28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>{</w:t>
      </w:r>
    </w:p>
    <w:p w14:paraId="386F35F0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ab/>
        <w:t>setlocale(</w:t>
      </w:r>
      <w:r w:rsidRPr="00877B17">
        <w:rPr>
          <w:rFonts w:ascii="Cascadia Mono" w:hAnsi="Cascadia Mono" w:cs="Cascadia Mono"/>
          <w:color w:val="6F008A"/>
        </w:rPr>
        <w:t>LC_ALL</w:t>
      </w:r>
      <w:r w:rsidRPr="00877B17">
        <w:rPr>
          <w:rFonts w:ascii="Cascadia Mono" w:hAnsi="Cascadia Mono" w:cs="Cascadia Mono"/>
          <w:color w:val="000000"/>
        </w:rPr>
        <w:t xml:space="preserve">, </w:t>
      </w:r>
      <w:r w:rsidRPr="00877B17">
        <w:rPr>
          <w:rFonts w:ascii="Cascadia Mono" w:hAnsi="Cascadia Mono" w:cs="Cascadia Mono"/>
          <w:color w:val="A31515"/>
        </w:rPr>
        <w:t>"RUS"</w:t>
      </w:r>
      <w:r w:rsidRPr="00877B17">
        <w:rPr>
          <w:rFonts w:ascii="Cascadia Mono" w:hAnsi="Cascadia Mono" w:cs="Cascadia Mono"/>
          <w:color w:val="000000"/>
        </w:rPr>
        <w:t>);</w:t>
      </w:r>
    </w:p>
    <w:p w14:paraId="1D751720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ab/>
      </w:r>
    </w:p>
    <w:p w14:paraId="3004DF6C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FF"/>
        </w:rPr>
        <w:t>int</w:t>
      </w:r>
      <w:r w:rsidRPr="00877B17">
        <w:rPr>
          <w:rFonts w:ascii="Cascadia Mono" w:hAnsi="Cascadia Mono" w:cs="Cascadia Mono"/>
          <w:color w:val="000000"/>
        </w:rPr>
        <w:t xml:space="preserve"> A[</w:t>
      </w:r>
      <w:r w:rsidRPr="00877B17">
        <w:rPr>
          <w:rFonts w:ascii="Cascadia Mono" w:hAnsi="Cascadia Mono" w:cs="Cascadia Mono"/>
          <w:color w:val="6F008A"/>
        </w:rPr>
        <w:t>N</w:t>
      </w:r>
      <w:r w:rsidRPr="00877B17">
        <w:rPr>
          <w:rFonts w:ascii="Cascadia Mono" w:hAnsi="Cascadia Mono" w:cs="Cascadia Mono"/>
          <w:color w:val="000000"/>
        </w:rPr>
        <w:t>];</w:t>
      </w:r>
    </w:p>
    <w:p w14:paraId="45FBFFEF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FF"/>
        </w:rPr>
        <w:t>int</w:t>
      </w:r>
      <w:r w:rsidRPr="00877B17">
        <w:rPr>
          <w:rFonts w:ascii="Cascadia Mono" w:hAnsi="Cascadia Mono" w:cs="Cascadia Mono"/>
          <w:color w:val="000000"/>
        </w:rPr>
        <w:t xml:space="preserve"> x;</w:t>
      </w:r>
    </w:p>
    <w:p w14:paraId="6F965B86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FF"/>
        </w:rPr>
        <w:t>int</w:t>
      </w:r>
      <w:r w:rsidRPr="00877B17">
        <w:rPr>
          <w:rFonts w:ascii="Cascadia Mono" w:hAnsi="Cascadia Mono" w:cs="Cascadia Mono"/>
          <w:color w:val="000000"/>
        </w:rPr>
        <w:t xml:space="preserve"> sum = 0, possible_sum = 0;</w:t>
      </w:r>
    </w:p>
    <w:p w14:paraId="76420C80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FF"/>
        </w:rPr>
        <w:t>for</w:t>
      </w:r>
      <w:r w:rsidRPr="00877B17">
        <w:rPr>
          <w:rFonts w:ascii="Cascadia Mono" w:hAnsi="Cascadia Mono" w:cs="Cascadia Mono"/>
          <w:color w:val="000000"/>
        </w:rPr>
        <w:t xml:space="preserve"> (</w:t>
      </w:r>
      <w:r w:rsidRPr="00877B17">
        <w:rPr>
          <w:rFonts w:ascii="Cascadia Mono" w:hAnsi="Cascadia Mono" w:cs="Cascadia Mono"/>
          <w:color w:val="0000FF"/>
        </w:rPr>
        <w:t>int</w:t>
      </w:r>
      <w:r w:rsidRPr="00877B17">
        <w:rPr>
          <w:rFonts w:ascii="Cascadia Mono" w:hAnsi="Cascadia Mono" w:cs="Cascadia Mono"/>
          <w:color w:val="000000"/>
        </w:rPr>
        <w:t xml:space="preserve"> i = 0; i &lt; </w:t>
      </w:r>
      <w:r w:rsidRPr="00877B17">
        <w:rPr>
          <w:rFonts w:ascii="Cascadia Mono" w:hAnsi="Cascadia Mono" w:cs="Cascadia Mono"/>
          <w:color w:val="6F008A"/>
        </w:rPr>
        <w:t>N</w:t>
      </w:r>
      <w:r w:rsidRPr="00877B17">
        <w:rPr>
          <w:rFonts w:ascii="Cascadia Mono" w:hAnsi="Cascadia Mono" w:cs="Cascadia Mono"/>
          <w:color w:val="000000"/>
        </w:rPr>
        <w:t>; i++)</w:t>
      </w:r>
    </w:p>
    <w:p w14:paraId="5EE68F32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{</w:t>
      </w:r>
    </w:p>
    <w:p w14:paraId="4E106561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printf(</w:t>
      </w:r>
      <w:r w:rsidRPr="00877B17">
        <w:rPr>
          <w:rFonts w:ascii="Cascadia Mono" w:hAnsi="Cascadia Mono" w:cs="Cascadia Mono"/>
          <w:color w:val="A31515"/>
        </w:rPr>
        <w:t>"A[%d] = "</w:t>
      </w:r>
      <w:r w:rsidRPr="00877B17">
        <w:rPr>
          <w:rFonts w:ascii="Cascadia Mono" w:hAnsi="Cascadia Mono" w:cs="Cascadia Mono"/>
          <w:color w:val="000000"/>
        </w:rPr>
        <w:t>, i);</w:t>
      </w:r>
    </w:p>
    <w:p w14:paraId="660E0983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scanf(</w:t>
      </w:r>
      <w:r w:rsidRPr="00877B17">
        <w:rPr>
          <w:rFonts w:ascii="Cascadia Mono" w:hAnsi="Cascadia Mono" w:cs="Cascadia Mono"/>
          <w:color w:val="A31515"/>
        </w:rPr>
        <w:t>"%d"</w:t>
      </w:r>
      <w:r w:rsidRPr="00877B17">
        <w:rPr>
          <w:rFonts w:ascii="Cascadia Mono" w:hAnsi="Cascadia Mono" w:cs="Cascadia Mono"/>
          <w:color w:val="000000"/>
        </w:rPr>
        <w:t>, &amp;x);</w:t>
      </w:r>
    </w:p>
    <w:p w14:paraId="438FC72C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A[i] = x;</w:t>
      </w:r>
    </w:p>
    <w:p w14:paraId="7DD8C1FD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F971366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1D02012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</w:t>
      </w:r>
      <w:r w:rsidRPr="00877B17">
        <w:rPr>
          <w:rFonts w:ascii="Cascadia Mono" w:hAnsi="Cascadia Mono" w:cs="Cascadia Mono"/>
          <w:color w:val="0000FF"/>
        </w:rPr>
        <w:t>if</w:t>
      </w:r>
      <w:r w:rsidRPr="00877B17">
        <w:rPr>
          <w:rFonts w:ascii="Cascadia Mono" w:hAnsi="Cascadia Mono" w:cs="Cascadia Mono"/>
          <w:color w:val="000000"/>
        </w:rPr>
        <w:t xml:space="preserve"> (x &gt; 0) {</w:t>
      </w:r>
    </w:p>
    <w:p w14:paraId="086B41A9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    sum += possible_sum;</w:t>
      </w:r>
    </w:p>
    <w:p w14:paraId="15C2B22F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    possible_sum = 0;</w:t>
      </w:r>
    </w:p>
    <w:p w14:paraId="693A7AFB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}</w:t>
      </w:r>
    </w:p>
    <w:p w14:paraId="038CDB16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possible_sum += x;</w:t>
      </w:r>
    </w:p>
    <w:p w14:paraId="4DBD7DAF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00"/>
          <w:lang w:val="ru-RU"/>
        </w:rPr>
        <w:t>}</w:t>
      </w:r>
    </w:p>
    <w:p w14:paraId="798B803B" w14:textId="77777777"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77B17">
        <w:rPr>
          <w:rFonts w:ascii="Cascadia Mono" w:hAnsi="Cascadia Mono" w:cs="Cascadia Mono"/>
          <w:color w:val="000000"/>
          <w:lang w:val="ru-RU"/>
        </w:rPr>
        <w:t xml:space="preserve">    printf(</w:t>
      </w:r>
      <w:r w:rsidRPr="00877B17">
        <w:rPr>
          <w:rFonts w:ascii="Cascadia Mono" w:hAnsi="Cascadia Mono" w:cs="Cascadia Mono"/>
          <w:color w:val="A31515"/>
          <w:lang w:val="ru-RU"/>
        </w:rPr>
        <w:t>"Сумма элементов до последнего положительного = %d"</w:t>
      </w:r>
      <w:r w:rsidRPr="00877B17">
        <w:rPr>
          <w:rFonts w:ascii="Cascadia Mono" w:hAnsi="Cascadia Mono" w:cs="Cascadia Mono"/>
          <w:color w:val="000000"/>
          <w:lang w:val="ru-RU"/>
        </w:rPr>
        <w:t>, sum);</w:t>
      </w:r>
    </w:p>
    <w:p w14:paraId="77C35995" w14:textId="77777777" w:rsidR="00417782" w:rsidRPr="00877B17" w:rsidRDefault="00877B17" w:rsidP="00877B17">
      <w:pPr>
        <w:spacing w:after="0"/>
        <w:jc w:val="both"/>
        <w:rPr>
          <w:lang w:val="ru-RU"/>
        </w:rPr>
      </w:pPr>
      <w:r w:rsidRPr="00877B17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877B17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2358D" w14:textId="77777777" w:rsidR="000F5E87" w:rsidRDefault="000F5E87" w:rsidP="00615E31">
      <w:pPr>
        <w:spacing w:after="0" w:line="240" w:lineRule="auto"/>
      </w:pPr>
      <w:r>
        <w:separator/>
      </w:r>
    </w:p>
  </w:endnote>
  <w:endnote w:type="continuationSeparator" w:id="0">
    <w:p w14:paraId="27E1DE3E" w14:textId="77777777" w:rsidR="000F5E87" w:rsidRDefault="000F5E87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3ED926BD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1BA3C" w14:textId="77777777" w:rsidR="000F5E87" w:rsidRDefault="000F5E87" w:rsidP="00615E31">
      <w:pPr>
        <w:spacing w:after="0" w:line="240" w:lineRule="auto"/>
      </w:pPr>
      <w:r>
        <w:separator/>
      </w:r>
    </w:p>
  </w:footnote>
  <w:footnote w:type="continuationSeparator" w:id="0">
    <w:p w14:paraId="630C015F" w14:textId="77777777" w:rsidR="000F5E87" w:rsidRDefault="000F5E87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7DF"/>
    <w:rsid w:val="0003178F"/>
    <w:rsid w:val="00057648"/>
    <w:rsid w:val="00085CBB"/>
    <w:rsid w:val="000F5E87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5321E5"/>
    <w:rsid w:val="0056664C"/>
    <w:rsid w:val="005937D0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A77DF"/>
    <w:rsid w:val="007B6D7F"/>
    <w:rsid w:val="007D68F4"/>
    <w:rsid w:val="00810457"/>
    <w:rsid w:val="008214B9"/>
    <w:rsid w:val="0083617D"/>
    <w:rsid w:val="00877B17"/>
    <w:rsid w:val="008A5984"/>
    <w:rsid w:val="008C1DD1"/>
    <w:rsid w:val="008E5EEA"/>
    <w:rsid w:val="008E6207"/>
    <w:rsid w:val="00994B08"/>
    <w:rsid w:val="009E0CA9"/>
    <w:rsid w:val="00A00200"/>
    <w:rsid w:val="00AC0A6E"/>
    <w:rsid w:val="00BE0CA2"/>
    <w:rsid w:val="00CA66DD"/>
    <w:rsid w:val="00D04332"/>
    <w:rsid w:val="00D45D05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9B3C"/>
  <w15:docId w15:val="{CF4FB809-B600-4F12-8CE7-56875401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24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Евгения Гладнева</dc:creator>
  <cp:lastModifiedBy>Евгения Гладнева</cp:lastModifiedBy>
  <cp:revision>3</cp:revision>
  <dcterms:created xsi:type="dcterms:W3CDTF">2022-11-05T10:20:00Z</dcterms:created>
  <dcterms:modified xsi:type="dcterms:W3CDTF">2022-11-12T17:02:00Z</dcterms:modified>
</cp:coreProperties>
</file>